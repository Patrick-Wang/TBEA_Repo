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A762C" w14:textId="47424C20" w:rsidR="00D470F4" w:rsidRPr="00980835" w:rsidRDefault="00581006" w:rsidP="00A07D2A">
      <w:pPr>
        <w:pStyle w:val="Projectname"/>
        <w:spacing w:before="3360"/>
        <w:rPr>
          <w:rFonts w:ascii="Arial" w:hAnsi="Arial" w:cs="Arial"/>
          <w:color w:val="auto"/>
          <w:lang w:eastAsia="zh-CN"/>
        </w:rPr>
      </w:pPr>
      <w:r w:rsidRPr="00980835">
        <w:rPr>
          <w:rFonts w:ascii="Arial" w:hAnsi="Arial" w:cs="Arial" w:hint="eastAsia"/>
          <w:color w:val="auto"/>
          <w:lang w:eastAsia="zh-CN"/>
        </w:rPr>
        <w:t>TBEA_ERP</w:t>
      </w:r>
      <w:r w:rsidRPr="00980835">
        <w:rPr>
          <w:rFonts w:ascii="Arial" w:hAnsi="Arial" w:cs="Arial" w:hint="eastAsia"/>
          <w:color w:val="auto"/>
          <w:lang w:eastAsia="zh-CN"/>
        </w:rPr>
        <w:t>项目一期</w:t>
      </w:r>
    </w:p>
    <w:p w14:paraId="61C015B4" w14:textId="2EB0B243" w:rsidR="00CF0395" w:rsidRDefault="00676994" w:rsidP="0043184E">
      <w:pPr>
        <w:pStyle w:val="StyleToolordeliverablenameCustomColorRGB039118Left"/>
        <w:rPr>
          <w:rFonts w:ascii="Arial" w:hAnsi="Arial" w:cs="Arial"/>
          <w:color w:val="auto"/>
          <w:lang w:eastAsia="zh-CN"/>
        </w:rPr>
      </w:pPr>
      <w:r>
        <w:rPr>
          <w:rFonts w:ascii="Arial" w:hAnsi="Arial" w:cs="Arial" w:hint="eastAsia"/>
          <w:color w:val="auto"/>
          <w:lang w:eastAsia="zh-CN"/>
        </w:rPr>
        <w:t>功能设计文档</w:t>
      </w:r>
    </w:p>
    <w:p w14:paraId="7806BBA5" w14:textId="4192571D" w:rsidR="004C0448" w:rsidRDefault="00D2773F" w:rsidP="00676994">
      <w:pPr>
        <w:pStyle w:val="StyleToolordeliverablenameCustomColorRGB039118Left"/>
        <w:rPr>
          <w:rFonts w:ascii="Arial" w:hAnsi="Arial" w:cs="Arial"/>
          <w:color w:val="auto"/>
          <w:lang w:eastAsia="zh-CN"/>
        </w:rPr>
      </w:pPr>
      <w:r>
        <w:rPr>
          <w:rFonts w:ascii="Arial" w:hAnsi="Arial" w:cs="Arial" w:hint="eastAsia"/>
          <w:color w:val="auto"/>
          <w:lang w:eastAsia="zh-CN"/>
        </w:rPr>
        <w:t>采购</w:t>
      </w:r>
      <w:r w:rsidR="00676994">
        <w:rPr>
          <w:rFonts w:ascii="Arial" w:hAnsi="Arial" w:cs="Arial" w:hint="eastAsia"/>
          <w:color w:val="auto"/>
          <w:lang w:eastAsia="zh-CN"/>
        </w:rPr>
        <w:t>模块</w:t>
      </w:r>
    </w:p>
    <w:p w14:paraId="21533D71" w14:textId="1CC5341F" w:rsidR="00676994" w:rsidRPr="00676994" w:rsidRDefault="00B96BD1" w:rsidP="004C0448">
      <w:pPr>
        <w:pStyle w:val="StyleToolordeliverablenameCustomColorRGB039118Left"/>
        <w:spacing w:before="200"/>
        <w:rPr>
          <w:rFonts w:ascii="Arial" w:hAnsi="Arial" w:cs="Arial"/>
          <w:color w:val="auto"/>
          <w:lang w:eastAsia="zh-CN"/>
        </w:rPr>
      </w:pPr>
      <w:r>
        <w:rPr>
          <w:rFonts w:ascii="Arial" w:hAnsi="Arial" w:cs="Arial" w:hint="eastAsia"/>
          <w:color w:val="auto"/>
          <w:lang w:eastAsia="zh-CN"/>
        </w:rPr>
        <w:t>——</w:t>
      </w:r>
      <w:r w:rsidR="00D2773F">
        <w:rPr>
          <w:rFonts w:ascii="Arial" w:hAnsi="Arial" w:cs="Arial" w:hint="eastAsia"/>
          <w:color w:val="auto"/>
          <w:lang w:eastAsia="zh-CN"/>
        </w:rPr>
        <w:t>采购订单执行情况</w:t>
      </w:r>
      <w:r w:rsidR="00F27905">
        <w:rPr>
          <w:rFonts w:ascii="Arial" w:hAnsi="Arial" w:cs="Arial" w:hint="eastAsia"/>
          <w:color w:val="auto"/>
          <w:lang w:eastAsia="zh-CN"/>
        </w:rPr>
        <w:t>一览表</w:t>
      </w:r>
    </w:p>
    <w:p w14:paraId="210D8431" w14:textId="599ECC6E" w:rsidR="004E2C3D" w:rsidRPr="00980835" w:rsidRDefault="004E2C3D" w:rsidP="004E2C3D">
      <w:pPr>
        <w:pStyle w:val="DocumentControlInformation"/>
        <w:rPr>
          <w:color w:val="auto"/>
          <w:lang w:eastAsia="zh-CN"/>
        </w:rPr>
      </w:pPr>
      <w:bookmarkStart w:id="0" w:name="_Ref226997186"/>
      <w:bookmarkStart w:id="1" w:name="_Toc415885907"/>
      <w:bookmarkStart w:id="2" w:name="_Toc445520353"/>
      <w:bookmarkStart w:id="3" w:name="_Toc523032770"/>
      <w:r w:rsidRPr="00980835">
        <w:rPr>
          <w:color w:val="auto"/>
          <w:lang w:eastAsia="zh-CN"/>
        </w:rPr>
        <w:lastRenderedPageBreak/>
        <w:t>文档控制信息</w:t>
      </w:r>
    </w:p>
    <w:p w14:paraId="1E951190" w14:textId="77777777" w:rsidR="004E2C3D" w:rsidRPr="00980835" w:rsidRDefault="004E2C3D" w:rsidP="00BC0A60">
      <w:pPr>
        <w:pStyle w:val="DocumentInformation"/>
        <w:spacing w:after="80"/>
      </w:pPr>
      <w:r w:rsidRPr="00980835">
        <w:t>文档信息</w:t>
      </w:r>
    </w:p>
    <w:tbl>
      <w:tblPr>
        <w:tblW w:w="9351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237"/>
      </w:tblGrid>
      <w:tr w:rsidR="009E0AB7" w:rsidRPr="00980835" w14:paraId="3B73CBDE" w14:textId="77777777" w:rsidTr="00001361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05B8EB3" w14:textId="77777777" w:rsidR="009E0AB7" w:rsidRPr="00980835" w:rsidRDefault="009E0AB7" w:rsidP="00BC0A60">
            <w:pPr>
              <w:pStyle w:val="Bodycopybold"/>
              <w:rPr>
                <w:lang w:eastAsia="zh-CN"/>
              </w:rPr>
            </w:pPr>
            <w:r w:rsidRPr="00980835">
              <w:rPr>
                <w:rFonts w:eastAsia="宋体" w:cs="宋体" w:hint="eastAsia"/>
                <w:lang w:eastAsia="zh-CN"/>
              </w:rPr>
              <w:t>文档名称</w:t>
            </w:r>
          </w:p>
        </w:tc>
        <w:tc>
          <w:tcPr>
            <w:tcW w:w="6237" w:type="dxa"/>
            <w:vAlign w:val="center"/>
          </w:tcPr>
          <w:p w14:paraId="237E32E9" w14:textId="199E854E" w:rsidR="009E0AB7" w:rsidRPr="00980835" w:rsidRDefault="00487C2B" w:rsidP="00BC0A60">
            <w:pPr>
              <w:pStyle w:val="Documentname"/>
              <w:spacing w:before="40" w:after="40"/>
              <w:jc w:val="both"/>
              <w:rPr>
                <w:rFonts w:ascii="Arial" w:hAnsi="Arial"/>
              </w:rPr>
            </w:pPr>
            <w:r>
              <w:rPr>
                <w:rFonts w:ascii="Arial" w:hAnsi="Arial" w:hint="eastAsia"/>
                <w:b/>
              </w:rPr>
              <w:t>功能设计</w:t>
            </w:r>
            <w:r>
              <w:rPr>
                <w:rFonts w:ascii="Arial" w:hAnsi="Arial" w:hint="eastAsia"/>
                <w:b/>
              </w:rPr>
              <w:t>-</w:t>
            </w:r>
            <w:r w:rsidR="00BF49D6">
              <w:rPr>
                <w:rFonts w:ascii="Arial" w:hAnsi="Arial" w:hint="eastAsia"/>
                <w:b/>
              </w:rPr>
              <w:t>采购订单执行情况一览表</w:t>
            </w:r>
          </w:p>
        </w:tc>
      </w:tr>
      <w:tr w:rsidR="006E3D51" w:rsidRPr="00980835" w14:paraId="0DC87356" w14:textId="77777777" w:rsidTr="00001361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18FA7FC" w14:textId="77777777" w:rsidR="006E3D51" w:rsidRPr="00980835" w:rsidRDefault="006E3D51" w:rsidP="00BC0A60">
            <w:pPr>
              <w:pStyle w:val="Bodycopybold"/>
              <w:rPr>
                <w:lang w:eastAsia="zh-CN"/>
              </w:rPr>
            </w:pPr>
            <w:r w:rsidRPr="00980835">
              <w:rPr>
                <w:rFonts w:eastAsia="宋体" w:cs="宋体" w:hint="eastAsia"/>
                <w:lang w:eastAsia="zh-CN"/>
              </w:rPr>
              <w:t>交付日期</w:t>
            </w:r>
          </w:p>
        </w:tc>
        <w:tc>
          <w:tcPr>
            <w:tcW w:w="6237" w:type="dxa"/>
            <w:vAlign w:val="center"/>
          </w:tcPr>
          <w:p w14:paraId="6F2C33B4" w14:textId="74074645" w:rsidR="006E3D51" w:rsidRPr="00980835" w:rsidRDefault="00DF4D06" w:rsidP="00BC0A60">
            <w:pPr>
              <w:pStyle w:val="Bodycopy"/>
              <w:spacing w:before="40" w:after="40"/>
              <w:rPr>
                <w:b/>
              </w:rPr>
            </w:pPr>
            <w:r w:rsidRPr="00980835">
              <w:rPr>
                <w:lang w:eastAsia="zh-CN"/>
              </w:rPr>
              <w:t xml:space="preserve">&lt; </w:t>
            </w:r>
            <w:proofErr w:type="spellStart"/>
            <w:r w:rsidRPr="00980835">
              <w:rPr>
                <w:lang w:eastAsia="zh-CN"/>
              </w:rPr>
              <w:t>yyyy</w:t>
            </w:r>
            <w:proofErr w:type="spellEnd"/>
            <w:r w:rsidRPr="00980835">
              <w:rPr>
                <w:rFonts w:hint="eastAsia"/>
                <w:lang w:eastAsia="zh-CN"/>
              </w:rPr>
              <w:t>-mm-</w:t>
            </w:r>
            <w:proofErr w:type="spellStart"/>
            <w:r w:rsidRPr="00980835">
              <w:rPr>
                <w:rFonts w:hint="eastAsia"/>
                <w:lang w:eastAsia="zh-CN"/>
              </w:rPr>
              <w:t>dd</w:t>
            </w:r>
            <w:proofErr w:type="spellEnd"/>
            <w:r w:rsidRPr="00980835">
              <w:rPr>
                <w:lang w:eastAsia="zh-CN"/>
              </w:rPr>
              <w:t xml:space="preserve"> </w:t>
            </w:r>
            <w:r w:rsidRPr="00980835">
              <w:rPr>
                <w:rFonts w:hint="eastAsia"/>
                <w:lang w:eastAsia="zh-CN"/>
              </w:rPr>
              <w:t xml:space="preserve"> </w:t>
            </w:r>
            <w:r w:rsidRPr="00980835">
              <w:rPr>
                <w:lang w:eastAsia="zh-CN"/>
              </w:rPr>
              <w:t>&gt;</w:t>
            </w:r>
          </w:p>
        </w:tc>
      </w:tr>
    </w:tbl>
    <w:p w14:paraId="1D262AE3" w14:textId="77777777" w:rsidR="004E2C3D" w:rsidRPr="00980835" w:rsidRDefault="004E2C3D" w:rsidP="00BC0A60">
      <w:pPr>
        <w:pStyle w:val="DocumentInformation"/>
        <w:spacing w:after="80"/>
      </w:pPr>
      <w:r w:rsidRPr="00980835">
        <w:t>文档编辑历史</w:t>
      </w:r>
    </w:p>
    <w:tbl>
      <w:tblPr>
        <w:tblW w:w="935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147"/>
        <w:gridCol w:w="1729"/>
        <w:gridCol w:w="5188"/>
        <w:gridCol w:w="1286"/>
      </w:tblGrid>
      <w:tr w:rsidR="004E2C3D" w:rsidRPr="00980835" w14:paraId="2BA8CA58" w14:textId="77777777" w:rsidTr="00001361">
        <w:trPr>
          <w:trHeight w:val="317"/>
          <w:tblHeader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5C480E05" w14:textId="77777777" w:rsidR="004E2C3D" w:rsidRPr="00980835" w:rsidRDefault="004E2C3D" w:rsidP="00870BCD">
            <w:pPr>
              <w:pStyle w:val="Tablehead1"/>
              <w:rPr>
                <w:rFonts w:ascii="Arial" w:hAnsi="Arial" w:cs="Arial"/>
                <w:lang w:eastAsia="zh-CN"/>
              </w:rPr>
            </w:pPr>
            <w:r w:rsidRPr="00980835">
              <w:rPr>
                <w:rFonts w:ascii="Arial" w:hAnsi="Arial" w:cs="Arial"/>
                <w:lang w:eastAsia="zh-CN"/>
              </w:rPr>
              <w:t>版本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534EC190" w14:textId="77777777" w:rsidR="004E2C3D" w:rsidRPr="00980835" w:rsidRDefault="004E2C3D" w:rsidP="00870BCD">
            <w:pPr>
              <w:pStyle w:val="Tablehead1"/>
              <w:rPr>
                <w:rFonts w:ascii="Arial" w:hAnsi="Arial" w:cs="Arial"/>
                <w:lang w:eastAsia="zh-CN"/>
              </w:rPr>
            </w:pPr>
            <w:r w:rsidRPr="00980835">
              <w:rPr>
                <w:rFonts w:ascii="Arial" w:hAnsi="Arial" w:cs="Arial"/>
                <w:lang w:eastAsia="zh-CN"/>
              </w:rPr>
              <w:t>日期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0F6492CC" w14:textId="77777777" w:rsidR="004E2C3D" w:rsidRPr="00980835" w:rsidRDefault="004E2C3D" w:rsidP="00870BCD">
            <w:pPr>
              <w:pStyle w:val="Tablehead1"/>
              <w:rPr>
                <w:rFonts w:ascii="Arial" w:hAnsi="Arial" w:cs="Arial"/>
                <w:lang w:eastAsia="zh-CN"/>
              </w:rPr>
            </w:pPr>
            <w:r w:rsidRPr="00980835">
              <w:rPr>
                <w:rFonts w:ascii="Arial" w:hAnsi="Arial" w:cs="Arial"/>
                <w:lang w:eastAsia="zh-CN"/>
              </w:rPr>
              <w:t>新增</w:t>
            </w:r>
            <w:r w:rsidRPr="00980835">
              <w:rPr>
                <w:rFonts w:ascii="Arial" w:hAnsi="Arial" w:cs="Arial"/>
              </w:rPr>
              <w:t>/</w:t>
            </w:r>
            <w:r w:rsidRPr="00980835">
              <w:rPr>
                <w:rFonts w:ascii="Arial" w:hAnsi="Arial" w:cs="Arial"/>
                <w:lang w:eastAsia="zh-CN"/>
              </w:rPr>
              <w:t>修改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20605BA7" w14:textId="77777777" w:rsidR="004E2C3D" w:rsidRPr="00980835" w:rsidRDefault="004E2C3D" w:rsidP="00870BCD">
            <w:pPr>
              <w:pStyle w:val="Tablehead1"/>
              <w:rPr>
                <w:rFonts w:ascii="Arial" w:hAnsi="Arial" w:cs="Arial"/>
                <w:lang w:eastAsia="zh-CN"/>
              </w:rPr>
            </w:pPr>
            <w:r w:rsidRPr="00980835">
              <w:rPr>
                <w:rFonts w:ascii="Arial" w:hAnsi="Arial" w:cs="Arial"/>
                <w:lang w:eastAsia="zh-CN"/>
              </w:rPr>
              <w:t>修订人</w:t>
            </w:r>
          </w:p>
        </w:tc>
      </w:tr>
      <w:tr w:rsidR="00DF4D06" w:rsidRPr="00980835" w14:paraId="5EDF86C3" w14:textId="77777777" w:rsidTr="00001361">
        <w:tc>
          <w:tcPr>
            <w:tcW w:w="1127" w:type="dxa"/>
            <w:tcBorders>
              <w:top w:val="single" w:sz="4" w:space="0" w:color="auto"/>
            </w:tcBorders>
            <w:vAlign w:val="center"/>
          </w:tcPr>
          <w:p w14:paraId="0567600C" w14:textId="1D68976E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>V</w:t>
            </w:r>
            <w:r w:rsidRPr="00980835">
              <w:rPr>
                <w:rFonts w:ascii="Arial" w:hAnsi="Arial" w:hint="eastAsia"/>
              </w:rPr>
              <w:t>1.0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9DC6A2C" w14:textId="309CB372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 xml:space="preserve">&lt; </w:t>
            </w:r>
            <w:proofErr w:type="spellStart"/>
            <w:r w:rsidRPr="00980835">
              <w:rPr>
                <w:rFonts w:ascii="Arial" w:hAnsi="Arial"/>
              </w:rPr>
              <w:t>yyyy</w:t>
            </w:r>
            <w:proofErr w:type="spellEnd"/>
            <w:r w:rsidRPr="00980835">
              <w:rPr>
                <w:rFonts w:ascii="Arial" w:hAnsi="Arial" w:hint="eastAsia"/>
              </w:rPr>
              <w:t>-mm-</w:t>
            </w:r>
            <w:proofErr w:type="spellStart"/>
            <w:r w:rsidRPr="00980835">
              <w:rPr>
                <w:rFonts w:ascii="Arial" w:hAnsi="Arial" w:hint="eastAsia"/>
              </w:rPr>
              <w:t>dd</w:t>
            </w:r>
            <w:proofErr w:type="spellEnd"/>
            <w:r w:rsidRPr="00980835">
              <w:rPr>
                <w:rFonts w:ascii="Arial" w:hAnsi="Arial"/>
              </w:rPr>
              <w:t xml:space="preserve"> </w:t>
            </w:r>
            <w:r w:rsidRPr="00980835">
              <w:rPr>
                <w:rFonts w:ascii="Arial" w:hAnsi="Arial" w:hint="eastAsia"/>
              </w:rPr>
              <w:t xml:space="preserve"> </w:t>
            </w:r>
            <w:r w:rsidRPr="00980835">
              <w:rPr>
                <w:rFonts w:ascii="Arial" w:hAnsi="Arial"/>
              </w:rPr>
              <w:t>&gt;</w:t>
            </w:r>
          </w:p>
        </w:tc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7E21491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 w:hint="eastAsia"/>
              </w:rPr>
              <w:t>初始</w:t>
            </w:r>
            <w:r w:rsidRPr="00980835">
              <w:rPr>
                <w:rFonts w:ascii="Arial" w:hAnsi="Arial"/>
              </w:rPr>
              <w:t>版本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vAlign w:val="center"/>
          </w:tcPr>
          <w:p w14:paraId="473BDECF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 w:hint="eastAsia"/>
              </w:rPr>
              <w:t>德勤顾问</w:t>
            </w:r>
          </w:p>
        </w:tc>
      </w:tr>
      <w:tr w:rsidR="00DF4D06" w:rsidRPr="00980835" w14:paraId="4FF97A1C" w14:textId="77777777" w:rsidTr="00001361">
        <w:tc>
          <w:tcPr>
            <w:tcW w:w="1127" w:type="dxa"/>
            <w:vAlign w:val="center"/>
          </w:tcPr>
          <w:p w14:paraId="4041BF55" w14:textId="1376CD1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701" w:type="dxa"/>
            <w:vAlign w:val="center"/>
          </w:tcPr>
          <w:p w14:paraId="3555E736" w14:textId="21EBE2C5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103" w:type="dxa"/>
            <w:vAlign w:val="center"/>
          </w:tcPr>
          <w:p w14:paraId="3B93D976" w14:textId="16EBF791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65" w:type="dxa"/>
            <w:vAlign w:val="center"/>
          </w:tcPr>
          <w:p w14:paraId="320A4B5A" w14:textId="16676074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</w:tr>
      <w:tr w:rsidR="00DF4D06" w:rsidRPr="00980835" w14:paraId="1B2C18D3" w14:textId="77777777" w:rsidTr="00001361">
        <w:tc>
          <w:tcPr>
            <w:tcW w:w="1127" w:type="dxa"/>
            <w:vAlign w:val="center"/>
          </w:tcPr>
          <w:p w14:paraId="30CE69C7" w14:textId="26EC38E5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701" w:type="dxa"/>
            <w:vAlign w:val="center"/>
          </w:tcPr>
          <w:p w14:paraId="79BCB674" w14:textId="363B95BD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103" w:type="dxa"/>
            <w:vAlign w:val="center"/>
          </w:tcPr>
          <w:p w14:paraId="57B08510" w14:textId="45E32628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65" w:type="dxa"/>
            <w:vAlign w:val="center"/>
          </w:tcPr>
          <w:p w14:paraId="29ED99A5" w14:textId="4FA69D08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</w:tr>
      <w:tr w:rsidR="00DF4D06" w:rsidRPr="00980835" w14:paraId="360AEB17" w14:textId="77777777" w:rsidTr="00001361">
        <w:tc>
          <w:tcPr>
            <w:tcW w:w="1127" w:type="dxa"/>
            <w:vAlign w:val="center"/>
          </w:tcPr>
          <w:p w14:paraId="05C10DE1" w14:textId="4BA6B9B9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701" w:type="dxa"/>
            <w:vAlign w:val="center"/>
          </w:tcPr>
          <w:p w14:paraId="5A3E1F31" w14:textId="0ADC9758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103" w:type="dxa"/>
            <w:vAlign w:val="center"/>
          </w:tcPr>
          <w:p w14:paraId="1C3F8C52" w14:textId="37712671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65" w:type="dxa"/>
            <w:vAlign w:val="center"/>
          </w:tcPr>
          <w:p w14:paraId="4CF6E062" w14:textId="4F4F7CBC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</w:tr>
      <w:tr w:rsidR="00DF4D06" w:rsidRPr="00980835" w14:paraId="1D7E01FB" w14:textId="77777777" w:rsidTr="00001361">
        <w:tc>
          <w:tcPr>
            <w:tcW w:w="1127" w:type="dxa"/>
            <w:vAlign w:val="center"/>
          </w:tcPr>
          <w:p w14:paraId="62AA555B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701" w:type="dxa"/>
            <w:vAlign w:val="center"/>
          </w:tcPr>
          <w:p w14:paraId="3B9975E0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103" w:type="dxa"/>
            <w:vAlign w:val="center"/>
          </w:tcPr>
          <w:p w14:paraId="094BE8D9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65" w:type="dxa"/>
            <w:vAlign w:val="center"/>
          </w:tcPr>
          <w:p w14:paraId="40307179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</w:tr>
      <w:tr w:rsidR="00DF4D06" w:rsidRPr="00980835" w14:paraId="43CE2161" w14:textId="77777777" w:rsidTr="00001361">
        <w:tc>
          <w:tcPr>
            <w:tcW w:w="1127" w:type="dxa"/>
            <w:vAlign w:val="center"/>
          </w:tcPr>
          <w:p w14:paraId="061EB78E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701" w:type="dxa"/>
            <w:vAlign w:val="center"/>
          </w:tcPr>
          <w:p w14:paraId="63746CFE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103" w:type="dxa"/>
            <w:vAlign w:val="center"/>
          </w:tcPr>
          <w:p w14:paraId="04864523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65" w:type="dxa"/>
            <w:vAlign w:val="center"/>
          </w:tcPr>
          <w:p w14:paraId="2E1702AB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</w:tr>
      <w:tr w:rsidR="00DF4D06" w:rsidRPr="00980835" w14:paraId="46BF8F25" w14:textId="77777777" w:rsidTr="00001361">
        <w:tc>
          <w:tcPr>
            <w:tcW w:w="1127" w:type="dxa"/>
            <w:vAlign w:val="center"/>
          </w:tcPr>
          <w:p w14:paraId="23D95965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701" w:type="dxa"/>
            <w:vAlign w:val="center"/>
          </w:tcPr>
          <w:p w14:paraId="64473E46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5103" w:type="dxa"/>
            <w:vAlign w:val="center"/>
          </w:tcPr>
          <w:p w14:paraId="1C2CE151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65" w:type="dxa"/>
            <w:vAlign w:val="center"/>
          </w:tcPr>
          <w:p w14:paraId="00CCAAC2" w14:textId="77777777" w:rsidR="00DF4D06" w:rsidRPr="00980835" w:rsidRDefault="00DF4D06" w:rsidP="00DF4D06">
            <w:pPr>
              <w:pStyle w:val="Tabletext"/>
              <w:rPr>
                <w:rFonts w:ascii="Arial" w:hAnsi="Arial"/>
              </w:rPr>
            </w:pPr>
          </w:p>
        </w:tc>
      </w:tr>
    </w:tbl>
    <w:p w14:paraId="5BE9A2E0" w14:textId="77777777" w:rsidR="004E2C3D" w:rsidRPr="00980835" w:rsidRDefault="004E2C3D" w:rsidP="00BC0A60">
      <w:pPr>
        <w:pStyle w:val="DocumentInformation"/>
        <w:spacing w:after="80"/>
      </w:pPr>
      <w:r w:rsidRPr="00980835">
        <w:t>文档审阅</w:t>
      </w:r>
      <w:r w:rsidRPr="00980835">
        <w:t>/</w:t>
      </w:r>
      <w:r w:rsidRPr="00980835">
        <w:t>批准历史</w:t>
      </w:r>
    </w:p>
    <w:tbl>
      <w:tblPr>
        <w:tblW w:w="935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99"/>
        <w:gridCol w:w="2193"/>
        <w:gridCol w:w="2741"/>
        <w:gridCol w:w="2717"/>
      </w:tblGrid>
      <w:tr w:rsidR="004E2C3D" w:rsidRPr="00980835" w14:paraId="380D27AE" w14:textId="77777777" w:rsidTr="00001361">
        <w:trPr>
          <w:trHeight w:val="266"/>
          <w:tblHeader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2D1A5D31" w14:textId="77777777" w:rsidR="004E2C3D" w:rsidRPr="00980835" w:rsidRDefault="004E2C3D" w:rsidP="00870BCD">
            <w:pPr>
              <w:pStyle w:val="Tablehead1"/>
              <w:rPr>
                <w:rFonts w:ascii="Arial" w:hAnsi="Arial" w:cs="Arial"/>
                <w:lang w:eastAsia="zh-CN"/>
              </w:rPr>
            </w:pPr>
            <w:r w:rsidRPr="00980835">
              <w:rPr>
                <w:rFonts w:ascii="Arial" w:hAnsi="Arial" w:cs="Arial"/>
                <w:lang w:eastAsia="zh-CN"/>
              </w:rPr>
              <w:t>日期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6775F744" w14:textId="77777777" w:rsidR="004E2C3D" w:rsidRPr="00980835" w:rsidRDefault="004E2C3D" w:rsidP="00870BCD">
            <w:pPr>
              <w:pStyle w:val="Tablehead1"/>
              <w:rPr>
                <w:rFonts w:ascii="Arial" w:hAnsi="Arial" w:cs="Arial"/>
                <w:lang w:eastAsia="zh-CN"/>
              </w:rPr>
            </w:pPr>
            <w:r w:rsidRPr="00980835">
              <w:rPr>
                <w:rFonts w:ascii="Arial" w:hAnsi="Arial" w:cs="Arial"/>
                <w:lang w:eastAsia="zh-CN"/>
              </w:rPr>
              <w:t>姓名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339BDD12" w14:textId="77777777" w:rsidR="004E2C3D" w:rsidRPr="00980835" w:rsidRDefault="004E2C3D" w:rsidP="00870BCD">
            <w:pPr>
              <w:pStyle w:val="Tablehead1"/>
              <w:rPr>
                <w:rFonts w:ascii="Arial" w:hAnsi="Arial" w:cs="Arial"/>
                <w:lang w:eastAsia="zh-CN"/>
              </w:rPr>
            </w:pPr>
            <w:r w:rsidRPr="00980835">
              <w:rPr>
                <w:rFonts w:ascii="Arial" w:hAnsi="Arial" w:cs="Arial"/>
                <w:lang w:eastAsia="zh-CN"/>
              </w:rPr>
              <w:t>组织</w:t>
            </w:r>
            <w:r w:rsidRPr="00980835">
              <w:rPr>
                <w:rFonts w:ascii="Arial" w:hAnsi="Arial" w:cs="Arial"/>
                <w:lang w:eastAsia="zh-CN"/>
              </w:rPr>
              <w:t>/</w:t>
            </w:r>
            <w:r w:rsidRPr="00980835">
              <w:rPr>
                <w:rFonts w:ascii="Arial" w:hAnsi="Arial" w:cs="Arial"/>
                <w:lang w:eastAsia="zh-CN"/>
              </w:rPr>
              <w:t>职称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7D7CCE8E" w14:textId="77777777" w:rsidR="004E2C3D" w:rsidRPr="00980835" w:rsidRDefault="004E2C3D" w:rsidP="00870BCD">
            <w:pPr>
              <w:pStyle w:val="Tablehead1"/>
              <w:rPr>
                <w:rFonts w:ascii="Arial" w:hAnsi="Arial" w:cs="Arial"/>
                <w:lang w:eastAsia="zh-CN"/>
              </w:rPr>
            </w:pPr>
            <w:r w:rsidRPr="00980835">
              <w:rPr>
                <w:rFonts w:ascii="Arial" w:hAnsi="Arial" w:cs="Arial"/>
                <w:lang w:eastAsia="zh-CN"/>
              </w:rPr>
              <w:t>备注</w:t>
            </w:r>
          </w:p>
        </w:tc>
      </w:tr>
      <w:tr w:rsidR="00A03FDA" w:rsidRPr="00980835" w14:paraId="24950BD1" w14:textId="77777777" w:rsidTr="00001361">
        <w:trPr>
          <w:trHeight w:val="319"/>
        </w:trPr>
        <w:tc>
          <w:tcPr>
            <w:tcW w:w="1674" w:type="dxa"/>
            <w:tcBorders>
              <w:top w:val="single" w:sz="4" w:space="0" w:color="auto"/>
            </w:tcBorders>
            <w:vAlign w:val="center"/>
          </w:tcPr>
          <w:p w14:paraId="6BB80F0E" w14:textId="77777777" w:rsidR="00A03FDA" w:rsidRPr="00980835" w:rsidRDefault="00A03FDA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 xml:space="preserve">&lt; </w:t>
            </w:r>
            <w:proofErr w:type="spellStart"/>
            <w:r w:rsidRPr="00980835">
              <w:rPr>
                <w:rFonts w:ascii="Arial" w:hAnsi="Arial"/>
              </w:rPr>
              <w:t>yyyy</w:t>
            </w:r>
            <w:proofErr w:type="spellEnd"/>
            <w:r w:rsidRPr="00980835">
              <w:rPr>
                <w:rFonts w:ascii="Arial" w:hAnsi="Arial" w:hint="eastAsia"/>
              </w:rPr>
              <w:t>-mm-</w:t>
            </w:r>
            <w:proofErr w:type="spellStart"/>
            <w:r w:rsidRPr="00980835">
              <w:rPr>
                <w:rFonts w:ascii="Arial" w:hAnsi="Arial" w:hint="eastAsia"/>
              </w:rPr>
              <w:t>dd</w:t>
            </w:r>
            <w:proofErr w:type="spellEnd"/>
            <w:r w:rsidRPr="00980835">
              <w:rPr>
                <w:rFonts w:ascii="Arial" w:hAnsi="Arial"/>
              </w:rPr>
              <w:t xml:space="preserve"> </w:t>
            </w:r>
            <w:r w:rsidRPr="00980835">
              <w:rPr>
                <w:rFonts w:ascii="Arial" w:hAnsi="Arial" w:hint="eastAsia"/>
              </w:rPr>
              <w:t xml:space="preserve"> </w:t>
            </w:r>
            <w:r w:rsidRPr="00980835">
              <w:rPr>
                <w:rFonts w:ascii="Arial" w:hAnsi="Arial"/>
              </w:rPr>
              <w:t>&gt;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0F268BEB" w14:textId="77777777" w:rsidR="00A03FDA" w:rsidRPr="00980835" w:rsidRDefault="00A03FDA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>&lt;</w:t>
            </w:r>
            <w:r w:rsidRPr="00980835">
              <w:rPr>
                <w:rFonts w:ascii="Arial" w:hAnsi="Arial"/>
              </w:rPr>
              <w:t>姓名</w:t>
            </w:r>
            <w:r w:rsidRPr="00980835">
              <w:rPr>
                <w:rFonts w:ascii="Arial" w:hAnsi="Arial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54D2655A" w14:textId="77777777" w:rsidR="00A03FDA" w:rsidRPr="00980835" w:rsidRDefault="00A03FDA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>&lt;</w:t>
            </w:r>
            <w:r w:rsidRPr="00980835">
              <w:rPr>
                <w:rFonts w:ascii="Arial" w:hAnsi="Arial"/>
              </w:rPr>
              <w:t>组织</w:t>
            </w:r>
            <w:r w:rsidRPr="00980835">
              <w:rPr>
                <w:rFonts w:ascii="Arial" w:hAnsi="Arial"/>
              </w:rPr>
              <w:t>/</w:t>
            </w:r>
            <w:r w:rsidRPr="00980835">
              <w:rPr>
                <w:rFonts w:ascii="Arial" w:hAnsi="Arial"/>
              </w:rPr>
              <w:t>职称</w:t>
            </w:r>
            <w:r w:rsidRPr="00980835">
              <w:rPr>
                <w:rFonts w:ascii="Arial" w:hAnsi="Arial"/>
              </w:rPr>
              <w:t>&gt;</w:t>
            </w:r>
          </w:p>
        </w:tc>
        <w:tc>
          <w:tcPr>
            <w:tcW w:w="2676" w:type="dxa"/>
            <w:tcBorders>
              <w:top w:val="single" w:sz="4" w:space="0" w:color="auto"/>
            </w:tcBorders>
            <w:vAlign w:val="center"/>
          </w:tcPr>
          <w:p w14:paraId="26870344" w14:textId="77777777" w:rsidR="00A03FDA" w:rsidRPr="00980835" w:rsidRDefault="00A03FDA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>&lt;</w:t>
            </w:r>
            <w:r w:rsidRPr="00980835">
              <w:rPr>
                <w:rFonts w:ascii="Arial" w:hAnsi="Arial"/>
              </w:rPr>
              <w:t>备注</w:t>
            </w:r>
            <w:r w:rsidRPr="00980835">
              <w:rPr>
                <w:rFonts w:ascii="Arial" w:hAnsi="Arial"/>
              </w:rPr>
              <w:t>&gt;</w:t>
            </w:r>
          </w:p>
        </w:tc>
      </w:tr>
      <w:tr w:rsidR="004E2C3D" w:rsidRPr="00980835" w14:paraId="53B60BA3" w14:textId="77777777" w:rsidTr="00001361">
        <w:trPr>
          <w:trHeight w:val="319"/>
        </w:trPr>
        <w:tc>
          <w:tcPr>
            <w:tcW w:w="1674" w:type="dxa"/>
            <w:vAlign w:val="center"/>
          </w:tcPr>
          <w:p w14:paraId="04F308AD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160" w:type="dxa"/>
            <w:vAlign w:val="center"/>
          </w:tcPr>
          <w:p w14:paraId="7AA08DB7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700" w:type="dxa"/>
            <w:vAlign w:val="center"/>
          </w:tcPr>
          <w:p w14:paraId="7C69A082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676" w:type="dxa"/>
            <w:vAlign w:val="center"/>
          </w:tcPr>
          <w:p w14:paraId="7B3FA551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</w:tr>
      <w:tr w:rsidR="004E2C3D" w:rsidRPr="00980835" w14:paraId="1132C4A8" w14:textId="77777777" w:rsidTr="00001361">
        <w:trPr>
          <w:trHeight w:val="319"/>
        </w:trPr>
        <w:tc>
          <w:tcPr>
            <w:tcW w:w="1674" w:type="dxa"/>
            <w:vAlign w:val="center"/>
          </w:tcPr>
          <w:p w14:paraId="09E945C2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160" w:type="dxa"/>
            <w:vAlign w:val="center"/>
          </w:tcPr>
          <w:p w14:paraId="5525D946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700" w:type="dxa"/>
            <w:vAlign w:val="center"/>
          </w:tcPr>
          <w:p w14:paraId="280D3C4E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676" w:type="dxa"/>
            <w:vAlign w:val="center"/>
          </w:tcPr>
          <w:p w14:paraId="1ECF4911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</w:tr>
      <w:tr w:rsidR="004E2C3D" w:rsidRPr="00980835" w14:paraId="2248A79D" w14:textId="77777777" w:rsidTr="00001361">
        <w:trPr>
          <w:trHeight w:val="319"/>
        </w:trPr>
        <w:tc>
          <w:tcPr>
            <w:tcW w:w="1674" w:type="dxa"/>
            <w:vAlign w:val="center"/>
          </w:tcPr>
          <w:p w14:paraId="63AF0C57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160" w:type="dxa"/>
            <w:vAlign w:val="center"/>
          </w:tcPr>
          <w:p w14:paraId="4D793EFF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700" w:type="dxa"/>
            <w:vAlign w:val="center"/>
          </w:tcPr>
          <w:p w14:paraId="3F728ADD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676" w:type="dxa"/>
            <w:vAlign w:val="center"/>
          </w:tcPr>
          <w:p w14:paraId="28460C0A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</w:tr>
      <w:tr w:rsidR="004E2C3D" w:rsidRPr="00980835" w14:paraId="3F4886B8" w14:textId="77777777" w:rsidTr="00001361">
        <w:trPr>
          <w:trHeight w:val="332"/>
        </w:trPr>
        <w:tc>
          <w:tcPr>
            <w:tcW w:w="1674" w:type="dxa"/>
            <w:vAlign w:val="center"/>
          </w:tcPr>
          <w:p w14:paraId="5852EC8E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160" w:type="dxa"/>
            <w:vAlign w:val="center"/>
          </w:tcPr>
          <w:p w14:paraId="0049D81C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700" w:type="dxa"/>
            <w:vAlign w:val="center"/>
          </w:tcPr>
          <w:p w14:paraId="2BF45974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2676" w:type="dxa"/>
            <w:vAlign w:val="center"/>
          </w:tcPr>
          <w:p w14:paraId="58188238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</w:tr>
    </w:tbl>
    <w:p w14:paraId="5C651BA8" w14:textId="77777777" w:rsidR="004E2C3D" w:rsidRPr="00980835" w:rsidRDefault="004E2C3D" w:rsidP="00BC0A60">
      <w:pPr>
        <w:pStyle w:val="DocumentInformation"/>
        <w:spacing w:after="0"/>
      </w:pPr>
      <w:r w:rsidRPr="00980835">
        <w:t>文档最终交付</w:t>
      </w:r>
    </w:p>
    <w:p w14:paraId="2DE2DB91" w14:textId="77777777" w:rsidR="004E2C3D" w:rsidRPr="00980835" w:rsidRDefault="004E2C3D" w:rsidP="00BC0A60">
      <w:pPr>
        <w:pStyle w:val="Bodycopy"/>
        <w:spacing w:after="40"/>
        <w:rPr>
          <w:rFonts w:eastAsia="宋体" w:cs="宋体"/>
          <w:lang w:eastAsia="zh-CN"/>
        </w:rPr>
      </w:pPr>
      <w:r w:rsidRPr="00980835">
        <w:rPr>
          <w:rFonts w:eastAsia="宋体" w:cs="宋体" w:hint="eastAsia"/>
          <w:lang w:eastAsia="zh-CN"/>
        </w:rPr>
        <w:t>以下为最终版本的指定接受人</w:t>
      </w:r>
      <w:r w:rsidRPr="00980835">
        <w:rPr>
          <w:rFonts w:eastAsia="宋体" w:cs="宋体"/>
          <w:lang w:eastAsia="zh-CN"/>
        </w:rPr>
        <w:t>：</w:t>
      </w:r>
    </w:p>
    <w:tbl>
      <w:tblPr>
        <w:tblW w:w="935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80"/>
        <w:gridCol w:w="6670"/>
      </w:tblGrid>
      <w:tr w:rsidR="004E2C3D" w:rsidRPr="00980835" w14:paraId="28267071" w14:textId="77777777" w:rsidTr="00001361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730E13DA" w14:textId="77777777" w:rsidR="004E2C3D" w:rsidRPr="00980835" w:rsidRDefault="004E2C3D" w:rsidP="00870BCD">
            <w:pPr>
              <w:pStyle w:val="Tablehead1"/>
              <w:rPr>
                <w:rFonts w:ascii="Arial" w:hAnsi="Arial" w:cs="Arial"/>
                <w:lang w:eastAsia="zh-CN"/>
              </w:rPr>
            </w:pPr>
            <w:r w:rsidRPr="00980835">
              <w:rPr>
                <w:rFonts w:ascii="Arial" w:hAnsi="Arial" w:cs="Arial"/>
                <w:lang w:eastAsia="zh-CN"/>
              </w:rPr>
              <w:t>姓名</w:t>
            </w:r>
          </w:p>
        </w:tc>
        <w:tc>
          <w:tcPr>
            <w:tcW w:w="6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7E1C8BA7" w14:textId="77777777" w:rsidR="004E2C3D" w:rsidRPr="00980835" w:rsidRDefault="00093FEF" w:rsidP="00870BCD">
            <w:pPr>
              <w:pStyle w:val="Tablehead1"/>
              <w:rPr>
                <w:rFonts w:ascii="Arial" w:hAnsi="Arial" w:cs="Arial"/>
                <w:lang w:eastAsia="zh-CN"/>
              </w:rPr>
            </w:pPr>
            <w:r w:rsidRPr="00980835">
              <w:rPr>
                <w:rFonts w:ascii="Arial" w:hAnsi="Arial" w:cs="Arial"/>
                <w:lang w:eastAsia="zh-CN"/>
              </w:rPr>
              <w:t>签字</w:t>
            </w:r>
          </w:p>
        </w:tc>
      </w:tr>
      <w:tr w:rsidR="004E2C3D" w:rsidRPr="00980835" w14:paraId="4155E0DB" w14:textId="77777777" w:rsidTr="00001361">
        <w:tc>
          <w:tcPr>
            <w:tcW w:w="2632" w:type="dxa"/>
            <w:tcBorders>
              <w:top w:val="single" w:sz="4" w:space="0" w:color="auto"/>
            </w:tcBorders>
            <w:vAlign w:val="center"/>
          </w:tcPr>
          <w:p w14:paraId="65B472BE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>&lt;</w:t>
            </w:r>
            <w:r w:rsidRPr="00980835">
              <w:rPr>
                <w:rFonts w:ascii="Arial" w:hAnsi="Arial"/>
              </w:rPr>
              <w:t>姓名</w:t>
            </w:r>
            <w:r w:rsidRPr="00980835">
              <w:rPr>
                <w:rFonts w:ascii="Arial" w:hAnsi="Arial"/>
              </w:rPr>
              <w:t>&gt;</w:t>
            </w:r>
          </w:p>
        </w:tc>
        <w:tc>
          <w:tcPr>
            <w:tcW w:w="6550" w:type="dxa"/>
            <w:tcBorders>
              <w:top w:val="single" w:sz="4" w:space="0" w:color="auto"/>
            </w:tcBorders>
            <w:vAlign w:val="center"/>
          </w:tcPr>
          <w:p w14:paraId="56A2DF1B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>&lt;</w:t>
            </w:r>
            <w:r w:rsidR="00093FEF" w:rsidRPr="00980835">
              <w:rPr>
                <w:rFonts w:ascii="Arial" w:hAnsi="Arial"/>
              </w:rPr>
              <w:t>签字</w:t>
            </w:r>
            <w:r w:rsidRPr="00980835">
              <w:rPr>
                <w:rFonts w:ascii="Arial" w:hAnsi="Arial"/>
              </w:rPr>
              <w:t>&gt;</w:t>
            </w:r>
          </w:p>
        </w:tc>
      </w:tr>
      <w:tr w:rsidR="004E2C3D" w:rsidRPr="00980835" w14:paraId="7E2B514F" w14:textId="77777777" w:rsidTr="00001361">
        <w:tc>
          <w:tcPr>
            <w:tcW w:w="2632" w:type="dxa"/>
            <w:shd w:val="clear" w:color="auto" w:fill="FFFFFF"/>
            <w:vAlign w:val="center"/>
          </w:tcPr>
          <w:p w14:paraId="11AFA6EA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6550" w:type="dxa"/>
            <w:shd w:val="clear" w:color="auto" w:fill="FFFFFF"/>
            <w:vAlign w:val="center"/>
          </w:tcPr>
          <w:p w14:paraId="1AA31A0E" w14:textId="77777777" w:rsidR="004E2C3D" w:rsidRPr="00980835" w:rsidRDefault="004E2C3D" w:rsidP="00DF4D06">
            <w:pPr>
              <w:pStyle w:val="Tabletext"/>
              <w:rPr>
                <w:rFonts w:ascii="Arial" w:hAnsi="Arial"/>
              </w:rPr>
            </w:pPr>
          </w:p>
        </w:tc>
      </w:tr>
      <w:bookmarkEnd w:id="0"/>
    </w:tbl>
    <w:p w14:paraId="5EDB439E" w14:textId="25117E27" w:rsidR="000762ED" w:rsidRPr="00980835" w:rsidRDefault="000762ED" w:rsidP="00E7568F">
      <w:pPr>
        <w:rPr>
          <w:rFonts w:ascii="Arial" w:hAnsi="Arial" w:cs="Arial"/>
        </w:rPr>
        <w:sectPr w:rsidR="000762ED" w:rsidRPr="00980835" w:rsidSect="000839F2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bookmarkEnd w:id="1"/>
    <w:bookmarkEnd w:id="2"/>
    <w:bookmarkEnd w:id="3"/>
    <w:p w14:paraId="1CBDFF35" w14:textId="77777777" w:rsidR="00767D97" w:rsidRPr="00980835" w:rsidRDefault="0064460D" w:rsidP="00B856EA">
      <w:pPr>
        <w:pStyle w:val="TOC"/>
        <w:rPr>
          <w:lang w:eastAsia="zh-CN"/>
        </w:rPr>
      </w:pPr>
      <w:r w:rsidRPr="00980835">
        <w:rPr>
          <w:lang w:eastAsia="zh-CN"/>
        </w:rPr>
        <w:lastRenderedPageBreak/>
        <w:t>目录</w:t>
      </w:r>
    </w:p>
    <w:bookmarkStart w:id="4" w:name="_Toc223260483"/>
    <w:bookmarkStart w:id="5" w:name="_Ref227459879"/>
    <w:bookmarkStart w:id="6" w:name="_Toc523032772"/>
    <w:bookmarkStart w:id="7" w:name="_Toc523126455"/>
    <w:p w14:paraId="1965B853" w14:textId="09545752" w:rsidR="003376DF" w:rsidRDefault="005A03CA">
      <w:pPr>
        <w:pStyle w:val="23"/>
        <w:rPr>
          <w:rFonts w:cstheme="minorBidi"/>
          <w:b w:val="0"/>
          <w:smallCaps w:val="0"/>
          <w:noProof/>
          <w:kern w:val="2"/>
          <w:sz w:val="21"/>
          <w:szCs w:val="22"/>
          <w:lang w:eastAsia="zh-CN"/>
        </w:rPr>
      </w:pPr>
      <w:r w:rsidRPr="00980835">
        <w:rPr>
          <w:rFonts w:ascii="Arial" w:hAnsi="Arial" w:cs="Arial"/>
          <w:bCs/>
          <w:caps/>
          <w:noProof/>
          <w:color w:val="333333"/>
        </w:rPr>
        <w:fldChar w:fldCharType="begin"/>
      </w:r>
      <w:r w:rsidRPr="00980835">
        <w:rPr>
          <w:rFonts w:ascii="Arial" w:hAnsi="Arial" w:cs="Arial"/>
          <w:noProof/>
          <w:color w:val="333333"/>
        </w:rPr>
        <w:instrText xml:space="preserve"> TOC \o "1-3" \h \z \u </w:instrText>
      </w:r>
      <w:r w:rsidRPr="00980835">
        <w:rPr>
          <w:rFonts w:ascii="Arial" w:hAnsi="Arial" w:cs="Arial"/>
          <w:bCs/>
          <w:caps/>
          <w:noProof/>
          <w:color w:val="333333"/>
        </w:rPr>
        <w:fldChar w:fldCharType="separate"/>
      </w:r>
      <w:hyperlink w:anchor="_Toc494108246" w:history="1">
        <w:r w:rsidR="003376DF" w:rsidRPr="00D6638E">
          <w:rPr>
            <w:rStyle w:val="a8"/>
            <w:rFonts w:ascii="宋体" w:hAnsi="宋体" w:hint="eastAsia"/>
            <w:noProof/>
          </w:rPr>
          <w:t>概述</w:t>
        </w:r>
        <w:r w:rsidR="003376DF">
          <w:rPr>
            <w:noProof/>
            <w:webHidden/>
          </w:rPr>
          <w:tab/>
        </w:r>
      </w:hyperlink>
    </w:p>
    <w:p w14:paraId="6E5D1361" w14:textId="77777777" w:rsidR="003376DF" w:rsidRDefault="000B2322">
      <w:pPr>
        <w:pStyle w:val="32"/>
        <w:tabs>
          <w:tab w:val="right" w:leader="dot" w:pos="9350"/>
        </w:tabs>
        <w:rPr>
          <w:rFonts w:cstheme="minorBidi"/>
          <w:iCs w:val="0"/>
          <w:noProof/>
          <w:kern w:val="2"/>
          <w:sz w:val="21"/>
          <w:szCs w:val="22"/>
          <w:lang w:eastAsia="zh-CN"/>
        </w:rPr>
      </w:pPr>
      <w:hyperlink w:anchor="_Toc494108247" w:history="1">
        <w:r w:rsidR="003376DF" w:rsidRPr="00D6638E">
          <w:rPr>
            <w:rStyle w:val="a8"/>
            <w:rFonts w:hint="eastAsia"/>
            <w:noProof/>
          </w:rPr>
          <w:t>目的</w:t>
        </w:r>
        <w:r w:rsidR="003376DF">
          <w:rPr>
            <w:noProof/>
            <w:webHidden/>
          </w:rPr>
          <w:tab/>
        </w:r>
        <w:r w:rsidR="003376DF">
          <w:rPr>
            <w:noProof/>
            <w:webHidden/>
          </w:rPr>
          <w:fldChar w:fldCharType="begin"/>
        </w:r>
        <w:r w:rsidR="003376DF">
          <w:rPr>
            <w:noProof/>
            <w:webHidden/>
          </w:rPr>
          <w:instrText xml:space="preserve"> PAGEREF _Toc494108247 \h </w:instrText>
        </w:r>
        <w:r w:rsidR="003376DF">
          <w:rPr>
            <w:noProof/>
            <w:webHidden/>
          </w:rPr>
        </w:r>
        <w:r w:rsidR="003376DF">
          <w:rPr>
            <w:noProof/>
            <w:webHidden/>
          </w:rPr>
          <w:fldChar w:fldCharType="separate"/>
        </w:r>
        <w:r w:rsidR="003376DF">
          <w:rPr>
            <w:noProof/>
            <w:webHidden/>
          </w:rPr>
          <w:t>4</w:t>
        </w:r>
        <w:r w:rsidR="003376DF">
          <w:rPr>
            <w:noProof/>
            <w:webHidden/>
          </w:rPr>
          <w:fldChar w:fldCharType="end"/>
        </w:r>
      </w:hyperlink>
    </w:p>
    <w:p w14:paraId="03BD582B" w14:textId="77777777" w:rsidR="003376DF" w:rsidRDefault="000B2322">
      <w:pPr>
        <w:pStyle w:val="32"/>
        <w:tabs>
          <w:tab w:val="right" w:leader="dot" w:pos="9350"/>
        </w:tabs>
        <w:rPr>
          <w:rFonts w:cstheme="minorBidi"/>
          <w:iCs w:val="0"/>
          <w:noProof/>
          <w:kern w:val="2"/>
          <w:sz w:val="21"/>
          <w:szCs w:val="22"/>
          <w:lang w:eastAsia="zh-CN"/>
        </w:rPr>
      </w:pPr>
      <w:hyperlink w:anchor="_Toc494108248" w:history="1">
        <w:r w:rsidR="003376DF" w:rsidRPr="00D6638E">
          <w:rPr>
            <w:rStyle w:val="a8"/>
            <w:rFonts w:hint="eastAsia"/>
            <w:noProof/>
          </w:rPr>
          <w:t>内容简介</w:t>
        </w:r>
        <w:r w:rsidR="003376DF">
          <w:rPr>
            <w:noProof/>
            <w:webHidden/>
          </w:rPr>
          <w:tab/>
        </w:r>
        <w:r w:rsidR="003376DF">
          <w:rPr>
            <w:noProof/>
            <w:webHidden/>
          </w:rPr>
          <w:fldChar w:fldCharType="begin"/>
        </w:r>
        <w:r w:rsidR="003376DF">
          <w:rPr>
            <w:noProof/>
            <w:webHidden/>
          </w:rPr>
          <w:instrText xml:space="preserve"> PAGEREF _Toc494108248 \h </w:instrText>
        </w:r>
        <w:r w:rsidR="003376DF">
          <w:rPr>
            <w:noProof/>
            <w:webHidden/>
          </w:rPr>
        </w:r>
        <w:r w:rsidR="003376DF">
          <w:rPr>
            <w:noProof/>
            <w:webHidden/>
          </w:rPr>
          <w:fldChar w:fldCharType="separate"/>
        </w:r>
        <w:r w:rsidR="003376DF">
          <w:rPr>
            <w:noProof/>
            <w:webHidden/>
          </w:rPr>
          <w:t>4</w:t>
        </w:r>
        <w:r w:rsidR="003376DF">
          <w:rPr>
            <w:noProof/>
            <w:webHidden/>
          </w:rPr>
          <w:fldChar w:fldCharType="end"/>
        </w:r>
      </w:hyperlink>
    </w:p>
    <w:p w14:paraId="11EC1AB4" w14:textId="77777777" w:rsidR="003376DF" w:rsidRDefault="000B2322">
      <w:pPr>
        <w:pStyle w:val="32"/>
        <w:tabs>
          <w:tab w:val="right" w:leader="dot" w:pos="9350"/>
        </w:tabs>
        <w:rPr>
          <w:rFonts w:cstheme="minorBidi"/>
          <w:iCs w:val="0"/>
          <w:noProof/>
          <w:kern w:val="2"/>
          <w:sz w:val="21"/>
          <w:szCs w:val="22"/>
          <w:lang w:eastAsia="zh-CN"/>
        </w:rPr>
      </w:pPr>
      <w:hyperlink w:anchor="_Toc494108249" w:history="1">
        <w:r w:rsidR="003376DF" w:rsidRPr="00D6638E">
          <w:rPr>
            <w:rStyle w:val="a8"/>
            <w:rFonts w:hint="eastAsia"/>
            <w:noProof/>
          </w:rPr>
          <w:t>相关文档</w:t>
        </w:r>
        <w:r w:rsidR="003376DF">
          <w:rPr>
            <w:noProof/>
            <w:webHidden/>
          </w:rPr>
          <w:tab/>
        </w:r>
        <w:r w:rsidR="003376DF">
          <w:rPr>
            <w:noProof/>
            <w:webHidden/>
          </w:rPr>
          <w:fldChar w:fldCharType="begin"/>
        </w:r>
        <w:r w:rsidR="003376DF">
          <w:rPr>
            <w:noProof/>
            <w:webHidden/>
          </w:rPr>
          <w:instrText xml:space="preserve"> PAGEREF _Toc494108249 \h </w:instrText>
        </w:r>
        <w:r w:rsidR="003376DF">
          <w:rPr>
            <w:noProof/>
            <w:webHidden/>
          </w:rPr>
        </w:r>
        <w:r w:rsidR="003376DF">
          <w:rPr>
            <w:noProof/>
            <w:webHidden/>
          </w:rPr>
          <w:fldChar w:fldCharType="separate"/>
        </w:r>
        <w:r w:rsidR="003376DF">
          <w:rPr>
            <w:noProof/>
            <w:webHidden/>
          </w:rPr>
          <w:t>4</w:t>
        </w:r>
        <w:r w:rsidR="003376DF">
          <w:rPr>
            <w:noProof/>
            <w:webHidden/>
          </w:rPr>
          <w:fldChar w:fldCharType="end"/>
        </w:r>
      </w:hyperlink>
    </w:p>
    <w:p w14:paraId="29C91DE5" w14:textId="77777777" w:rsidR="003376DF" w:rsidRDefault="000B2322">
      <w:pPr>
        <w:pStyle w:val="23"/>
        <w:rPr>
          <w:rFonts w:cstheme="minorBid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94108250" w:history="1">
        <w:r w:rsidR="003376DF" w:rsidRPr="00D6638E">
          <w:rPr>
            <w:rStyle w:val="a8"/>
            <w:rFonts w:hint="eastAsia"/>
            <w:noProof/>
          </w:rPr>
          <w:t>主题说明</w:t>
        </w:r>
        <w:r w:rsidR="003376DF">
          <w:rPr>
            <w:noProof/>
            <w:webHidden/>
          </w:rPr>
          <w:tab/>
        </w:r>
        <w:r w:rsidR="003376DF">
          <w:rPr>
            <w:noProof/>
            <w:webHidden/>
          </w:rPr>
          <w:fldChar w:fldCharType="begin"/>
        </w:r>
        <w:r w:rsidR="003376DF">
          <w:rPr>
            <w:noProof/>
            <w:webHidden/>
          </w:rPr>
          <w:instrText xml:space="preserve"> PAGEREF _Toc494108250 \h </w:instrText>
        </w:r>
        <w:r w:rsidR="003376DF">
          <w:rPr>
            <w:noProof/>
            <w:webHidden/>
          </w:rPr>
        </w:r>
        <w:r w:rsidR="003376DF">
          <w:rPr>
            <w:noProof/>
            <w:webHidden/>
          </w:rPr>
          <w:fldChar w:fldCharType="separate"/>
        </w:r>
        <w:r w:rsidR="003376DF">
          <w:rPr>
            <w:noProof/>
            <w:webHidden/>
          </w:rPr>
          <w:t>4</w:t>
        </w:r>
        <w:r w:rsidR="003376DF">
          <w:rPr>
            <w:noProof/>
            <w:webHidden/>
          </w:rPr>
          <w:fldChar w:fldCharType="end"/>
        </w:r>
      </w:hyperlink>
    </w:p>
    <w:p w14:paraId="238C9E01" w14:textId="77777777" w:rsidR="003376DF" w:rsidRDefault="000B2322">
      <w:pPr>
        <w:pStyle w:val="32"/>
        <w:tabs>
          <w:tab w:val="right" w:leader="dot" w:pos="9350"/>
        </w:tabs>
        <w:rPr>
          <w:rFonts w:cstheme="minorBidi"/>
          <w:iCs w:val="0"/>
          <w:noProof/>
          <w:kern w:val="2"/>
          <w:sz w:val="21"/>
          <w:szCs w:val="22"/>
          <w:lang w:eastAsia="zh-CN"/>
        </w:rPr>
      </w:pPr>
      <w:hyperlink w:anchor="_Toc494108251" w:history="1">
        <w:r w:rsidR="003376DF" w:rsidRPr="00D6638E">
          <w:rPr>
            <w:rStyle w:val="a8"/>
            <w:rFonts w:hint="eastAsia"/>
            <w:noProof/>
          </w:rPr>
          <w:t>基本业务需求</w:t>
        </w:r>
        <w:r w:rsidR="003376DF">
          <w:rPr>
            <w:noProof/>
            <w:webHidden/>
          </w:rPr>
          <w:tab/>
        </w:r>
        <w:r w:rsidR="003376DF">
          <w:rPr>
            <w:noProof/>
            <w:webHidden/>
          </w:rPr>
          <w:fldChar w:fldCharType="begin"/>
        </w:r>
        <w:r w:rsidR="003376DF">
          <w:rPr>
            <w:noProof/>
            <w:webHidden/>
          </w:rPr>
          <w:instrText xml:space="preserve"> PAGEREF _Toc494108251 \h </w:instrText>
        </w:r>
        <w:r w:rsidR="003376DF">
          <w:rPr>
            <w:noProof/>
            <w:webHidden/>
          </w:rPr>
        </w:r>
        <w:r w:rsidR="003376DF">
          <w:rPr>
            <w:noProof/>
            <w:webHidden/>
          </w:rPr>
          <w:fldChar w:fldCharType="separate"/>
        </w:r>
        <w:r w:rsidR="003376DF">
          <w:rPr>
            <w:noProof/>
            <w:webHidden/>
          </w:rPr>
          <w:t>4</w:t>
        </w:r>
        <w:r w:rsidR="003376DF">
          <w:rPr>
            <w:noProof/>
            <w:webHidden/>
          </w:rPr>
          <w:fldChar w:fldCharType="end"/>
        </w:r>
      </w:hyperlink>
    </w:p>
    <w:p w14:paraId="64964E99" w14:textId="77777777" w:rsidR="003376DF" w:rsidRDefault="000B2322">
      <w:pPr>
        <w:pStyle w:val="32"/>
        <w:tabs>
          <w:tab w:val="right" w:leader="dot" w:pos="9350"/>
        </w:tabs>
        <w:rPr>
          <w:rFonts w:cstheme="minorBidi"/>
          <w:iCs w:val="0"/>
          <w:noProof/>
          <w:kern w:val="2"/>
          <w:sz w:val="21"/>
          <w:szCs w:val="22"/>
          <w:lang w:eastAsia="zh-CN"/>
        </w:rPr>
      </w:pPr>
      <w:hyperlink w:anchor="_Toc494108252" w:history="1">
        <w:r w:rsidR="003376DF" w:rsidRPr="00D6638E">
          <w:rPr>
            <w:rStyle w:val="a8"/>
            <w:rFonts w:hint="eastAsia"/>
            <w:noProof/>
          </w:rPr>
          <w:t>主要功能</w:t>
        </w:r>
        <w:r w:rsidR="003376DF">
          <w:rPr>
            <w:noProof/>
            <w:webHidden/>
          </w:rPr>
          <w:tab/>
        </w:r>
        <w:r w:rsidR="003376DF">
          <w:rPr>
            <w:noProof/>
            <w:webHidden/>
          </w:rPr>
          <w:fldChar w:fldCharType="begin"/>
        </w:r>
        <w:r w:rsidR="003376DF">
          <w:rPr>
            <w:noProof/>
            <w:webHidden/>
          </w:rPr>
          <w:instrText xml:space="preserve"> PAGEREF _Toc494108252 \h </w:instrText>
        </w:r>
        <w:r w:rsidR="003376DF">
          <w:rPr>
            <w:noProof/>
            <w:webHidden/>
          </w:rPr>
        </w:r>
        <w:r w:rsidR="003376DF">
          <w:rPr>
            <w:noProof/>
            <w:webHidden/>
          </w:rPr>
          <w:fldChar w:fldCharType="separate"/>
        </w:r>
        <w:r w:rsidR="003376DF">
          <w:rPr>
            <w:noProof/>
            <w:webHidden/>
          </w:rPr>
          <w:t>4</w:t>
        </w:r>
        <w:r w:rsidR="003376DF">
          <w:rPr>
            <w:noProof/>
            <w:webHidden/>
          </w:rPr>
          <w:fldChar w:fldCharType="end"/>
        </w:r>
      </w:hyperlink>
    </w:p>
    <w:p w14:paraId="7552334C" w14:textId="77777777" w:rsidR="003376DF" w:rsidRDefault="000B2322">
      <w:pPr>
        <w:pStyle w:val="32"/>
        <w:tabs>
          <w:tab w:val="right" w:leader="dot" w:pos="9350"/>
        </w:tabs>
        <w:rPr>
          <w:rFonts w:cstheme="minorBidi"/>
          <w:iCs w:val="0"/>
          <w:noProof/>
          <w:kern w:val="2"/>
          <w:sz w:val="21"/>
          <w:szCs w:val="22"/>
          <w:lang w:eastAsia="zh-CN"/>
        </w:rPr>
      </w:pPr>
      <w:hyperlink w:anchor="_Toc494108253" w:history="1">
        <w:r w:rsidR="003376DF" w:rsidRPr="00D6638E">
          <w:rPr>
            <w:rStyle w:val="a8"/>
            <w:rFonts w:hint="eastAsia"/>
            <w:noProof/>
          </w:rPr>
          <w:t>报表实例</w:t>
        </w:r>
        <w:r w:rsidR="003376DF">
          <w:rPr>
            <w:noProof/>
            <w:webHidden/>
          </w:rPr>
          <w:tab/>
        </w:r>
        <w:r w:rsidR="003376DF">
          <w:rPr>
            <w:noProof/>
            <w:webHidden/>
          </w:rPr>
          <w:fldChar w:fldCharType="begin"/>
        </w:r>
        <w:r w:rsidR="003376DF">
          <w:rPr>
            <w:noProof/>
            <w:webHidden/>
          </w:rPr>
          <w:instrText xml:space="preserve"> PAGEREF _Toc494108253 \h </w:instrText>
        </w:r>
        <w:r w:rsidR="003376DF">
          <w:rPr>
            <w:noProof/>
            <w:webHidden/>
          </w:rPr>
        </w:r>
        <w:r w:rsidR="003376DF">
          <w:rPr>
            <w:noProof/>
            <w:webHidden/>
          </w:rPr>
          <w:fldChar w:fldCharType="separate"/>
        </w:r>
        <w:r w:rsidR="003376DF">
          <w:rPr>
            <w:noProof/>
            <w:webHidden/>
          </w:rPr>
          <w:t>4</w:t>
        </w:r>
        <w:r w:rsidR="003376DF">
          <w:rPr>
            <w:noProof/>
            <w:webHidden/>
          </w:rPr>
          <w:fldChar w:fldCharType="end"/>
        </w:r>
      </w:hyperlink>
    </w:p>
    <w:p w14:paraId="6D86E424" w14:textId="77777777" w:rsidR="003376DF" w:rsidRDefault="000B2322">
      <w:pPr>
        <w:pStyle w:val="32"/>
        <w:tabs>
          <w:tab w:val="right" w:leader="dot" w:pos="9350"/>
        </w:tabs>
        <w:rPr>
          <w:rFonts w:cstheme="minorBidi"/>
          <w:iCs w:val="0"/>
          <w:noProof/>
          <w:kern w:val="2"/>
          <w:sz w:val="21"/>
          <w:szCs w:val="22"/>
          <w:lang w:eastAsia="zh-CN"/>
        </w:rPr>
      </w:pPr>
      <w:hyperlink w:anchor="_Toc494108254" w:history="1">
        <w:r w:rsidR="003376DF" w:rsidRPr="00D6638E">
          <w:rPr>
            <w:rStyle w:val="a8"/>
            <w:rFonts w:hint="eastAsia"/>
            <w:noProof/>
          </w:rPr>
          <w:t>表单和报表数据来源</w:t>
        </w:r>
        <w:r w:rsidR="003376DF">
          <w:rPr>
            <w:noProof/>
            <w:webHidden/>
          </w:rPr>
          <w:tab/>
        </w:r>
        <w:r w:rsidR="003376DF">
          <w:rPr>
            <w:noProof/>
            <w:webHidden/>
          </w:rPr>
          <w:fldChar w:fldCharType="begin"/>
        </w:r>
        <w:r w:rsidR="003376DF">
          <w:rPr>
            <w:noProof/>
            <w:webHidden/>
          </w:rPr>
          <w:instrText xml:space="preserve"> PAGEREF _Toc494108254 \h </w:instrText>
        </w:r>
        <w:r w:rsidR="003376DF">
          <w:rPr>
            <w:noProof/>
            <w:webHidden/>
          </w:rPr>
        </w:r>
        <w:r w:rsidR="003376DF">
          <w:rPr>
            <w:noProof/>
            <w:webHidden/>
          </w:rPr>
          <w:fldChar w:fldCharType="separate"/>
        </w:r>
        <w:r w:rsidR="003376DF">
          <w:rPr>
            <w:noProof/>
            <w:webHidden/>
          </w:rPr>
          <w:t>4</w:t>
        </w:r>
        <w:r w:rsidR="003376DF">
          <w:rPr>
            <w:noProof/>
            <w:webHidden/>
          </w:rPr>
          <w:fldChar w:fldCharType="end"/>
        </w:r>
      </w:hyperlink>
    </w:p>
    <w:p w14:paraId="6AEB2AE4" w14:textId="77777777" w:rsidR="003376DF" w:rsidRDefault="000B2322">
      <w:pPr>
        <w:pStyle w:val="32"/>
        <w:tabs>
          <w:tab w:val="right" w:leader="dot" w:pos="9350"/>
        </w:tabs>
        <w:rPr>
          <w:rFonts w:cstheme="minorBidi"/>
          <w:iCs w:val="0"/>
          <w:noProof/>
          <w:kern w:val="2"/>
          <w:sz w:val="21"/>
          <w:szCs w:val="22"/>
          <w:lang w:eastAsia="zh-CN"/>
        </w:rPr>
      </w:pPr>
      <w:hyperlink w:anchor="_Toc494108255" w:history="1">
        <w:r w:rsidR="003376DF" w:rsidRPr="00D6638E">
          <w:rPr>
            <w:rStyle w:val="a8"/>
            <w:rFonts w:hint="eastAsia"/>
            <w:noProof/>
          </w:rPr>
          <w:t>表单和报表描述</w:t>
        </w:r>
        <w:r w:rsidR="003376DF">
          <w:rPr>
            <w:noProof/>
            <w:webHidden/>
          </w:rPr>
          <w:tab/>
        </w:r>
        <w:r w:rsidR="003376DF">
          <w:rPr>
            <w:noProof/>
            <w:webHidden/>
          </w:rPr>
          <w:fldChar w:fldCharType="begin"/>
        </w:r>
        <w:r w:rsidR="003376DF">
          <w:rPr>
            <w:noProof/>
            <w:webHidden/>
          </w:rPr>
          <w:instrText xml:space="preserve"> PAGEREF _Toc494108255 \h </w:instrText>
        </w:r>
        <w:r w:rsidR="003376DF">
          <w:rPr>
            <w:noProof/>
            <w:webHidden/>
          </w:rPr>
        </w:r>
        <w:r w:rsidR="003376DF">
          <w:rPr>
            <w:noProof/>
            <w:webHidden/>
          </w:rPr>
          <w:fldChar w:fldCharType="separate"/>
        </w:r>
        <w:r w:rsidR="003376DF">
          <w:rPr>
            <w:noProof/>
            <w:webHidden/>
          </w:rPr>
          <w:t>5</w:t>
        </w:r>
        <w:r w:rsidR="003376DF">
          <w:rPr>
            <w:noProof/>
            <w:webHidden/>
          </w:rPr>
          <w:fldChar w:fldCharType="end"/>
        </w:r>
      </w:hyperlink>
    </w:p>
    <w:p w14:paraId="5AD969BB" w14:textId="77777777" w:rsidR="003376DF" w:rsidRDefault="000B2322">
      <w:pPr>
        <w:pStyle w:val="23"/>
        <w:rPr>
          <w:rFonts w:cstheme="minorBid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94108256" w:history="1">
        <w:r w:rsidR="003376DF" w:rsidRPr="00D6638E">
          <w:rPr>
            <w:rStyle w:val="a8"/>
            <w:rFonts w:ascii="宋体" w:hAnsi="宋体" w:hint="eastAsia"/>
            <w:noProof/>
          </w:rPr>
          <w:t>后台程序描述</w:t>
        </w:r>
        <w:r w:rsidR="003376DF">
          <w:rPr>
            <w:noProof/>
            <w:webHidden/>
          </w:rPr>
          <w:tab/>
        </w:r>
        <w:r w:rsidR="003376DF">
          <w:rPr>
            <w:noProof/>
            <w:webHidden/>
          </w:rPr>
          <w:fldChar w:fldCharType="begin"/>
        </w:r>
        <w:r w:rsidR="003376DF">
          <w:rPr>
            <w:noProof/>
            <w:webHidden/>
          </w:rPr>
          <w:instrText xml:space="preserve"> PAGEREF _Toc494108256 \h </w:instrText>
        </w:r>
        <w:r w:rsidR="003376DF">
          <w:rPr>
            <w:noProof/>
            <w:webHidden/>
          </w:rPr>
        </w:r>
        <w:r w:rsidR="003376DF">
          <w:rPr>
            <w:noProof/>
            <w:webHidden/>
          </w:rPr>
          <w:fldChar w:fldCharType="separate"/>
        </w:r>
        <w:r w:rsidR="003376DF">
          <w:rPr>
            <w:noProof/>
            <w:webHidden/>
          </w:rPr>
          <w:t>7</w:t>
        </w:r>
        <w:r w:rsidR="003376DF">
          <w:rPr>
            <w:noProof/>
            <w:webHidden/>
          </w:rPr>
          <w:fldChar w:fldCharType="end"/>
        </w:r>
      </w:hyperlink>
    </w:p>
    <w:p w14:paraId="61BA2357" w14:textId="77777777" w:rsidR="003376DF" w:rsidRDefault="000B2322">
      <w:pPr>
        <w:pStyle w:val="32"/>
        <w:tabs>
          <w:tab w:val="right" w:leader="dot" w:pos="9350"/>
        </w:tabs>
        <w:rPr>
          <w:rFonts w:cstheme="minorBidi"/>
          <w:iCs w:val="0"/>
          <w:noProof/>
          <w:kern w:val="2"/>
          <w:sz w:val="21"/>
          <w:szCs w:val="22"/>
          <w:lang w:eastAsia="zh-CN"/>
        </w:rPr>
      </w:pPr>
      <w:hyperlink w:anchor="_Toc494108257" w:history="1">
        <w:r w:rsidR="003376DF" w:rsidRPr="00D6638E">
          <w:rPr>
            <w:rStyle w:val="a8"/>
            <w:rFonts w:hint="eastAsia"/>
            <w:noProof/>
          </w:rPr>
          <w:t>何时运行程序</w:t>
        </w:r>
        <w:r w:rsidR="003376DF">
          <w:rPr>
            <w:noProof/>
            <w:webHidden/>
          </w:rPr>
          <w:tab/>
        </w:r>
        <w:r w:rsidR="003376DF">
          <w:rPr>
            <w:noProof/>
            <w:webHidden/>
          </w:rPr>
          <w:fldChar w:fldCharType="begin"/>
        </w:r>
        <w:r w:rsidR="003376DF">
          <w:rPr>
            <w:noProof/>
            <w:webHidden/>
          </w:rPr>
          <w:instrText xml:space="preserve"> PAGEREF _Toc494108257 \h </w:instrText>
        </w:r>
        <w:r w:rsidR="003376DF">
          <w:rPr>
            <w:noProof/>
            <w:webHidden/>
          </w:rPr>
        </w:r>
        <w:r w:rsidR="003376DF">
          <w:rPr>
            <w:noProof/>
            <w:webHidden/>
          </w:rPr>
          <w:fldChar w:fldCharType="separate"/>
        </w:r>
        <w:r w:rsidR="003376DF">
          <w:rPr>
            <w:noProof/>
            <w:webHidden/>
          </w:rPr>
          <w:t>7</w:t>
        </w:r>
        <w:r w:rsidR="003376DF">
          <w:rPr>
            <w:noProof/>
            <w:webHidden/>
          </w:rPr>
          <w:fldChar w:fldCharType="end"/>
        </w:r>
      </w:hyperlink>
    </w:p>
    <w:p w14:paraId="3CEABCD6" w14:textId="77777777" w:rsidR="003376DF" w:rsidRDefault="000B2322">
      <w:pPr>
        <w:pStyle w:val="32"/>
        <w:tabs>
          <w:tab w:val="right" w:leader="dot" w:pos="9350"/>
        </w:tabs>
        <w:rPr>
          <w:rFonts w:cstheme="minorBidi"/>
          <w:iCs w:val="0"/>
          <w:noProof/>
          <w:kern w:val="2"/>
          <w:sz w:val="21"/>
          <w:szCs w:val="22"/>
          <w:lang w:eastAsia="zh-CN"/>
        </w:rPr>
      </w:pPr>
      <w:hyperlink w:anchor="_Toc494108258" w:history="1">
        <w:r w:rsidR="003376DF" w:rsidRPr="00D6638E">
          <w:rPr>
            <w:rStyle w:val="a8"/>
            <w:rFonts w:hint="eastAsia"/>
            <w:noProof/>
          </w:rPr>
          <w:t>输入参数</w:t>
        </w:r>
        <w:r w:rsidR="003376DF">
          <w:rPr>
            <w:noProof/>
            <w:webHidden/>
          </w:rPr>
          <w:tab/>
        </w:r>
        <w:r w:rsidR="003376DF">
          <w:rPr>
            <w:noProof/>
            <w:webHidden/>
          </w:rPr>
          <w:fldChar w:fldCharType="begin"/>
        </w:r>
        <w:r w:rsidR="003376DF">
          <w:rPr>
            <w:noProof/>
            <w:webHidden/>
          </w:rPr>
          <w:instrText xml:space="preserve"> PAGEREF _Toc494108258 \h </w:instrText>
        </w:r>
        <w:r w:rsidR="003376DF">
          <w:rPr>
            <w:noProof/>
            <w:webHidden/>
          </w:rPr>
        </w:r>
        <w:r w:rsidR="003376DF">
          <w:rPr>
            <w:noProof/>
            <w:webHidden/>
          </w:rPr>
          <w:fldChar w:fldCharType="separate"/>
        </w:r>
        <w:r w:rsidR="003376DF">
          <w:rPr>
            <w:noProof/>
            <w:webHidden/>
          </w:rPr>
          <w:t>7</w:t>
        </w:r>
        <w:r w:rsidR="003376DF">
          <w:rPr>
            <w:noProof/>
            <w:webHidden/>
          </w:rPr>
          <w:fldChar w:fldCharType="end"/>
        </w:r>
      </w:hyperlink>
    </w:p>
    <w:p w14:paraId="145B3DBA" w14:textId="77777777" w:rsidR="003376DF" w:rsidRDefault="000B2322">
      <w:pPr>
        <w:pStyle w:val="32"/>
        <w:tabs>
          <w:tab w:val="right" w:leader="dot" w:pos="9350"/>
        </w:tabs>
        <w:rPr>
          <w:rFonts w:cstheme="minorBidi"/>
          <w:iCs w:val="0"/>
          <w:noProof/>
          <w:kern w:val="2"/>
          <w:sz w:val="21"/>
          <w:szCs w:val="22"/>
          <w:lang w:eastAsia="zh-CN"/>
        </w:rPr>
      </w:pPr>
      <w:hyperlink w:anchor="_Toc494108259" w:history="1">
        <w:r w:rsidR="003376DF" w:rsidRPr="00D6638E">
          <w:rPr>
            <w:rStyle w:val="a8"/>
            <w:rFonts w:hint="eastAsia"/>
            <w:noProof/>
          </w:rPr>
          <w:t>技术概述</w:t>
        </w:r>
        <w:r w:rsidR="003376DF">
          <w:rPr>
            <w:noProof/>
            <w:webHidden/>
          </w:rPr>
          <w:tab/>
        </w:r>
        <w:r w:rsidR="003376DF">
          <w:rPr>
            <w:noProof/>
            <w:webHidden/>
          </w:rPr>
          <w:fldChar w:fldCharType="begin"/>
        </w:r>
        <w:r w:rsidR="003376DF">
          <w:rPr>
            <w:noProof/>
            <w:webHidden/>
          </w:rPr>
          <w:instrText xml:space="preserve"> PAGEREF _Toc494108259 \h </w:instrText>
        </w:r>
        <w:r w:rsidR="003376DF">
          <w:rPr>
            <w:noProof/>
            <w:webHidden/>
          </w:rPr>
        </w:r>
        <w:r w:rsidR="003376DF">
          <w:rPr>
            <w:noProof/>
            <w:webHidden/>
          </w:rPr>
          <w:fldChar w:fldCharType="separate"/>
        </w:r>
        <w:r w:rsidR="003376DF">
          <w:rPr>
            <w:noProof/>
            <w:webHidden/>
          </w:rPr>
          <w:t>7</w:t>
        </w:r>
        <w:r w:rsidR="003376DF">
          <w:rPr>
            <w:noProof/>
            <w:webHidden/>
          </w:rPr>
          <w:fldChar w:fldCharType="end"/>
        </w:r>
      </w:hyperlink>
    </w:p>
    <w:p w14:paraId="0B5BD633" w14:textId="77777777" w:rsidR="003376DF" w:rsidRDefault="000B2322">
      <w:pPr>
        <w:pStyle w:val="32"/>
        <w:tabs>
          <w:tab w:val="right" w:leader="dot" w:pos="9350"/>
        </w:tabs>
        <w:rPr>
          <w:rFonts w:cstheme="minorBidi"/>
          <w:iCs w:val="0"/>
          <w:noProof/>
          <w:kern w:val="2"/>
          <w:sz w:val="21"/>
          <w:szCs w:val="22"/>
          <w:lang w:eastAsia="zh-CN"/>
        </w:rPr>
      </w:pPr>
      <w:hyperlink w:anchor="_Toc494108260" w:history="1">
        <w:r w:rsidR="003376DF" w:rsidRPr="00D6638E">
          <w:rPr>
            <w:rStyle w:val="a8"/>
            <w:rFonts w:hint="eastAsia"/>
            <w:noProof/>
          </w:rPr>
          <w:t>考虑因素</w:t>
        </w:r>
        <w:r w:rsidR="003376DF">
          <w:rPr>
            <w:noProof/>
            <w:webHidden/>
          </w:rPr>
          <w:tab/>
        </w:r>
        <w:r w:rsidR="003376DF">
          <w:rPr>
            <w:noProof/>
            <w:webHidden/>
          </w:rPr>
          <w:fldChar w:fldCharType="begin"/>
        </w:r>
        <w:r w:rsidR="003376DF">
          <w:rPr>
            <w:noProof/>
            <w:webHidden/>
          </w:rPr>
          <w:instrText xml:space="preserve"> PAGEREF _Toc494108260 \h </w:instrText>
        </w:r>
        <w:r w:rsidR="003376DF">
          <w:rPr>
            <w:noProof/>
            <w:webHidden/>
          </w:rPr>
        </w:r>
        <w:r w:rsidR="003376DF">
          <w:rPr>
            <w:noProof/>
            <w:webHidden/>
          </w:rPr>
          <w:fldChar w:fldCharType="separate"/>
        </w:r>
        <w:r w:rsidR="003376DF">
          <w:rPr>
            <w:noProof/>
            <w:webHidden/>
          </w:rPr>
          <w:t>7</w:t>
        </w:r>
        <w:r w:rsidR="003376DF">
          <w:rPr>
            <w:noProof/>
            <w:webHidden/>
          </w:rPr>
          <w:fldChar w:fldCharType="end"/>
        </w:r>
      </w:hyperlink>
    </w:p>
    <w:p w14:paraId="5D351CE5" w14:textId="77777777" w:rsidR="003376DF" w:rsidRDefault="000B2322">
      <w:pPr>
        <w:pStyle w:val="10"/>
        <w:tabs>
          <w:tab w:val="right" w:leader="dot" w:pos="9350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94108261" w:history="1">
        <w:r w:rsidR="003376DF" w:rsidRPr="00D6638E">
          <w:rPr>
            <w:rStyle w:val="a8"/>
            <w:rFonts w:hint="eastAsia"/>
            <w:noProof/>
          </w:rPr>
          <w:t>未决与已结问题</w:t>
        </w:r>
        <w:r w:rsidR="003376DF">
          <w:rPr>
            <w:noProof/>
            <w:webHidden/>
          </w:rPr>
          <w:tab/>
        </w:r>
        <w:r w:rsidR="003376DF">
          <w:rPr>
            <w:noProof/>
            <w:webHidden/>
          </w:rPr>
          <w:fldChar w:fldCharType="begin"/>
        </w:r>
        <w:r w:rsidR="003376DF">
          <w:rPr>
            <w:noProof/>
            <w:webHidden/>
          </w:rPr>
          <w:instrText xml:space="preserve"> PAGEREF _Toc494108261 \h </w:instrText>
        </w:r>
        <w:r w:rsidR="003376DF">
          <w:rPr>
            <w:noProof/>
            <w:webHidden/>
          </w:rPr>
        </w:r>
        <w:r w:rsidR="003376DF">
          <w:rPr>
            <w:noProof/>
            <w:webHidden/>
          </w:rPr>
          <w:fldChar w:fldCharType="separate"/>
        </w:r>
        <w:r w:rsidR="003376DF">
          <w:rPr>
            <w:noProof/>
            <w:webHidden/>
          </w:rPr>
          <w:t>8</w:t>
        </w:r>
        <w:r w:rsidR="003376DF">
          <w:rPr>
            <w:noProof/>
            <w:webHidden/>
          </w:rPr>
          <w:fldChar w:fldCharType="end"/>
        </w:r>
      </w:hyperlink>
    </w:p>
    <w:p w14:paraId="59A26A23" w14:textId="77777777" w:rsidR="003376DF" w:rsidRDefault="000B2322">
      <w:pPr>
        <w:pStyle w:val="23"/>
        <w:rPr>
          <w:rFonts w:cstheme="minorBid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94108262" w:history="1">
        <w:r w:rsidR="003376DF" w:rsidRPr="00D6638E">
          <w:rPr>
            <w:rStyle w:val="a8"/>
            <w:rFonts w:hint="eastAsia"/>
            <w:noProof/>
          </w:rPr>
          <w:t>未决问题</w:t>
        </w:r>
        <w:r w:rsidR="003376DF">
          <w:rPr>
            <w:noProof/>
            <w:webHidden/>
          </w:rPr>
          <w:tab/>
        </w:r>
        <w:r w:rsidR="003376DF">
          <w:rPr>
            <w:noProof/>
            <w:webHidden/>
          </w:rPr>
          <w:fldChar w:fldCharType="begin"/>
        </w:r>
        <w:r w:rsidR="003376DF">
          <w:rPr>
            <w:noProof/>
            <w:webHidden/>
          </w:rPr>
          <w:instrText xml:space="preserve"> PAGEREF _Toc494108262 \h </w:instrText>
        </w:r>
        <w:r w:rsidR="003376DF">
          <w:rPr>
            <w:noProof/>
            <w:webHidden/>
          </w:rPr>
        </w:r>
        <w:r w:rsidR="003376DF">
          <w:rPr>
            <w:noProof/>
            <w:webHidden/>
          </w:rPr>
          <w:fldChar w:fldCharType="separate"/>
        </w:r>
        <w:r w:rsidR="003376DF">
          <w:rPr>
            <w:noProof/>
            <w:webHidden/>
          </w:rPr>
          <w:t>8</w:t>
        </w:r>
        <w:r w:rsidR="003376DF">
          <w:rPr>
            <w:noProof/>
            <w:webHidden/>
          </w:rPr>
          <w:fldChar w:fldCharType="end"/>
        </w:r>
      </w:hyperlink>
    </w:p>
    <w:p w14:paraId="46CE9E9A" w14:textId="77777777" w:rsidR="003376DF" w:rsidRDefault="000B2322">
      <w:pPr>
        <w:pStyle w:val="23"/>
        <w:rPr>
          <w:rFonts w:cstheme="minorBid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94108263" w:history="1">
        <w:r w:rsidR="003376DF" w:rsidRPr="00D6638E">
          <w:rPr>
            <w:rStyle w:val="a8"/>
            <w:rFonts w:hint="eastAsia"/>
            <w:noProof/>
          </w:rPr>
          <w:t>已结问题</w:t>
        </w:r>
        <w:r w:rsidR="003376DF">
          <w:rPr>
            <w:noProof/>
            <w:webHidden/>
          </w:rPr>
          <w:tab/>
        </w:r>
        <w:r w:rsidR="003376DF">
          <w:rPr>
            <w:noProof/>
            <w:webHidden/>
          </w:rPr>
          <w:fldChar w:fldCharType="begin"/>
        </w:r>
        <w:r w:rsidR="003376DF">
          <w:rPr>
            <w:noProof/>
            <w:webHidden/>
          </w:rPr>
          <w:instrText xml:space="preserve"> PAGEREF _Toc494108263 \h </w:instrText>
        </w:r>
        <w:r w:rsidR="003376DF">
          <w:rPr>
            <w:noProof/>
            <w:webHidden/>
          </w:rPr>
        </w:r>
        <w:r w:rsidR="003376DF">
          <w:rPr>
            <w:noProof/>
            <w:webHidden/>
          </w:rPr>
          <w:fldChar w:fldCharType="separate"/>
        </w:r>
        <w:r w:rsidR="003376DF">
          <w:rPr>
            <w:noProof/>
            <w:webHidden/>
          </w:rPr>
          <w:t>8</w:t>
        </w:r>
        <w:r w:rsidR="003376DF">
          <w:rPr>
            <w:noProof/>
            <w:webHidden/>
          </w:rPr>
          <w:fldChar w:fldCharType="end"/>
        </w:r>
      </w:hyperlink>
    </w:p>
    <w:p w14:paraId="02A9B744" w14:textId="3C0FE14F" w:rsidR="00CD027A" w:rsidRPr="00980835" w:rsidRDefault="005A03CA" w:rsidP="00CD027A">
      <w:pPr>
        <w:rPr>
          <w:rFonts w:ascii="Arial" w:hAnsi="Arial" w:cs="Arial"/>
          <w:b/>
          <w:color w:val="333333"/>
        </w:rPr>
      </w:pPr>
      <w:r w:rsidRPr="00980835">
        <w:rPr>
          <w:rFonts w:ascii="Arial" w:hAnsi="Arial" w:cs="Arial"/>
          <w:noProof/>
          <w:color w:val="333333"/>
        </w:rPr>
        <w:fldChar w:fldCharType="end"/>
      </w:r>
    </w:p>
    <w:p w14:paraId="43E861E0" w14:textId="77777777" w:rsidR="00467ECD" w:rsidRPr="00980835" w:rsidRDefault="00467ECD" w:rsidP="007B228B">
      <w:pPr>
        <w:pStyle w:val="1"/>
        <w:rPr>
          <w:rStyle w:val="1Char"/>
          <w:rFonts w:ascii="Arial" w:hAnsi="Arial"/>
        </w:rPr>
        <w:sectPr w:rsidR="00467ECD" w:rsidRPr="00980835" w:rsidSect="000839F2">
          <w:pgSz w:w="12240" w:h="15840" w:code="1"/>
          <w:pgMar w:top="1440" w:right="1440" w:bottom="634" w:left="1440" w:header="720" w:footer="720" w:gutter="0"/>
          <w:pgBorders w:offsetFrom="page">
            <w:top w:val="single" w:sz="4" w:space="24" w:color="FFFFFF"/>
          </w:pgBorders>
          <w:cols w:space="720"/>
          <w:docGrid w:linePitch="272"/>
        </w:sectPr>
      </w:pPr>
    </w:p>
    <w:p w14:paraId="49794336" w14:textId="77777777" w:rsidR="000A33B3" w:rsidRPr="00566F53" w:rsidRDefault="000A33B3" w:rsidP="000A33B3">
      <w:pPr>
        <w:pStyle w:val="22"/>
        <w:rPr>
          <w:rFonts w:ascii="宋体" w:hAnsi="宋体"/>
        </w:rPr>
      </w:pPr>
      <w:bookmarkStart w:id="8" w:name="_Toc171153594"/>
      <w:bookmarkStart w:id="9" w:name="_Toc288738376"/>
      <w:bookmarkStart w:id="10" w:name="_Toc343870369"/>
      <w:bookmarkStart w:id="11" w:name="_Toc494108246"/>
      <w:bookmarkStart w:id="12" w:name="_Toc9935045"/>
      <w:bookmarkStart w:id="13" w:name="_Toc10025920"/>
      <w:bookmarkStart w:id="14" w:name="_Toc10448980"/>
      <w:bookmarkEnd w:id="4"/>
      <w:bookmarkEnd w:id="5"/>
      <w:bookmarkEnd w:id="6"/>
      <w:bookmarkEnd w:id="7"/>
      <w:r w:rsidRPr="00566F53">
        <w:rPr>
          <w:rFonts w:ascii="宋体" w:hAnsi="宋体" w:hint="eastAsia"/>
        </w:rPr>
        <w:lastRenderedPageBreak/>
        <w:t>概述</w:t>
      </w:r>
      <w:bookmarkEnd w:id="8"/>
      <w:bookmarkEnd w:id="9"/>
      <w:bookmarkEnd w:id="10"/>
      <w:bookmarkEnd w:id="11"/>
    </w:p>
    <w:p w14:paraId="4C145A97" w14:textId="77777777" w:rsidR="000A33B3" w:rsidRDefault="000A33B3" w:rsidP="000A33B3">
      <w:pPr>
        <w:pStyle w:val="HeadingBar"/>
        <w:ind w:right="6945"/>
        <w:rPr>
          <w:lang w:eastAsia="zh-CN"/>
        </w:rPr>
      </w:pPr>
      <w:bookmarkStart w:id="15" w:name="_Toc171153595"/>
    </w:p>
    <w:p w14:paraId="43E422E1" w14:textId="77777777" w:rsidR="000A33B3" w:rsidRPr="000E0541" w:rsidRDefault="000A33B3" w:rsidP="000A33B3">
      <w:pPr>
        <w:pStyle w:val="31"/>
      </w:pPr>
      <w:bookmarkStart w:id="16" w:name="_Toc288738377"/>
      <w:bookmarkStart w:id="17" w:name="_Toc343870370"/>
      <w:bookmarkStart w:id="18" w:name="_Toc494108247"/>
      <w:r w:rsidRPr="000E0541">
        <w:rPr>
          <w:rFonts w:hint="eastAsia"/>
        </w:rPr>
        <w:t>目的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221AEB48" w14:textId="77777777" w:rsidR="000A33B3" w:rsidRDefault="000A33B3" w:rsidP="000A33B3">
      <w:pPr>
        <w:pStyle w:val="aff5"/>
        <w:rPr>
          <w:lang w:eastAsia="zh-CN"/>
        </w:rPr>
      </w:pPr>
      <w:r w:rsidRPr="009E2137">
        <w:rPr>
          <w:rFonts w:hint="eastAsia"/>
          <w:lang w:eastAsia="zh-CN"/>
        </w:rPr>
        <w:t>本文档基于关键业务未来在</w:t>
      </w:r>
      <w:r w:rsidRPr="009E2137">
        <w:rPr>
          <w:rFonts w:hint="eastAsia"/>
          <w:lang w:eastAsia="zh-CN"/>
        </w:rPr>
        <w:t>ERP</w:t>
      </w:r>
      <w:r w:rsidRPr="009E2137">
        <w:rPr>
          <w:rFonts w:hint="eastAsia"/>
          <w:lang w:eastAsia="zh-CN"/>
        </w:rPr>
        <w:t>系统的处理提出具体的解决方案中客户化方案部分。客户化方案部分主要体现在业务无法通过系统标准功能进行</w:t>
      </w:r>
      <w:r>
        <w:rPr>
          <w:rFonts w:hint="eastAsia"/>
          <w:lang w:eastAsia="zh-CN"/>
        </w:rPr>
        <w:t>处理和解决</w:t>
      </w:r>
      <w:r w:rsidRPr="009E2137">
        <w:rPr>
          <w:rFonts w:hint="eastAsia"/>
          <w:lang w:eastAsia="zh-CN"/>
        </w:rPr>
        <w:t>。本文档主要描述本功能具体需求设计思路。</w:t>
      </w:r>
    </w:p>
    <w:p w14:paraId="7DC0DEF4" w14:textId="77777777" w:rsidR="000A33B3" w:rsidRPr="000E0541" w:rsidRDefault="000A33B3" w:rsidP="000A33B3">
      <w:pPr>
        <w:pStyle w:val="49"/>
      </w:pPr>
    </w:p>
    <w:p w14:paraId="6B362083" w14:textId="77777777" w:rsidR="000A33B3" w:rsidRDefault="000A33B3" w:rsidP="000A33B3">
      <w:pPr>
        <w:pStyle w:val="HeadingBar"/>
        <w:ind w:right="6945"/>
        <w:rPr>
          <w:lang w:eastAsia="zh-CN"/>
        </w:rPr>
      </w:pPr>
      <w:bookmarkStart w:id="19" w:name="_Toc171153596"/>
    </w:p>
    <w:p w14:paraId="168A34C2" w14:textId="055287E5" w:rsidR="000A33B3" w:rsidRPr="000E0541" w:rsidRDefault="000A33B3" w:rsidP="000A33B3">
      <w:pPr>
        <w:pStyle w:val="31"/>
      </w:pPr>
      <w:bookmarkStart w:id="20" w:name="_Toc288738378"/>
      <w:bookmarkStart w:id="21" w:name="_Toc343870371"/>
      <w:bookmarkStart w:id="22" w:name="_Toc494108248"/>
      <w:r w:rsidRPr="000E0541">
        <w:rPr>
          <w:rFonts w:hint="eastAsia"/>
        </w:rPr>
        <w:t>内容简</w:t>
      </w:r>
      <w:bookmarkEnd w:id="19"/>
      <w:bookmarkEnd w:id="20"/>
      <w:bookmarkEnd w:id="21"/>
      <w:bookmarkEnd w:id="22"/>
    </w:p>
    <w:p w14:paraId="4F16B0FF" w14:textId="4A340FBE" w:rsidR="000A33B3" w:rsidRDefault="00945B2C" w:rsidP="000A33B3">
      <w:pPr>
        <w:pStyle w:val="aff5"/>
        <w:rPr>
          <w:lang w:eastAsia="zh-CN"/>
        </w:rPr>
      </w:pPr>
      <w:r>
        <w:rPr>
          <w:rFonts w:hint="eastAsia"/>
          <w:lang w:eastAsia="zh-CN"/>
        </w:rPr>
        <w:t>采购员</w:t>
      </w:r>
      <w:r w:rsidR="00DF66E0"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采购模块中查询采购订单执行情况</w:t>
      </w:r>
      <w:r w:rsidR="00FC2598">
        <w:rPr>
          <w:rFonts w:hint="eastAsia"/>
          <w:lang w:eastAsia="zh-CN"/>
        </w:rPr>
        <w:t>一览</w:t>
      </w:r>
      <w:r>
        <w:rPr>
          <w:rFonts w:hint="eastAsia"/>
          <w:lang w:eastAsia="zh-CN"/>
        </w:rPr>
        <w:t>表。</w:t>
      </w:r>
    </w:p>
    <w:p w14:paraId="3490FB28" w14:textId="77777777" w:rsidR="000A33B3" w:rsidRDefault="000A33B3" w:rsidP="000A33B3">
      <w:pPr>
        <w:pStyle w:val="49"/>
      </w:pPr>
    </w:p>
    <w:p w14:paraId="3900032D" w14:textId="77777777" w:rsidR="000A33B3" w:rsidRPr="008854B7" w:rsidRDefault="000A33B3" w:rsidP="000A33B3">
      <w:pPr>
        <w:pStyle w:val="HeadingBar"/>
        <w:ind w:right="6945"/>
        <w:rPr>
          <w:lang w:eastAsia="zh-CN"/>
        </w:rPr>
      </w:pPr>
    </w:p>
    <w:p w14:paraId="5086A06D" w14:textId="77777777" w:rsidR="000A33B3" w:rsidRDefault="000A33B3" w:rsidP="000A33B3">
      <w:pPr>
        <w:pStyle w:val="31"/>
      </w:pPr>
      <w:bookmarkStart w:id="23" w:name="_Toc17299696"/>
      <w:bookmarkStart w:id="24" w:name="_Toc17481648"/>
      <w:bookmarkStart w:id="25" w:name="_Toc20674671"/>
      <w:bookmarkStart w:id="26" w:name="_Toc111974259"/>
      <w:bookmarkStart w:id="27" w:name="_Toc288738379"/>
      <w:bookmarkStart w:id="28" w:name="_Toc343870372"/>
      <w:bookmarkStart w:id="29" w:name="_Toc494108249"/>
      <w:r w:rsidRPr="003120D0">
        <w:rPr>
          <w:rFonts w:hint="eastAsia"/>
        </w:rPr>
        <w:t>相关文档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57C54F96" w14:textId="77777777" w:rsidR="000A33B3" w:rsidRPr="009E2137" w:rsidRDefault="000A33B3" w:rsidP="000A33B3">
      <w:pPr>
        <w:pStyle w:val="aff5"/>
        <w:rPr>
          <w:lang w:eastAsia="zh-CN"/>
        </w:rPr>
      </w:pPr>
      <w:r>
        <w:rPr>
          <w:rFonts w:hint="eastAsia"/>
          <w:lang w:eastAsia="zh-CN"/>
        </w:rPr>
        <w:t>无</w:t>
      </w:r>
    </w:p>
    <w:p w14:paraId="478B0D1A" w14:textId="77777777" w:rsidR="000A33B3" w:rsidRDefault="000A33B3" w:rsidP="000A33B3">
      <w:pPr>
        <w:pStyle w:val="22"/>
      </w:pPr>
      <w:bookmarkStart w:id="30" w:name="_Toc343870373"/>
      <w:bookmarkStart w:id="31" w:name="_Toc494108250"/>
      <w:r>
        <w:rPr>
          <w:rFonts w:hint="eastAsia"/>
        </w:rPr>
        <w:t>主题说明</w:t>
      </w:r>
      <w:bookmarkEnd w:id="30"/>
      <w:bookmarkEnd w:id="31"/>
    </w:p>
    <w:p w14:paraId="3C826F98" w14:textId="77777777" w:rsidR="000A33B3" w:rsidRDefault="000A33B3" w:rsidP="000A33B3">
      <w:pPr>
        <w:pStyle w:val="HeadingBar"/>
        <w:rPr>
          <w:lang w:eastAsia="zh-CN"/>
        </w:rPr>
      </w:pPr>
    </w:p>
    <w:p w14:paraId="72FFE931" w14:textId="77777777" w:rsidR="000A33B3" w:rsidRDefault="000A33B3" w:rsidP="000A33B3">
      <w:pPr>
        <w:pStyle w:val="31"/>
      </w:pPr>
      <w:bookmarkStart w:id="32" w:name="_Toc343870374"/>
      <w:bookmarkStart w:id="33" w:name="_Toc494108251"/>
      <w:r>
        <w:rPr>
          <w:rFonts w:hint="eastAsia"/>
        </w:rPr>
        <w:t>基本业务需求</w:t>
      </w:r>
      <w:bookmarkEnd w:id="32"/>
      <w:bookmarkEnd w:id="33"/>
    </w:p>
    <w:p w14:paraId="5EA1E7DF" w14:textId="77777777" w:rsidR="000A33B3" w:rsidRDefault="000A33B3" w:rsidP="000A33B3">
      <w:pPr>
        <w:pStyle w:val="HeadingBar"/>
        <w:rPr>
          <w:lang w:eastAsia="zh-CN"/>
        </w:rPr>
      </w:pPr>
    </w:p>
    <w:p w14:paraId="04494595" w14:textId="0A83CD5B" w:rsidR="000A33B3" w:rsidRDefault="000A33B3" w:rsidP="000A33B3">
      <w:pPr>
        <w:pStyle w:val="31"/>
      </w:pPr>
      <w:bookmarkStart w:id="34" w:name="_Toc343870375"/>
      <w:bookmarkStart w:id="35" w:name="_Toc494108252"/>
      <w:r>
        <w:rPr>
          <w:rFonts w:hint="eastAsia"/>
        </w:rPr>
        <w:t>主要功能</w:t>
      </w:r>
      <w:bookmarkEnd w:id="34"/>
      <w:bookmarkEnd w:id="35"/>
      <w:r>
        <w:rPr>
          <w:rFonts w:hint="eastAsia"/>
        </w:rPr>
        <w:t xml:space="preserve">                     </w:t>
      </w:r>
    </w:p>
    <w:p w14:paraId="7D69D91F" w14:textId="4C834190" w:rsidR="007D0102" w:rsidRPr="007D0102" w:rsidRDefault="007D0102" w:rsidP="007D0102">
      <w:pPr>
        <w:pStyle w:val="Bodycopy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系统内显示</w:t>
      </w:r>
      <w:r>
        <w:rPr>
          <w:rFonts w:eastAsiaTheme="minorEastAsia" w:hint="eastAsia"/>
          <w:lang w:eastAsia="zh-CN"/>
        </w:rPr>
        <w:t>PDF</w:t>
      </w:r>
      <w:r w:rsidR="008854B7">
        <w:rPr>
          <w:rFonts w:eastAsiaTheme="minorEastAsia" w:hint="eastAsia"/>
          <w:lang w:eastAsia="zh-CN"/>
        </w:rPr>
        <w:t>格式电子档。</w:t>
      </w:r>
      <w:r w:rsidR="008854B7" w:rsidRPr="007D0102">
        <w:rPr>
          <w:rFonts w:eastAsiaTheme="minorEastAsia"/>
          <w:lang w:eastAsia="zh-CN"/>
        </w:rPr>
        <w:t xml:space="preserve"> </w:t>
      </w:r>
    </w:p>
    <w:p w14:paraId="09FF2A5E" w14:textId="77777777" w:rsidR="000A33B3" w:rsidRDefault="000A33B3" w:rsidP="000A33B3">
      <w:pPr>
        <w:pStyle w:val="HeadingBar"/>
        <w:rPr>
          <w:lang w:eastAsia="zh-CN"/>
        </w:rPr>
      </w:pPr>
    </w:p>
    <w:p w14:paraId="0FA06147" w14:textId="394CBE7B" w:rsidR="000A33B3" w:rsidRDefault="000A33B3" w:rsidP="000A33B3">
      <w:pPr>
        <w:pStyle w:val="31"/>
      </w:pPr>
      <w:bookmarkStart w:id="36" w:name="_Toc343870378"/>
      <w:bookmarkStart w:id="37" w:name="_Toc494108253"/>
      <w:r>
        <w:rPr>
          <w:rFonts w:hint="eastAsia"/>
        </w:rPr>
        <w:t>报表实例</w:t>
      </w:r>
      <w:bookmarkEnd w:id="36"/>
      <w:bookmarkEnd w:id="37"/>
    </w:p>
    <w:p w14:paraId="16C08DD4" w14:textId="503447EE" w:rsidR="000A33B3" w:rsidRPr="00067628" w:rsidRDefault="000A33B3" w:rsidP="000A33B3">
      <w:pPr>
        <w:pStyle w:val="aff5"/>
        <w:tabs>
          <w:tab w:val="left" w:pos="2362"/>
        </w:tabs>
        <w:rPr>
          <w:lang w:eastAsia="zh-CN"/>
        </w:rPr>
      </w:pPr>
      <w:r>
        <w:rPr>
          <w:lang w:eastAsia="zh-CN"/>
        </w:rPr>
        <w:tab/>
      </w:r>
    </w:p>
    <w:p w14:paraId="740DB7DB" w14:textId="77777777" w:rsidR="000A33B3" w:rsidRPr="00412F9B" w:rsidRDefault="000A33B3" w:rsidP="000A33B3">
      <w:pPr>
        <w:pStyle w:val="HeadingBar"/>
        <w:rPr>
          <w:color w:val="auto"/>
          <w:lang w:eastAsia="zh-CN"/>
        </w:rPr>
      </w:pPr>
    </w:p>
    <w:p w14:paraId="4D535574" w14:textId="4B84CC8C" w:rsidR="000A33B3" w:rsidRDefault="000A33B3" w:rsidP="000A33B3">
      <w:pPr>
        <w:pStyle w:val="31"/>
      </w:pPr>
      <w:bookmarkStart w:id="38" w:name="_Toc343870379"/>
      <w:bookmarkStart w:id="39" w:name="_Toc494108254"/>
      <w:r>
        <w:rPr>
          <w:rFonts w:hint="eastAsia"/>
        </w:rPr>
        <w:t>表单和报表</w:t>
      </w:r>
      <w:bookmarkEnd w:id="38"/>
      <w:r>
        <w:rPr>
          <w:rFonts w:hint="eastAsia"/>
        </w:rPr>
        <w:t>数据来源</w:t>
      </w:r>
      <w:bookmarkEnd w:id="39"/>
    </w:p>
    <w:p w14:paraId="4259D4D2" w14:textId="1E2F2E45" w:rsidR="000A33B3" w:rsidRDefault="007D0102" w:rsidP="000A33B3">
      <w:pPr>
        <w:pStyle w:val="aff5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以下是</w:t>
      </w:r>
      <w:r w:rsidR="00C812D4">
        <w:rPr>
          <w:rFonts w:hint="eastAsia"/>
          <w:sz w:val="24"/>
          <w:szCs w:val="24"/>
          <w:lang w:eastAsia="zh-CN"/>
        </w:rPr>
        <w:t>采购订单执行情况</w:t>
      </w:r>
      <w:r w:rsidR="000A33B3" w:rsidRPr="008324A5">
        <w:rPr>
          <w:rFonts w:hint="eastAsia"/>
          <w:sz w:val="24"/>
          <w:szCs w:val="24"/>
          <w:lang w:eastAsia="zh-CN"/>
        </w:rPr>
        <w:t>：</w:t>
      </w:r>
    </w:p>
    <w:p w14:paraId="1600305A" w14:textId="689F4233" w:rsidR="00DF66E0" w:rsidRPr="008324A5" w:rsidRDefault="00CB70F0" w:rsidP="000A33B3">
      <w:pPr>
        <w:pStyle w:val="aff5"/>
        <w:rPr>
          <w:sz w:val="24"/>
          <w:szCs w:val="24"/>
          <w:lang w:eastAsia="zh-CN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6A290099" wp14:editId="57FA2421">
            <wp:extent cx="6330950" cy="2051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655E8" w14:textId="65054D18" w:rsidR="000A33B3" w:rsidRDefault="000A33B3" w:rsidP="000A33B3">
      <w:pPr>
        <w:pStyle w:val="aff5"/>
        <w:jc w:val="center"/>
        <w:rPr>
          <w:noProof/>
          <w:lang w:eastAsia="zh-CN"/>
        </w:rPr>
      </w:pPr>
    </w:p>
    <w:p w14:paraId="3454A99A" w14:textId="5B16D542" w:rsidR="007D0102" w:rsidRDefault="007D0102" w:rsidP="007D0102">
      <w:pPr>
        <w:pStyle w:val="aff5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以下是</w:t>
      </w:r>
      <w:bookmarkStart w:id="40" w:name="_GoBack"/>
      <w:r w:rsidR="00DF66E0">
        <w:rPr>
          <w:sz w:val="24"/>
          <w:szCs w:val="24"/>
          <w:lang w:eastAsia="zh-CN"/>
        </w:rPr>
        <w:t>库存出库</w:t>
      </w:r>
      <w:r>
        <w:rPr>
          <w:sz w:val="24"/>
          <w:szCs w:val="24"/>
          <w:lang w:eastAsia="zh-CN"/>
        </w:rPr>
        <w:t>单</w:t>
      </w:r>
      <w:r>
        <w:rPr>
          <w:rFonts w:hint="eastAsia"/>
          <w:sz w:val="24"/>
          <w:szCs w:val="24"/>
          <w:lang w:eastAsia="zh-CN"/>
        </w:rPr>
        <w:t>所需数据来源</w:t>
      </w:r>
    </w:p>
    <w:bookmarkEnd w:id="40"/>
    <w:p w14:paraId="11542B14" w14:textId="3722491A" w:rsidR="007D0102" w:rsidRPr="007D0102" w:rsidRDefault="007D0102" w:rsidP="007D0102">
      <w:pPr>
        <w:pStyle w:val="aff5"/>
        <w:rPr>
          <w:noProof/>
          <w:lang w:eastAsia="zh-CN"/>
        </w:rPr>
      </w:pPr>
    </w:p>
    <w:p w14:paraId="245A620D" w14:textId="77777777" w:rsidR="000A33B3" w:rsidRDefault="000A33B3" w:rsidP="000A33B3">
      <w:pPr>
        <w:pStyle w:val="HeadingBar"/>
        <w:rPr>
          <w:lang w:eastAsia="zh-CN"/>
        </w:rPr>
      </w:pPr>
    </w:p>
    <w:p w14:paraId="3A704C1D" w14:textId="77777777" w:rsidR="000A33B3" w:rsidRDefault="000A33B3" w:rsidP="000A33B3">
      <w:pPr>
        <w:pStyle w:val="31"/>
      </w:pPr>
      <w:bookmarkStart w:id="41" w:name="_Toc343870381"/>
      <w:bookmarkStart w:id="42" w:name="_Toc494108255"/>
      <w:r>
        <w:rPr>
          <w:rFonts w:hint="eastAsia"/>
        </w:rPr>
        <w:t>表单和报表描述</w:t>
      </w:r>
      <w:bookmarkEnd w:id="41"/>
      <w:bookmarkEnd w:id="42"/>
    </w:p>
    <w:p w14:paraId="0124C1A4" w14:textId="77777777" w:rsidR="000A33B3" w:rsidRPr="000942C6" w:rsidRDefault="000A33B3" w:rsidP="007D0102">
      <w:pPr>
        <w:keepNext/>
        <w:keepLines/>
        <w:pBdr>
          <w:bottom w:val="single" w:sz="6" w:space="1" w:color="auto"/>
        </w:pBdr>
        <w:tabs>
          <w:tab w:val="center" w:pos="6480"/>
          <w:tab w:val="right" w:pos="10440"/>
        </w:tabs>
        <w:spacing w:before="240"/>
        <w:ind w:left="284"/>
        <w:outlineLvl w:val="3"/>
        <w:rPr>
          <w:rFonts w:ascii="宋体" w:hAnsi="宋体"/>
          <w:b/>
          <w:lang w:eastAsia="zh-CN"/>
        </w:rPr>
      </w:pPr>
      <w:r>
        <w:rPr>
          <w:rFonts w:ascii="宋体" w:hAnsi="宋体" w:hint="eastAsia"/>
          <w:b/>
          <w:lang w:eastAsia="zh-CN"/>
        </w:rPr>
        <w:t>报表样式关键字段说明</w:t>
      </w:r>
      <w:r w:rsidRPr="000942C6">
        <w:rPr>
          <w:rFonts w:ascii="宋体" w:hAnsi="宋体" w:hint="eastAsia"/>
          <w:b/>
          <w:lang w:eastAsia="zh-CN"/>
        </w:rPr>
        <w:tab/>
      </w:r>
    </w:p>
    <w:tbl>
      <w:tblPr>
        <w:tblStyle w:val="afb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1275"/>
        <w:gridCol w:w="2268"/>
        <w:gridCol w:w="1701"/>
        <w:gridCol w:w="2977"/>
      </w:tblGrid>
      <w:tr w:rsidR="003376DF" w14:paraId="1CD6F583" w14:textId="77777777" w:rsidTr="003376DF">
        <w:tc>
          <w:tcPr>
            <w:tcW w:w="704" w:type="dxa"/>
          </w:tcPr>
          <w:p w14:paraId="7C7E1FD4" w14:textId="18B469CD" w:rsidR="003376DF" w:rsidRPr="003376DF" w:rsidRDefault="003376DF" w:rsidP="007D0102">
            <w:pPr>
              <w:pStyle w:val="aff5"/>
              <w:rPr>
                <w:b/>
                <w:lang w:eastAsia="zh-CN"/>
              </w:rPr>
            </w:pPr>
            <w:r w:rsidRPr="003376DF">
              <w:rPr>
                <w:b/>
                <w:lang w:eastAsia="zh-CN"/>
              </w:rPr>
              <w:t>序号</w:t>
            </w:r>
          </w:p>
        </w:tc>
        <w:tc>
          <w:tcPr>
            <w:tcW w:w="1275" w:type="dxa"/>
          </w:tcPr>
          <w:p w14:paraId="0D980693" w14:textId="4125E403" w:rsidR="003376DF" w:rsidRPr="003376DF" w:rsidRDefault="003376DF" w:rsidP="007D0102">
            <w:pPr>
              <w:pStyle w:val="aff5"/>
              <w:rPr>
                <w:b/>
                <w:lang w:eastAsia="zh-CN"/>
              </w:rPr>
            </w:pPr>
            <w:r w:rsidRPr="003376DF">
              <w:rPr>
                <w:b/>
                <w:lang w:eastAsia="zh-CN"/>
              </w:rPr>
              <w:t>显示</w:t>
            </w:r>
            <w:r>
              <w:rPr>
                <w:b/>
                <w:lang w:eastAsia="zh-CN"/>
              </w:rPr>
              <w:t>字段</w:t>
            </w:r>
          </w:p>
        </w:tc>
        <w:tc>
          <w:tcPr>
            <w:tcW w:w="2268" w:type="dxa"/>
          </w:tcPr>
          <w:p w14:paraId="1C40E0F0" w14:textId="633311E1" w:rsidR="003376DF" w:rsidRPr="003376DF" w:rsidRDefault="003376DF" w:rsidP="007D0102">
            <w:pPr>
              <w:pStyle w:val="aff5"/>
              <w:rPr>
                <w:b/>
                <w:lang w:eastAsia="zh-CN"/>
              </w:rPr>
            </w:pPr>
            <w:r w:rsidRPr="003376DF">
              <w:rPr>
                <w:b/>
                <w:lang w:eastAsia="zh-CN"/>
              </w:rPr>
              <w:t>字段来源</w:t>
            </w:r>
          </w:p>
        </w:tc>
        <w:tc>
          <w:tcPr>
            <w:tcW w:w="1701" w:type="dxa"/>
          </w:tcPr>
          <w:p w14:paraId="00021F1F" w14:textId="47E96F3B" w:rsidR="003376DF" w:rsidRPr="003376DF" w:rsidRDefault="003376DF" w:rsidP="007D0102">
            <w:pPr>
              <w:pStyle w:val="aff5"/>
              <w:rPr>
                <w:b/>
                <w:lang w:eastAsia="zh-CN"/>
              </w:rPr>
            </w:pPr>
            <w:r w:rsidRPr="003376DF">
              <w:rPr>
                <w:b/>
                <w:lang w:eastAsia="zh-CN"/>
              </w:rPr>
              <w:t>取值逻辑</w:t>
            </w:r>
          </w:p>
        </w:tc>
        <w:tc>
          <w:tcPr>
            <w:tcW w:w="2977" w:type="dxa"/>
          </w:tcPr>
          <w:p w14:paraId="6C70AA1F" w14:textId="227BBF5B" w:rsidR="003376DF" w:rsidRPr="003376DF" w:rsidRDefault="003376DF" w:rsidP="007D0102">
            <w:pPr>
              <w:pStyle w:val="aff5"/>
              <w:rPr>
                <w:b/>
                <w:lang w:eastAsia="zh-CN"/>
              </w:rPr>
            </w:pPr>
            <w:r w:rsidRPr="003376DF">
              <w:rPr>
                <w:b/>
                <w:lang w:eastAsia="zh-CN"/>
              </w:rPr>
              <w:t>备注</w:t>
            </w:r>
          </w:p>
        </w:tc>
      </w:tr>
      <w:tr w:rsidR="003376DF" w14:paraId="74E890F9" w14:textId="77777777" w:rsidTr="003376DF">
        <w:tc>
          <w:tcPr>
            <w:tcW w:w="704" w:type="dxa"/>
          </w:tcPr>
          <w:p w14:paraId="7D9562BA" w14:textId="3A29F99B" w:rsidR="003376DF" w:rsidRDefault="003376DF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275" w:type="dxa"/>
          </w:tcPr>
          <w:p w14:paraId="66F965FD" w14:textId="056D15EE" w:rsidR="003376DF" w:rsidRDefault="00C812D4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采购员</w:t>
            </w:r>
          </w:p>
        </w:tc>
        <w:tc>
          <w:tcPr>
            <w:tcW w:w="2268" w:type="dxa"/>
          </w:tcPr>
          <w:p w14:paraId="08CA94D2" w14:textId="3FA543CA" w:rsidR="003376DF" w:rsidRDefault="00C812D4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采购员</w:t>
            </w:r>
          </w:p>
        </w:tc>
        <w:tc>
          <w:tcPr>
            <w:tcW w:w="1701" w:type="dxa"/>
          </w:tcPr>
          <w:p w14:paraId="5EBC0412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6DF500D3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</w:tr>
      <w:tr w:rsidR="003376DF" w14:paraId="7E1476C5" w14:textId="77777777" w:rsidTr="003376DF">
        <w:tc>
          <w:tcPr>
            <w:tcW w:w="704" w:type="dxa"/>
          </w:tcPr>
          <w:p w14:paraId="190E8623" w14:textId="775986F9" w:rsidR="003376DF" w:rsidRDefault="003376DF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275" w:type="dxa"/>
          </w:tcPr>
          <w:p w14:paraId="5D3CB2EC" w14:textId="1FB91B21" w:rsidR="003376DF" w:rsidRDefault="00C812D4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  <w:tc>
          <w:tcPr>
            <w:tcW w:w="2268" w:type="dxa"/>
          </w:tcPr>
          <w:p w14:paraId="7CA8E923" w14:textId="24D5D27D" w:rsidR="003376DF" w:rsidRDefault="00C812D4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采购订单号</w:t>
            </w:r>
          </w:p>
        </w:tc>
        <w:tc>
          <w:tcPr>
            <w:tcW w:w="1701" w:type="dxa"/>
          </w:tcPr>
          <w:p w14:paraId="7704E902" w14:textId="39F8CA58" w:rsidR="003376DF" w:rsidRDefault="003376DF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126BF754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</w:tr>
      <w:tr w:rsidR="003376DF" w14:paraId="0082F83F" w14:textId="77777777" w:rsidTr="003376DF">
        <w:tc>
          <w:tcPr>
            <w:tcW w:w="704" w:type="dxa"/>
          </w:tcPr>
          <w:p w14:paraId="721D5EF8" w14:textId="409BEC3A" w:rsidR="003376DF" w:rsidRDefault="003376DF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275" w:type="dxa"/>
          </w:tcPr>
          <w:p w14:paraId="6BD15696" w14:textId="5D760FBD" w:rsidR="003376DF" w:rsidRDefault="00C812D4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</w:p>
        </w:tc>
        <w:tc>
          <w:tcPr>
            <w:tcW w:w="2268" w:type="dxa"/>
          </w:tcPr>
          <w:p w14:paraId="58F3BA7E" w14:textId="4712CBD3" w:rsidR="003376DF" w:rsidRDefault="00C812D4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采购订单创建日期</w:t>
            </w:r>
          </w:p>
        </w:tc>
        <w:tc>
          <w:tcPr>
            <w:tcW w:w="1701" w:type="dxa"/>
          </w:tcPr>
          <w:p w14:paraId="1946534F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39F6C7E1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</w:tr>
      <w:tr w:rsidR="003376DF" w14:paraId="2A9531DE" w14:textId="77777777" w:rsidTr="003376DF">
        <w:tc>
          <w:tcPr>
            <w:tcW w:w="704" w:type="dxa"/>
          </w:tcPr>
          <w:p w14:paraId="3B7A3851" w14:textId="38C24AF5" w:rsidR="003376DF" w:rsidRDefault="003376DF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275" w:type="dxa"/>
          </w:tcPr>
          <w:p w14:paraId="5ACF5471" w14:textId="2EB63520" w:rsidR="003376DF" w:rsidRDefault="004C39D7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审批状态</w:t>
            </w:r>
          </w:p>
        </w:tc>
        <w:tc>
          <w:tcPr>
            <w:tcW w:w="2268" w:type="dxa"/>
          </w:tcPr>
          <w:p w14:paraId="5EE75043" w14:textId="5D62D2E0" w:rsidR="003376DF" w:rsidRDefault="004C39D7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采购订单审批状态</w:t>
            </w:r>
          </w:p>
        </w:tc>
        <w:tc>
          <w:tcPr>
            <w:tcW w:w="1701" w:type="dxa"/>
          </w:tcPr>
          <w:p w14:paraId="6AFEF2AE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51B0DCF8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</w:tr>
      <w:tr w:rsidR="003376DF" w14:paraId="53EC5E84" w14:textId="77777777" w:rsidTr="003376DF">
        <w:tc>
          <w:tcPr>
            <w:tcW w:w="704" w:type="dxa"/>
          </w:tcPr>
          <w:p w14:paraId="38A6EC63" w14:textId="10C26356" w:rsidR="003376DF" w:rsidRDefault="003376DF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275" w:type="dxa"/>
          </w:tcPr>
          <w:p w14:paraId="76C76A87" w14:textId="1637AD6E" w:rsidR="003376DF" w:rsidRDefault="008F161B" w:rsidP="007D0102">
            <w:pPr>
              <w:pStyle w:val="aff5"/>
              <w:rPr>
                <w:lang w:eastAsia="zh-CN"/>
              </w:rPr>
            </w:pPr>
            <w:r w:rsidRPr="008F161B">
              <w:rPr>
                <w:rFonts w:hint="eastAsia"/>
                <w:lang w:eastAsia="zh-CN"/>
              </w:rPr>
              <w:t>供应商名称</w:t>
            </w:r>
          </w:p>
        </w:tc>
        <w:tc>
          <w:tcPr>
            <w:tcW w:w="2268" w:type="dxa"/>
          </w:tcPr>
          <w:p w14:paraId="5B4EB1B4" w14:textId="53D361E6" w:rsidR="003376DF" w:rsidRDefault="008F161B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采购订单上供应商名称</w:t>
            </w:r>
          </w:p>
        </w:tc>
        <w:tc>
          <w:tcPr>
            <w:tcW w:w="1701" w:type="dxa"/>
          </w:tcPr>
          <w:p w14:paraId="75043F8C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3F06D30C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</w:tr>
      <w:tr w:rsidR="003376DF" w14:paraId="63A2A911" w14:textId="77777777" w:rsidTr="003376DF">
        <w:tc>
          <w:tcPr>
            <w:tcW w:w="704" w:type="dxa"/>
          </w:tcPr>
          <w:p w14:paraId="2DF2DE92" w14:textId="0C6994EA" w:rsidR="003376DF" w:rsidRDefault="003376DF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75" w:type="dxa"/>
          </w:tcPr>
          <w:p w14:paraId="5951611A" w14:textId="1E4AD01C" w:rsidR="003376DF" w:rsidRDefault="008F161B" w:rsidP="007D0102">
            <w:pPr>
              <w:pStyle w:val="aff5"/>
              <w:rPr>
                <w:lang w:eastAsia="zh-CN"/>
              </w:rPr>
            </w:pPr>
            <w:r w:rsidRPr="008F161B">
              <w:rPr>
                <w:rFonts w:hint="eastAsia"/>
                <w:lang w:eastAsia="zh-CN"/>
              </w:rPr>
              <w:t>行号</w:t>
            </w:r>
          </w:p>
        </w:tc>
        <w:tc>
          <w:tcPr>
            <w:tcW w:w="2268" w:type="dxa"/>
          </w:tcPr>
          <w:p w14:paraId="22070906" w14:textId="54DC34C3" w:rsidR="003376DF" w:rsidRDefault="008F161B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采购订单行号</w:t>
            </w:r>
          </w:p>
        </w:tc>
        <w:tc>
          <w:tcPr>
            <w:tcW w:w="1701" w:type="dxa"/>
          </w:tcPr>
          <w:p w14:paraId="02F1F836" w14:textId="1EE0F9D4" w:rsidR="003376DF" w:rsidRDefault="003376DF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17CBD89B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</w:tr>
      <w:tr w:rsidR="003376DF" w14:paraId="399A821F" w14:textId="77777777" w:rsidTr="003376DF">
        <w:tc>
          <w:tcPr>
            <w:tcW w:w="704" w:type="dxa"/>
          </w:tcPr>
          <w:p w14:paraId="23444471" w14:textId="026ADDA3" w:rsidR="003376DF" w:rsidRDefault="003376DF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275" w:type="dxa"/>
          </w:tcPr>
          <w:p w14:paraId="0D026BA9" w14:textId="44A20F27" w:rsidR="003376DF" w:rsidRDefault="008F161B" w:rsidP="007D0102">
            <w:pPr>
              <w:pStyle w:val="aff5"/>
              <w:rPr>
                <w:lang w:eastAsia="zh-CN"/>
              </w:rPr>
            </w:pPr>
            <w:r w:rsidRPr="008F161B">
              <w:rPr>
                <w:rFonts w:hint="eastAsia"/>
                <w:lang w:eastAsia="zh-CN"/>
              </w:rPr>
              <w:t>物料编码</w:t>
            </w:r>
          </w:p>
        </w:tc>
        <w:tc>
          <w:tcPr>
            <w:tcW w:w="2268" w:type="dxa"/>
          </w:tcPr>
          <w:p w14:paraId="30E8E63F" w14:textId="0EBACCD7" w:rsidR="003376DF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采购订单行对应</w:t>
            </w:r>
            <w:r w:rsidR="008F161B">
              <w:rPr>
                <w:rFonts w:hint="eastAsia"/>
                <w:lang w:eastAsia="zh-CN"/>
              </w:rPr>
              <w:t>物料编码</w:t>
            </w:r>
          </w:p>
        </w:tc>
        <w:tc>
          <w:tcPr>
            <w:tcW w:w="1701" w:type="dxa"/>
          </w:tcPr>
          <w:p w14:paraId="71D5CD09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3227BD6B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</w:tr>
      <w:tr w:rsidR="003376DF" w14:paraId="77E0B41E" w14:textId="77777777" w:rsidTr="003376DF">
        <w:tc>
          <w:tcPr>
            <w:tcW w:w="704" w:type="dxa"/>
          </w:tcPr>
          <w:p w14:paraId="73E8C973" w14:textId="58C557B5" w:rsidR="003376DF" w:rsidRDefault="003376DF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275" w:type="dxa"/>
          </w:tcPr>
          <w:p w14:paraId="44852E8C" w14:textId="20D2464E" w:rsidR="003376DF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物料说明</w:t>
            </w:r>
          </w:p>
        </w:tc>
        <w:tc>
          <w:tcPr>
            <w:tcW w:w="2268" w:type="dxa"/>
          </w:tcPr>
          <w:p w14:paraId="44578EBF" w14:textId="071EB2B7" w:rsidR="003376DF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物料说明</w:t>
            </w:r>
          </w:p>
        </w:tc>
        <w:tc>
          <w:tcPr>
            <w:tcW w:w="1701" w:type="dxa"/>
          </w:tcPr>
          <w:p w14:paraId="6E0BFFB7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5D5DF083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</w:tr>
      <w:tr w:rsidR="003376DF" w14:paraId="22B53F2A" w14:textId="77777777" w:rsidTr="003376DF">
        <w:tc>
          <w:tcPr>
            <w:tcW w:w="704" w:type="dxa"/>
          </w:tcPr>
          <w:p w14:paraId="0DA76E0C" w14:textId="25C29C04" w:rsidR="003376DF" w:rsidRDefault="003376DF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275" w:type="dxa"/>
          </w:tcPr>
          <w:p w14:paraId="6B356E1D" w14:textId="6FC84603" w:rsidR="003376DF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单位</w:t>
            </w:r>
          </w:p>
        </w:tc>
        <w:tc>
          <w:tcPr>
            <w:tcW w:w="2268" w:type="dxa"/>
          </w:tcPr>
          <w:p w14:paraId="7BCE51BB" w14:textId="0D82DD63" w:rsidR="003376DF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物料计量单位</w:t>
            </w:r>
          </w:p>
        </w:tc>
        <w:tc>
          <w:tcPr>
            <w:tcW w:w="1701" w:type="dxa"/>
          </w:tcPr>
          <w:p w14:paraId="3522753C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05F853D8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</w:tr>
      <w:tr w:rsidR="003376DF" w14:paraId="7FCF6F54" w14:textId="77777777" w:rsidTr="003376DF">
        <w:tc>
          <w:tcPr>
            <w:tcW w:w="704" w:type="dxa"/>
          </w:tcPr>
          <w:p w14:paraId="59EA31DD" w14:textId="53EEE4EC" w:rsidR="003376DF" w:rsidRDefault="003376DF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275" w:type="dxa"/>
          </w:tcPr>
          <w:p w14:paraId="0887C9B3" w14:textId="4BFFE8B1" w:rsidR="003376DF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2268" w:type="dxa"/>
          </w:tcPr>
          <w:p w14:paraId="5C518668" w14:textId="338EABE3" w:rsidR="003376DF" w:rsidRDefault="003376DF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1701" w:type="dxa"/>
          </w:tcPr>
          <w:p w14:paraId="3E9E2E54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55643198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</w:tr>
      <w:tr w:rsidR="003376DF" w14:paraId="2FC7FE71" w14:textId="77777777" w:rsidTr="003376DF">
        <w:tc>
          <w:tcPr>
            <w:tcW w:w="704" w:type="dxa"/>
          </w:tcPr>
          <w:p w14:paraId="2407B54B" w14:textId="730734A6" w:rsidR="003376DF" w:rsidRDefault="003376DF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1275" w:type="dxa"/>
          </w:tcPr>
          <w:p w14:paraId="56C2B1A5" w14:textId="6797B569" w:rsidR="003376DF" w:rsidRDefault="00262CF8" w:rsidP="007D0102">
            <w:pPr>
              <w:pStyle w:val="aff5"/>
              <w:rPr>
                <w:lang w:eastAsia="zh-CN"/>
              </w:rPr>
            </w:pPr>
            <w:proofErr w:type="gramStart"/>
            <w:r w:rsidRPr="00262CF8">
              <w:rPr>
                <w:rFonts w:hint="eastAsia"/>
                <w:lang w:eastAsia="zh-CN"/>
              </w:rPr>
              <w:t>税码</w:t>
            </w:r>
            <w:proofErr w:type="gramEnd"/>
          </w:p>
        </w:tc>
        <w:tc>
          <w:tcPr>
            <w:tcW w:w="2268" w:type="dxa"/>
          </w:tcPr>
          <w:p w14:paraId="0625F803" w14:textId="0968FDEE" w:rsidR="003376DF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税率</w:t>
            </w:r>
          </w:p>
        </w:tc>
        <w:tc>
          <w:tcPr>
            <w:tcW w:w="1701" w:type="dxa"/>
          </w:tcPr>
          <w:p w14:paraId="79A8423C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4701EC03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</w:tr>
      <w:tr w:rsidR="003376DF" w14:paraId="23E879ED" w14:textId="77777777" w:rsidTr="003376DF">
        <w:tc>
          <w:tcPr>
            <w:tcW w:w="704" w:type="dxa"/>
          </w:tcPr>
          <w:p w14:paraId="5B79A9E6" w14:textId="767BAA21" w:rsidR="003376DF" w:rsidRDefault="003376DF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275" w:type="dxa"/>
          </w:tcPr>
          <w:p w14:paraId="6577CF1E" w14:textId="5E533EA8" w:rsidR="003376DF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单价</w:t>
            </w:r>
          </w:p>
        </w:tc>
        <w:tc>
          <w:tcPr>
            <w:tcW w:w="2268" w:type="dxa"/>
          </w:tcPr>
          <w:p w14:paraId="4051A7B0" w14:textId="08BA0867" w:rsidR="003376DF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不含</w:t>
            </w:r>
            <w:proofErr w:type="gramStart"/>
            <w:r>
              <w:rPr>
                <w:rFonts w:hint="eastAsia"/>
                <w:lang w:eastAsia="zh-CN"/>
              </w:rPr>
              <w:t>税单价</w:t>
            </w:r>
            <w:proofErr w:type="gramEnd"/>
          </w:p>
        </w:tc>
        <w:tc>
          <w:tcPr>
            <w:tcW w:w="1701" w:type="dxa"/>
          </w:tcPr>
          <w:p w14:paraId="179AD319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29A1167D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</w:tr>
      <w:tr w:rsidR="003376DF" w14:paraId="4E4F9ABE" w14:textId="77777777" w:rsidTr="003376DF">
        <w:tc>
          <w:tcPr>
            <w:tcW w:w="704" w:type="dxa"/>
          </w:tcPr>
          <w:p w14:paraId="0B96115A" w14:textId="013AAE80" w:rsidR="003376DF" w:rsidRDefault="003376DF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275" w:type="dxa"/>
          </w:tcPr>
          <w:p w14:paraId="1724699D" w14:textId="79085469" w:rsidR="003376DF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金额</w:t>
            </w:r>
          </w:p>
        </w:tc>
        <w:tc>
          <w:tcPr>
            <w:tcW w:w="2268" w:type="dxa"/>
          </w:tcPr>
          <w:p w14:paraId="6AF45D30" w14:textId="148662F7" w:rsidR="003376DF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不含税金额</w:t>
            </w:r>
          </w:p>
        </w:tc>
        <w:tc>
          <w:tcPr>
            <w:tcW w:w="1701" w:type="dxa"/>
          </w:tcPr>
          <w:p w14:paraId="3BA7DA45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316D6F32" w14:textId="77777777" w:rsidR="003376DF" w:rsidRDefault="003376DF" w:rsidP="007D0102">
            <w:pPr>
              <w:pStyle w:val="aff5"/>
              <w:rPr>
                <w:lang w:eastAsia="zh-CN"/>
              </w:rPr>
            </w:pPr>
          </w:p>
        </w:tc>
      </w:tr>
      <w:tr w:rsidR="00262CF8" w14:paraId="61C63662" w14:textId="77777777" w:rsidTr="003376DF">
        <w:tc>
          <w:tcPr>
            <w:tcW w:w="704" w:type="dxa"/>
          </w:tcPr>
          <w:p w14:paraId="107A5242" w14:textId="43451760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275" w:type="dxa"/>
          </w:tcPr>
          <w:p w14:paraId="3FB27AA1" w14:textId="02F4EA5E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含</w:t>
            </w:r>
            <w:proofErr w:type="gramStart"/>
            <w:r w:rsidRPr="00262CF8">
              <w:rPr>
                <w:rFonts w:hint="eastAsia"/>
                <w:lang w:eastAsia="zh-CN"/>
              </w:rPr>
              <w:t>税单价</w:t>
            </w:r>
            <w:proofErr w:type="gramEnd"/>
          </w:p>
        </w:tc>
        <w:tc>
          <w:tcPr>
            <w:tcW w:w="2268" w:type="dxa"/>
          </w:tcPr>
          <w:p w14:paraId="3D17455C" w14:textId="0734196D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含</w:t>
            </w:r>
            <w:proofErr w:type="gramStart"/>
            <w:r w:rsidRPr="00262CF8">
              <w:rPr>
                <w:rFonts w:hint="eastAsia"/>
                <w:lang w:eastAsia="zh-CN"/>
              </w:rPr>
              <w:t>税单价</w:t>
            </w:r>
            <w:proofErr w:type="gramEnd"/>
          </w:p>
        </w:tc>
        <w:tc>
          <w:tcPr>
            <w:tcW w:w="1701" w:type="dxa"/>
          </w:tcPr>
          <w:p w14:paraId="40CCB037" w14:textId="521D0ECE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lang w:eastAsia="zh-CN"/>
              </w:rPr>
              <w:t>可为空</w:t>
            </w:r>
          </w:p>
        </w:tc>
        <w:tc>
          <w:tcPr>
            <w:tcW w:w="2977" w:type="dxa"/>
          </w:tcPr>
          <w:p w14:paraId="07910700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</w:tr>
      <w:tr w:rsidR="00262CF8" w14:paraId="493FF7DF" w14:textId="77777777" w:rsidTr="003376DF">
        <w:tc>
          <w:tcPr>
            <w:tcW w:w="704" w:type="dxa"/>
          </w:tcPr>
          <w:p w14:paraId="237F4873" w14:textId="4C9EA487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1275" w:type="dxa"/>
          </w:tcPr>
          <w:p w14:paraId="650B177A" w14:textId="2D169208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含税总额</w:t>
            </w:r>
          </w:p>
        </w:tc>
        <w:tc>
          <w:tcPr>
            <w:tcW w:w="2268" w:type="dxa"/>
          </w:tcPr>
          <w:p w14:paraId="759089E5" w14:textId="74C030E1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含税总额</w:t>
            </w:r>
          </w:p>
        </w:tc>
        <w:tc>
          <w:tcPr>
            <w:tcW w:w="1701" w:type="dxa"/>
          </w:tcPr>
          <w:p w14:paraId="45070995" w14:textId="7593A60D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lang w:eastAsia="zh-CN"/>
              </w:rPr>
              <w:t>可为空</w:t>
            </w:r>
          </w:p>
        </w:tc>
        <w:tc>
          <w:tcPr>
            <w:tcW w:w="2977" w:type="dxa"/>
          </w:tcPr>
          <w:p w14:paraId="3A07687B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</w:tr>
      <w:tr w:rsidR="00262CF8" w14:paraId="349EB603" w14:textId="77777777" w:rsidTr="003376DF">
        <w:tc>
          <w:tcPr>
            <w:tcW w:w="704" w:type="dxa"/>
          </w:tcPr>
          <w:p w14:paraId="0191A396" w14:textId="47B95ABF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275" w:type="dxa"/>
          </w:tcPr>
          <w:p w14:paraId="4B3D6412" w14:textId="0366E362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承诺日期</w:t>
            </w:r>
          </w:p>
        </w:tc>
        <w:tc>
          <w:tcPr>
            <w:tcW w:w="2268" w:type="dxa"/>
          </w:tcPr>
          <w:p w14:paraId="0A5B39D1" w14:textId="77777777" w:rsidR="00262CF8" w:rsidRDefault="00262CF8" w:rsidP="00262CF8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采购员下单要求的日期</w:t>
            </w:r>
            <w:proofErr w:type="spellEnd"/>
          </w:p>
          <w:p w14:paraId="0D34D152" w14:textId="32203B7C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1701" w:type="dxa"/>
          </w:tcPr>
          <w:p w14:paraId="3E4F005E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77CDFE39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</w:tr>
      <w:tr w:rsidR="00262CF8" w14:paraId="324FFEED" w14:textId="77777777" w:rsidTr="003376DF">
        <w:tc>
          <w:tcPr>
            <w:tcW w:w="704" w:type="dxa"/>
          </w:tcPr>
          <w:p w14:paraId="27759902" w14:textId="6C8BF527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1275" w:type="dxa"/>
          </w:tcPr>
          <w:p w14:paraId="657BA7A2" w14:textId="0D898ED5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预计交货日期</w:t>
            </w:r>
          </w:p>
        </w:tc>
        <w:tc>
          <w:tcPr>
            <w:tcW w:w="2268" w:type="dxa"/>
          </w:tcPr>
          <w:p w14:paraId="53DADDBF" w14:textId="0430D73B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采购员和供应商落实日期</w:t>
            </w:r>
          </w:p>
        </w:tc>
        <w:tc>
          <w:tcPr>
            <w:tcW w:w="1701" w:type="dxa"/>
          </w:tcPr>
          <w:p w14:paraId="0E79D7CF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7358D77E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</w:tr>
      <w:tr w:rsidR="00262CF8" w14:paraId="1ACA0489" w14:textId="77777777" w:rsidTr="003376DF">
        <w:tc>
          <w:tcPr>
            <w:tcW w:w="704" w:type="dxa"/>
          </w:tcPr>
          <w:p w14:paraId="169B7515" w14:textId="5048CDAE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1275" w:type="dxa"/>
          </w:tcPr>
          <w:p w14:paraId="64E7535C" w14:textId="5D86CD5A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接收日期</w:t>
            </w:r>
          </w:p>
        </w:tc>
        <w:tc>
          <w:tcPr>
            <w:tcW w:w="2268" w:type="dxa"/>
          </w:tcPr>
          <w:p w14:paraId="1975DB1F" w14:textId="7B2F9191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实际到货接收日期</w:t>
            </w:r>
          </w:p>
        </w:tc>
        <w:tc>
          <w:tcPr>
            <w:tcW w:w="1701" w:type="dxa"/>
          </w:tcPr>
          <w:p w14:paraId="596400EA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6C83E3E0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</w:tr>
      <w:tr w:rsidR="00262CF8" w14:paraId="2BB6079A" w14:textId="77777777" w:rsidTr="003376DF">
        <w:tc>
          <w:tcPr>
            <w:tcW w:w="704" w:type="dxa"/>
          </w:tcPr>
          <w:p w14:paraId="6E98149C" w14:textId="29343FC1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1275" w:type="dxa"/>
          </w:tcPr>
          <w:p w14:paraId="5B5B9224" w14:textId="7F018A57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已订购数量</w:t>
            </w:r>
          </w:p>
        </w:tc>
        <w:tc>
          <w:tcPr>
            <w:tcW w:w="2268" w:type="dxa"/>
          </w:tcPr>
          <w:p w14:paraId="63025774" w14:textId="724ED908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订单审批数量</w:t>
            </w:r>
          </w:p>
        </w:tc>
        <w:tc>
          <w:tcPr>
            <w:tcW w:w="1701" w:type="dxa"/>
          </w:tcPr>
          <w:p w14:paraId="6BE1D7F4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52268B2C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</w:tr>
      <w:tr w:rsidR="00262CF8" w14:paraId="192C5E40" w14:textId="77777777" w:rsidTr="003376DF">
        <w:tc>
          <w:tcPr>
            <w:tcW w:w="704" w:type="dxa"/>
          </w:tcPr>
          <w:p w14:paraId="00AFD3F9" w14:textId="56287D9D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1275" w:type="dxa"/>
          </w:tcPr>
          <w:p w14:paraId="7463A47C" w14:textId="20484A62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已开单数量</w:t>
            </w:r>
          </w:p>
        </w:tc>
        <w:tc>
          <w:tcPr>
            <w:tcW w:w="2268" w:type="dxa"/>
          </w:tcPr>
          <w:p w14:paraId="2DAA2F9F" w14:textId="72ED985D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出库</w:t>
            </w:r>
          </w:p>
        </w:tc>
        <w:tc>
          <w:tcPr>
            <w:tcW w:w="1701" w:type="dxa"/>
          </w:tcPr>
          <w:p w14:paraId="74F1AE77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76BF04E9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</w:tr>
      <w:tr w:rsidR="00262CF8" w14:paraId="2E4D68FF" w14:textId="77777777" w:rsidTr="003376DF">
        <w:tc>
          <w:tcPr>
            <w:tcW w:w="704" w:type="dxa"/>
          </w:tcPr>
          <w:p w14:paraId="78EAE70B" w14:textId="667A0E7E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1275" w:type="dxa"/>
          </w:tcPr>
          <w:p w14:paraId="66AE885B" w14:textId="42D2E134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要求检验</w:t>
            </w:r>
          </w:p>
        </w:tc>
        <w:tc>
          <w:tcPr>
            <w:tcW w:w="2268" w:type="dxa"/>
          </w:tcPr>
          <w:p w14:paraId="50B1F289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1701" w:type="dxa"/>
          </w:tcPr>
          <w:p w14:paraId="55B245B0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33285B90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</w:tr>
      <w:tr w:rsidR="00262CF8" w14:paraId="04FE5A87" w14:textId="77777777" w:rsidTr="003376DF">
        <w:tc>
          <w:tcPr>
            <w:tcW w:w="704" w:type="dxa"/>
          </w:tcPr>
          <w:p w14:paraId="46BBD49E" w14:textId="3297C32E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1275" w:type="dxa"/>
          </w:tcPr>
          <w:p w14:paraId="2ED8962E" w14:textId="0589A3F1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未质检数量</w:t>
            </w:r>
          </w:p>
        </w:tc>
        <w:tc>
          <w:tcPr>
            <w:tcW w:w="2268" w:type="dxa"/>
          </w:tcPr>
          <w:p w14:paraId="460621F3" w14:textId="6829A8D9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1701" w:type="dxa"/>
          </w:tcPr>
          <w:p w14:paraId="74514CCD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6DFC5965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</w:tr>
      <w:tr w:rsidR="00262CF8" w14:paraId="32FD25DD" w14:textId="77777777" w:rsidTr="003376DF">
        <w:tc>
          <w:tcPr>
            <w:tcW w:w="704" w:type="dxa"/>
          </w:tcPr>
          <w:p w14:paraId="55B19F13" w14:textId="1CA781AE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1275" w:type="dxa"/>
          </w:tcPr>
          <w:p w14:paraId="1A307525" w14:textId="2723BAE0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已质检数量</w:t>
            </w:r>
          </w:p>
        </w:tc>
        <w:tc>
          <w:tcPr>
            <w:tcW w:w="2268" w:type="dxa"/>
          </w:tcPr>
          <w:p w14:paraId="500ACCBB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1701" w:type="dxa"/>
          </w:tcPr>
          <w:p w14:paraId="495CF5EE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0E5376B1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</w:tr>
      <w:tr w:rsidR="00262CF8" w14:paraId="1B7C27B8" w14:textId="77777777" w:rsidTr="003376DF">
        <w:tc>
          <w:tcPr>
            <w:tcW w:w="704" w:type="dxa"/>
          </w:tcPr>
          <w:p w14:paraId="34A266A7" w14:textId="22797E94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1275" w:type="dxa"/>
          </w:tcPr>
          <w:p w14:paraId="5548E690" w14:textId="710A9E80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合格数量</w:t>
            </w:r>
          </w:p>
        </w:tc>
        <w:tc>
          <w:tcPr>
            <w:tcW w:w="2268" w:type="dxa"/>
          </w:tcPr>
          <w:p w14:paraId="68C2109B" w14:textId="4DF129AB" w:rsidR="00262CF8" w:rsidRDefault="00BA4E70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接收合格数量</w:t>
            </w:r>
          </w:p>
        </w:tc>
        <w:tc>
          <w:tcPr>
            <w:tcW w:w="1701" w:type="dxa"/>
          </w:tcPr>
          <w:p w14:paraId="7803F288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4A7C3EA5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</w:tr>
      <w:tr w:rsidR="00262CF8" w14:paraId="02C37A46" w14:textId="77777777" w:rsidTr="003376DF">
        <w:tc>
          <w:tcPr>
            <w:tcW w:w="704" w:type="dxa"/>
          </w:tcPr>
          <w:p w14:paraId="61DFA981" w14:textId="6EB36C17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1275" w:type="dxa"/>
          </w:tcPr>
          <w:p w14:paraId="5C76A682" w14:textId="0D60C54B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不合格数量</w:t>
            </w:r>
          </w:p>
        </w:tc>
        <w:tc>
          <w:tcPr>
            <w:tcW w:w="2268" w:type="dxa"/>
          </w:tcPr>
          <w:p w14:paraId="4EDEB19A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1701" w:type="dxa"/>
          </w:tcPr>
          <w:p w14:paraId="50503BC2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31116103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</w:tr>
      <w:tr w:rsidR="00262CF8" w14:paraId="1A362E75" w14:textId="77777777" w:rsidTr="003376DF">
        <w:tc>
          <w:tcPr>
            <w:tcW w:w="704" w:type="dxa"/>
          </w:tcPr>
          <w:p w14:paraId="20367C2A" w14:textId="560B1C79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1275" w:type="dxa"/>
          </w:tcPr>
          <w:p w14:paraId="65461B98" w14:textId="2B786731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已取消数量</w:t>
            </w:r>
          </w:p>
        </w:tc>
        <w:tc>
          <w:tcPr>
            <w:tcW w:w="2268" w:type="dxa"/>
          </w:tcPr>
          <w:p w14:paraId="4D9D79DF" w14:textId="4563BD02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退货数量</w:t>
            </w:r>
          </w:p>
        </w:tc>
        <w:tc>
          <w:tcPr>
            <w:tcW w:w="1701" w:type="dxa"/>
          </w:tcPr>
          <w:p w14:paraId="2D59502E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5665CB54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</w:tr>
      <w:tr w:rsidR="00262CF8" w14:paraId="1AE59648" w14:textId="77777777" w:rsidTr="003376DF">
        <w:tc>
          <w:tcPr>
            <w:tcW w:w="704" w:type="dxa"/>
          </w:tcPr>
          <w:p w14:paraId="2BA10949" w14:textId="3901A185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275" w:type="dxa"/>
          </w:tcPr>
          <w:p w14:paraId="5BEDF3A2" w14:textId="68A601C8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已接收数量</w:t>
            </w:r>
          </w:p>
        </w:tc>
        <w:tc>
          <w:tcPr>
            <w:tcW w:w="2268" w:type="dxa"/>
          </w:tcPr>
          <w:p w14:paraId="52A87DF2" w14:textId="646A68F0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入库数量</w:t>
            </w:r>
          </w:p>
        </w:tc>
        <w:tc>
          <w:tcPr>
            <w:tcW w:w="1701" w:type="dxa"/>
          </w:tcPr>
          <w:p w14:paraId="24F47C91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525B7D5F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</w:tr>
      <w:tr w:rsidR="00262CF8" w14:paraId="3101DA83" w14:textId="77777777" w:rsidTr="003376DF">
        <w:tc>
          <w:tcPr>
            <w:tcW w:w="704" w:type="dxa"/>
          </w:tcPr>
          <w:p w14:paraId="770D1300" w14:textId="654F208E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1275" w:type="dxa"/>
          </w:tcPr>
          <w:p w14:paraId="4B9ED18C" w14:textId="14FB9258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接收金额</w:t>
            </w:r>
          </w:p>
        </w:tc>
        <w:tc>
          <w:tcPr>
            <w:tcW w:w="2268" w:type="dxa"/>
          </w:tcPr>
          <w:p w14:paraId="26D9CCF1" w14:textId="1DD7EDBB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入库金额</w:t>
            </w:r>
          </w:p>
        </w:tc>
        <w:tc>
          <w:tcPr>
            <w:tcW w:w="1701" w:type="dxa"/>
          </w:tcPr>
          <w:p w14:paraId="0C97EE4E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3B9DD504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</w:tr>
      <w:tr w:rsidR="00262CF8" w14:paraId="682F0063" w14:textId="77777777" w:rsidTr="003376DF">
        <w:tc>
          <w:tcPr>
            <w:tcW w:w="704" w:type="dxa"/>
          </w:tcPr>
          <w:p w14:paraId="2F28A82F" w14:textId="5EB3128D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29</w:t>
            </w:r>
          </w:p>
        </w:tc>
        <w:tc>
          <w:tcPr>
            <w:tcW w:w="1275" w:type="dxa"/>
          </w:tcPr>
          <w:p w14:paraId="45C8EFB0" w14:textId="06E6BF02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接收组织</w:t>
            </w:r>
          </w:p>
        </w:tc>
        <w:tc>
          <w:tcPr>
            <w:tcW w:w="2268" w:type="dxa"/>
          </w:tcPr>
          <w:p w14:paraId="489FF9E5" w14:textId="3384FF29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接收库存组织</w:t>
            </w:r>
          </w:p>
        </w:tc>
        <w:tc>
          <w:tcPr>
            <w:tcW w:w="1701" w:type="dxa"/>
          </w:tcPr>
          <w:p w14:paraId="3C42A08E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631643AC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</w:tr>
      <w:tr w:rsidR="00262CF8" w14:paraId="504A720A" w14:textId="77777777" w:rsidTr="003376DF">
        <w:tc>
          <w:tcPr>
            <w:tcW w:w="704" w:type="dxa"/>
          </w:tcPr>
          <w:p w14:paraId="6E2ECD2C" w14:textId="001C1683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275" w:type="dxa"/>
          </w:tcPr>
          <w:p w14:paraId="148210D1" w14:textId="6178C391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库存现有量</w:t>
            </w:r>
          </w:p>
        </w:tc>
        <w:tc>
          <w:tcPr>
            <w:tcW w:w="2268" w:type="dxa"/>
          </w:tcPr>
          <w:p w14:paraId="5CCBD0C1" w14:textId="7532DE40" w:rsidR="00262CF8" w:rsidRDefault="00BA4E70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库存结存数</w:t>
            </w:r>
          </w:p>
        </w:tc>
        <w:tc>
          <w:tcPr>
            <w:tcW w:w="1701" w:type="dxa"/>
          </w:tcPr>
          <w:p w14:paraId="12146A1C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34378086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</w:tr>
      <w:tr w:rsidR="00262CF8" w14:paraId="7CCC2A7D" w14:textId="77777777" w:rsidTr="003376DF">
        <w:tc>
          <w:tcPr>
            <w:tcW w:w="704" w:type="dxa"/>
          </w:tcPr>
          <w:p w14:paraId="5305CFE9" w14:textId="7F0AE118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1275" w:type="dxa"/>
          </w:tcPr>
          <w:p w14:paraId="2105F52A" w14:textId="727542C6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库存可用量</w:t>
            </w:r>
          </w:p>
        </w:tc>
        <w:tc>
          <w:tcPr>
            <w:tcW w:w="2268" w:type="dxa"/>
          </w:tcPr>
          <w:p w14:paraId="7C9B05B9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1701" w:type="dxa"/>
          </w:tcPr>
          <w:p w14:paraId="6237969F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099A3ABD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</w:tr>
      <w:tr w:rsidR="00262CF8" w14:paraId="6F0990DF" w14:textId="77777777" w:rsidTr="003376DF">
        <w:tc>
          <w:tcPr>
            <w:tcW w:w="704" w:type="dxa"/>
          </w:tcPr>
          <w:p w14:paraId="3F8708B4" w14:textId="4AC112F6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1275" w:type="dxa"/>
          </w:tcPr>
          <w:p w14:paraId="3A65AEA4" w14:textId="327E8633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图号</w:t>
            </w:r>
          </w:p>
        </w:tc>
        <w:tc>
          <w:tcPr>
            <w:tcW w:w="2268" w:type="dxa"/>
          </w:tcPr>
          <w:p w14:paraId="69E9ADD4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1701" w:type="dxa"/>
          </w:tcPr>
          <w:p w14:paraId="44BE9F91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5FFC59B0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</w:tr>
      <w:tr w:rsidR="00262CF8" w14:paraId="7F6BAE00" w14:textId="77777777" w:rsidTr="003376DF">
        <w:tc>
          <w:tcPr>
            <w:tcW w:w="704" w:type="dxa"/>
          </w:tcPr>
          <w:p w14:paraId="5D07B658" w14:textId="070A019C" w:rsidR="00262CF8" w:rsidRDefault="00262CF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1275" w:type="dxa"/>
          </w:tcPr>
          <w:p w14:paraId="0BEB2710" w14:textId="7AA42CD2" w:rsidR="00262CF8" w:rsidRDefault="00262CF8" w:rsidP="007D0102">
            <w:pPr>
              <w:pStyle w:val="aff5"/>
              <w:rPr>
                <w:lang w:eastAsia="zh-CN"/>
              </w:rPr>
            </w:pPr>
            <w:r w:rsidRPr="00262CF8">
              <w:rPr>
                <w:rFonts w:hint="eastAsia"/>
                <w:lang w:eastAsia="zh-CN"/>
              </w:rPr>
              <w:t>合同产品号</w:t>
            </w:r>
          </w:p>
        </w:tc>
        <w:tc>
          <w:tcPr>
            <w:tcW w:w="2268" w:type="dxa"/>
          </w:tcPr>
          <w:p w14:paraId="5746432A" w14:textId="6763A764" w:rsidR="00262CF8" w:rsidRDefault="00BA4E70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对应产品合同号</w:t>
            </w:r>
          </w:p>
        </w:tc>
        <w:tc>
          <w:tcPr>
            <w:tcW w:w="1701" w:type="dxa"/>
          </w:tcPr>
          <w:p w14:paraId="3D8B7E7F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977" w:type="dxa"/>
          </w:tcPr>
          <w:p w14:paraId="2B80989E" w14:textId="77777777" w:rsidR="00262CF8" w:rsidRDefault="00262CF8" w:rsidP="007D0102">
            <w:pPr>
              <w:pStyle w:val="aff5"/>
              <w:rPr>
                <w:lang w:eastAsia="zh-CN"/>
              </w:rPr>
            </w:pPr>
          </w:p>
        </w:tc>
      </w:tr>
    </w:tbl>
    <w:p w14:paraId="5D2666A5" w14:textId="77777777" w:rsidR="000A33B3" w:rsidRDefault="000A33B3" w:rsidP="007D0102">
      <w:pPr>
        <w:pStyle w:val="aff5"/>
        <w:ind w:left="284"/>
        <w:rPr>
          <w:lang w:eastAsia="zh-CN"/>
        </w:rPr>
      </w:pPr>
    </w:p>
    <w:p w14:paraId="24B22954" w14:textId="23EE8FBC" w:rsidR="000A33B3" w:rsidRPr="00BA4E70" w:rsidRDefault="000A33B3" w:rsidP="00954387">
      <w:pPr>
        <w:keepNext/>
        <w:keepLines/>
        <w:pBdr>
          <w:bottom w:val="single" w:sz="6" w:space="1" w:color="auto"/>
        </w:pBdr>
        <w:tabs>
          <w:tab w:val="center" w:pos="6480"/>
          <w:tab w:val="right" w:pos="10440"/>
        </w:tabs>
        <w:spacing w:before="240"/>
        <w:ind w:left="284"/>
        <w:outlineLvl w:val="3"/>
        <w:rPr>
          <w:rFonts w:ascii="宋体" w:hAnsi="宋体"/>
          <w:b/>
          <w:lang w:eastAsia="zh-CN"/>
        </w:rPr>
      </w:pPr>
      <w:r>
        <w:rPr>
          <w:rFonts w:ascii="宋体" w:hAnsi="宋体" w:hint="eastAsia"/>
          <w:b/>
          <w:lang w:eastAsia="zh-CN"/>
        </w:rPr>
        <w:t>查询条件</w:t>
      </w:r>
      <w:r w:rsidR="00EE0B3E">
        <w:rPr>
          <w:noProof/>
          <w:lang w:eastAsia="zh-CN"/>
        </w:rPr>
        <w:drawing>
          <wp:inline distT="0" distB="0" distL="0" distR="0" wp14:anchorId="68F1A9A0" wp14:editId="1A054674">
            <wp:extent cx="5486400" cy="30149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2C6">
        <w:rPr>
          <w:rFonts w:ascii="宋体" w:hAnsi="宋体" w:hint="eastAsia"/>
          <w:b/>
          <w:lang w:eastAsia="zh-CN"/>
        </w:rPr>
        <w:tab/>
      </w:r>
    </w:p>
    <w:tbl>
      <w:tblPr>
        <w:tblStyle w:val="afb"/>
        <w:tblW w:w="0" w:type="auto"/>
        <w:tblInd w:w="284" w:type="dxa"/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2830"/>
        <w:gridCol w:w="1559"/>
      </w:tblGrid>
      <w:tr w:rsidR="003376DF" w14:paraId="74D87A34" w14:textId="77777777" w:rsidTr="003376DF">
        <w:tc>
          <w:tcPr>
            <w:tcW w:w="1512" w:type="dxa"/>
          </w:tcPr>
          <w:p w14:paraId="350D1A29" w14:textId="1C182A63" w:rsidR="003376DF" w:rsidRPr="003376DF" w:rsidRDefault="003376DF" w:rsidP="007D0102">
            <w:pPr>
              <w:pStyle w:val="aff5"/>
              <w:rPr>
                <w:b/>
                <w:lang w:eastAsia="zh-CN"/>
              </w:rPr>
            </w:pPr>
            <w:r w:rsidRPr="003376DF">
              <w:rPr>
                <w:rFonts w:hint="eastAsia"/>
                <w:b/>
                <w:lang w:eastAsia="zh-CN"/>
              </w:rPr>
              <w:t>序号</w:t>
            </w:r>
          </w:p>
        </w:tc>
        <w:tc>
          <w:tcPr>
            <w:tcW w:w="1512" w:type="dxa"/>
          </w:tcPr>
          <w:p w14:paraId="52B1639F" w14:textId="6252F09B" w:rsidR="003376DF" w:rsidRPr="003376DF" w:rsidRDefault="003376DF" w:rsidP="007D0102">
            <w:pPr>
              <w:pStyle w:val="aff5"/>
              <w:rPr>
                <w:b/>
                <w:lang w:eastAsia="zh-CN"/>
              </w:rPr>
            </w:pPr>
            <w:r w:rsidRPr="003376DF">
              <w:rPr>
                <w:rFonts w:hint="eastAsia"/>
                <w:b/>
                <w:lang w:eastAsia="zh-CN"/>
              </w:rPr>
              <w:t>名称</w:t>
            </w:r>
          </w:p>
        </w:tc>
        <w:tc>
          <w:tcPr>
            <w:tcW w:w="1512" w:type="dxa"/>
          </w:tcPr>
          <w:p w14:paraId="7A47A499" w14:textId="2480B86A" w:rsidR="003376DF" w:rsidRPr="003376DF" w:rsidRDefault="003376DF" w:rsidP="007D0102">
            <w:pPr>
              <w:pStyle w:val="aff5"/>
              <w:rPr>
                <w:b/>
                <w:lang w:eastAsia="zh-CN"/>
              </w:rPr>
            </w:pPr>
            <w:r w:rsidRPr="003376DF">
              <w:rPr>
                <w:rFonts w:hint="eastAsia"/>
                <w:b/>
                <w:lang w:eastAsia="zh-CN"/>
              </w:rPr>
              <w:t>说明</w:t>
            </w:r>
          </w:p>
        </w:tc>
        <w:tc>
          <w:tcPr>
            <w:tcW w:w="2830" w:type="dxa"/>
          </w:tcPr>
          <w:p w14:paraId="2982799E" w14:textId="16BF5FAB" w:rsidR="003376DF" w:rsidRPr="003376DF" w:rsidRDefault="003376DF" w:rsidP="007D0102">
            <w:pPr>
              <w:pStyle w:val="aff5"/>
              <w:rPr>
                <w:b/>
                <w:lang w:eastAsia="zh-CN"/>
              </w:rPr>
            </w:pPr>
            <w:proofErr w:type="gramStart"/>
            <w:r w:rsidRPr="003376DF">
              <w:rPr>
                <w:rFonts w:hint="eastAsia"/>
                <w:b/>
                <w:lang w:eastAsia="zh-CN"/>
              </w:rPr>
              <w:t>值集</w:t>
            </w:r>
            <w:proofErr w:type="gramEnd"/>
          </w:p>
        </w:tc>
        <w:tc>
          <w:tcPr>
            <w:tcW w:w="1559" w:type="dxa"/>
          </w:tcPr>
          <w:p w14:paraId="0D807BF1" w14:textId="4A1CF07A" w:rsidR="003376DF" w:rsidRPr="003376DF" w:rsidRDefault="003376DF" w:rsidP="007D0102">
            <w:pPr>
              <w:pStyle w:val="aff5"/>
              <w:rPr>
                <w:b/>
                <w:lang w:eastAsia="zh-CN"/>
              </w:rPr>
            </w:pPr>
            <w:r w:rsidRPr="003376DF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EE53A0" w14:paraId="198F0490" w14:textId="77777777" w:rsidTr="003376DF">
        <w:tc>
          <w:tcPr>
            <w:tcW w:w="1512" w:type="dxa"/>
          </w:tcPr>
          <w:p w14:paraId="2FD50FFB" w14:textId="5907E2B2" w:rsidR="00EE53A0" w:rsidRDefault="00EE53A0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12" w:type="dxa"/>
          </w:tcPr>
          <w:p w14:paraId="1BD2EA06" w14:textId="34D0BCFF" w:rsidR="00EE53A0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  <w:tc>
          <w:tcPr>
            <w:tcW w:w="1512" w:type="dxa"/>
          </w:tcPr>
          <w:p w14:paraId="0568B9DB" w14:textId="0D29E63E" w:rsidR="00EE53A0" w:rsidRDefault="00EE53A0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830" w:type="dxa"/>
          </w:tcPr>
          <w:p w14:paraId="1DAEB996" w14:textId="08D5CD19" w:rsidR="00EE53A0" w:rsidRDefault="00EE53A0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1559" w:type="dxa"/>
          </w:tcPr>
          <w:p w14:paraId="53127DB7" w14:textId="77777777" w:rsidR="00EE53A0" w:rsidRDefault="00EE53A0" w:rsidP="007D0102">
            <w:pPr>
              <w:pStyle w:val="aff5"/>
              <w:rPr>
                <w:lang w:eastAsia="zh-CN"/>
              </w:rPr>
            </w:pPr>
          </w:p>
        </w:tc>
      </w:tr>
      <w:tr w:rsidR="00EE53A0" w14:paraId="3994E146" w14:textId="77777777" w:rsidTr="003376DF">
        <w:tc>
          <w:tcPr>
            <w:tcW w:w="1512" w:type="dxa"/>
          </w:tcPr>
          <w:p w14:paraId="1EAEC2D5" w14:textId="1E1DF4BD" w:rsidR="00EE53A0" w:rsidRDefault="00EE53A0" w:rsidP="007D0102">
            <w:pPr>
              <w:pStyle w:val="aff5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512" w:type="dxa"/>
          </w:tcPr>
          <w:p w14:paraId="317539E6" w14:textId="2A4791E4" w:rsidR="00EE53A0" w:rsidRDefault="00EE0B3E" w:rsidP="003376DF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采购员</w:t>
            </w:r>
          </w:p>
        </w:tc>
        <w:tc>
          <w:tcPr>
            <w:tcW w:w="1512" w:type="dxa"/>
          </w:tcPr>
          <w:p w14:paraId="793B0232" w14:textId="48B94EFF" w:rsidR="00EE53A0" w:rsidRDefault="00EE53A0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830" w:type="dxa"/>
          </w:tcPr>
          <w:p w14:paraId="67D0299A" w14:textId="13D0B4EB" w:rsidR="00EE53A0" w:rsidRDefault="00EE53A0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1559" w:type="dxa"/>
          </w:tcPr>
          <w:p w14:paraId="37D8F973" w14:textId="77777777" w:rsidR="00EE53A0" w:rsidRDefault="00EE53A0" w:rsidP="007D0102">
            <w:pPr>
              <w:pStyle w:val="aff5"/>
              <w:rPr>
                <w:lang w:eastAsia="zh-CN"/>
              </w:rPr>
            </w:pPr>
          </w:p>
        </w:tc>
      </w:tr>
      <w:tr w:rsidR="00EE53A0" w14:paraId="3AD0A444" w14:textId="77777777" w:rsidTr="003376DF">
        <w:tc>
          <w:tcPr>
            <w:tcW w:w="1512" w:type="dxa"/>
          </w:tcPr>
          <w:p w14:paraId="003830E9" w14:textId="7E42C3AF" w:rsidR="00EE53A0" w:rsidRDefault="00EE53A0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512" w:type="dxa"/>
          </w:tcPr>
          <w:p w14:paraId="06B91818" w14:textId="67562D75" w:rsidR="00EE53A0" w:rsidRDefault="00EE0B3E" w:rsidP="003376DF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供应商名称</w:t>
            </w:r>
          </w:p>
        </w:tc>
        <w:tc>
          <w:tcPr>
            <w:tcW w:w="1512" w:type="dxa"/>
          </w:tcPr>
          <w:p w14:paraId="05DDF2BC" w14:textId="77777777" w:rsidR="00EE53A0" w:rsidRDefault="00EE53A0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830" w:type="dxa"/>
          </w:tcPr>
          <w:p w14:paraId="2EB5CB5B" w14:textId="2BFD7E09" w:rsidR="00EE53A0" w:rsidRDefault="00EE53A0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1559" w:type="dxa"/>
          </w:tcPr>
          <w:p w14:paraId="0F473BDF" w14:textId="77777777" w:rsidR="00EE53A0" w:rsidRDefault="00EE53A0" w:rsidP="007D0102">
            <w:pPr>
              <w:pStyle w:val="aff5"/>
              <w:rPr>
                <w:lang w:eastAsia="zh-CN"/>
              </w:rPr>
            </w:pPr>
          </w:p>
        </w:tc>
      </w:tr>
      <w:tr w:rsidR="00EE53A0" w14:paraId="3A75FEE9" w14:textId="77777777" w:rsidTr="003376DF">
        <w:tc>
          <w:tcPr>
            <w:tcW w:w="1512" w:type="dxa"/>
          </w:tcPr>
          <w:p w14:paraId="6096B3A8" w14:textId="625A0649" w:rsidR="00EE53A0" w:rsidRDefault="00EE53A0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12" w:type="dxa"/>
          </w:tcPr>
          <w:p w14:paraId="107729E6" w14:textId="5FBCAAF0" w:rsidR="00EE53A0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物料编码</w:t>
            </w:r>
          </w:p>
        </w:tc>
        <w:tc>
          <w:tcPr>
            <w:tcW w:w="1512" w:type="dxa"/>
          </w:tcPr>
          <w:p w14:paraId="468F0551" w14:textId="7A449DB1" w:rsidR="00EE53A0" w:rsidRDefault="00EE53A0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830" w:type="dxa"/>
          </w:tcPr>
          <w:p w14:paraId="77CBC712" w14:textId="3B38AB99" w:rsidR="00EE53A0" w:rsidRDefault="00EE53A0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1559" w:type="dxa"/>
          </w:tcPr>
          <w:p w14:paraId="5FA0E4CA" w14:textId="77777777" w:rsidR="00EE53A0" w:rsidRDefault="00EE53A0" w:rsidP="007D0102">
            <w:pPr>
              <w:pStyle w:val="aff5"/>
              <w:rPr>
                <w:lang w:eastAsia="zh-CN"/>
              </w:rPr>
            </w:pPr>
          </w:p>
        </w:tc>
      </w:tr>
      <w:tr w:rsidR="00EE0B3E" w14:paraId="0EC0C3A3" w14:textId="77777777" w:rsidTr="003376DF">
        <w:tc>
          <w:tcPr>
            <w:tcW w:w="1512" w:type="dxa"/>
          </w:tcPr>
          <w:p w14:paraId="6D50264C" w14:textId="32B00626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12" w:type="dxa"/>
          </w:tcPr>
          <w:p w14:paraId="36DA19D6" w14:textId="0A32C8C4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订单创建开始日期</w:t>
            </w:r>
          </w:p>
        </w:tc>
        <w:tc>
          <w:tcPr>
            <w:tcW w:w="1512" w:type="dxa"/>
          </w:tcPr>
          <w:p w14:paraId="681DF3B1" w14:textId="594CCF35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默认当前时间</w:t>
            </w:r>
          </w:p>
        </w:tc>
        <w:tc>
          <w:tcPr>
            <w:tcW w:w="2830" w:type="dxa"/>
          </w:tcPr>
          <w:p w14:paraId="601ABC0B" w14:textId="72B61372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59" w:type="dxa"/>
          </w:tcPr>
          <w:p w14:paraId="7CACDDAA" w14:textId="77777777" w:rsidR="00EE0B3E" w:rsidRDefault="00EE0B3E" w:rsidP="007D0102">
            <w:pPr>
              <w:pStyle w:val="aff5"/>
              <w:rPr>
                <w:lang w:eastAsia="zh-CN"/>
              </w:rPr>
            </w:pPr>
          </w:p>
        </w:tc>
      </w:tr>
      <w:tr w:rsidR="00EE0B3E" w14:paraId="66CD1213" w14:textId="77777777" w:rsidTr="003376DF">
        <w:tc>
          <w:tcPr>
            <w:tcW w:w="1512" w:type="dxa"/>
          </w:tcPr>
          <w:p w14:paraId="1ABB52D0" w14:textId="25E89B4D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512" w:type="dxa"/>
          </w:tcPr>
          <w:p w14:paraId="1F64BA93" w14:textId="4E14EB88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订单创建截止日期</w:t>
            </w:r>
          </w:p>
        </w:tc>
        <w:tc>
          <w:tcPr>
            <w:tcW w:w="1512" w:type="dxa"/>
          </w:tcPr>
          <w:p w14:paraId="7656580A" w14:textId="139CA8A2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默认当前时间</w:t>
            </w:r>
          </w:p>
        </w:tc>
        <w:tc>
          <w:tcPr>
            <w:tcW w:w="2830" w:type="dxa"/>
          </w:tcPr>
          <w:p w14:paraId="697C7223" w14:textId="7BFE1BBA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59" w:type="dxa"/>
          </w:tcPr>
          <w:p w14:paraId="6633A851" w14:textId="77777777" w:rsidR="00EE0B3E" w:rsidRDefault="00EE0B3E" w:rsidP="007D0102">
            <w:pPr>
              <w:pStyle w:val="aff5"/>
              <w:rPr>
                <w:lang w:eastAsia="zh-CN"/>
              </w:rPr>
            </w:pPr>
          </w:p>
        </w:tc>
      </w:tr>
      <w:tr w:rsidR="00EE0B3E" w14:paraId="385B4C84" w14:textId="77777777" w:rsidTr="003376DF">
        <w:tc>
          <w:tcPr>
            <w:tcW w:w="1512" w:type="dxa"/>
          </w:tcPr>
          <w:p w14:paraId="46B369B9" w14:textId="679A94FD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512" w:type="dxa"/>
          </w:tcPr>
          <w:p w14:paraId="6BEBBB1E" w14:textId="3FBBE2B1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到货接收日期自</w:t>
            </w:r>
          </w:p>
        </w:tc>
        <w:tc>
          <w:tcPr>
            <w:tcW w:w="1512" w:type="dxa"/>
          </w:tcPr>
          <w:p w14:paraId="4D7650BA" w14:textId="21B81286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默认当前时间</w:t>
            </w:r>
          </w:p>
        </w:tc>
        <w:tc>
          <w:tcPr>
            <w:tcW w:w="2830" w:type="dxa"/>
          </w:tcPr>
          <w:p w14:paraId="4F03DFE3" w14:textId="6E4ACDB9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59" w:type="dxa"/>
          </w:tcPr>
          <w:p w14:paraId="62B0EC04" w14:textId="77777777" w:rsidR="00EE0B3E" w:rsidRDefault="00EE0B3E" w:rsidP="007D0102">
            <w:pPr>
              <w:pStyle w:val="aff5"/>
              <w:rPr>
                <w:lang w:eastAsia="zh-CN"/>
              </w:rPr>
            </w:pPr>
          </w:p>
        </w:tc>
      </w:tr>
      <w:tr w:rsidR="00EE0B3E" w14:paraId="55A391AB" w14:textId="77777777" w:rsidTr="003376DF">
        <w:tc>
          <w:tcPr>
            <w:tcW w:w="1512" w:type="dxa"/>
          </w:tcPr>
          <w:p w14:paraId="2BFDE9C9" w14:textId="30529AB5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512" w:type="dxa"/>
          </w:tcPr>
          <w:p w14:paraId="46FE8834" w14:textId="17891506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到货接收日期至</w:t>
            </w:r>
          </w:p>
        </w:tc>
        <w:tc>
          <w:tcPr>
            <w:tcW w:w="1512" w:type="dxa"/>
          </w:tcPr>
          <w:p w14:paraId="2DBC17F8" w14:textId="2DAB5335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默认当前时间</w:t>
            </w:r>
          </w:p>
        </w:tc>
        <w:tc>
          <w:tcPr>
            <w:tcW w:w="2830" w:type="dxa"/>
          </w:tcPr>
          <w:p w14:paraId="23F06035" w14:textId="46C32AC4" w:rsidR="00EE0B3E" w:rsidRDefault="00EE0B3E" w:rsidP="003376DF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59" w:type="dxa"/>
          </w:tcPr>
          <w:p w14:paraId="57A7A64C" w14:textId="77777777" w:rsidR="00EE0B3E" w:rsidRDefault="00EE0B3E" w:rsidP="007D0102">
            <w:pPr>
              <w:pStyle w:val="aff5"/>
              <w:rPr>
                <w:lang w:eastAsia="zh-CN"/>
              </w:rPr>
            </w:pPr>
          </w:p>
        </w:tc>
      </w:tr>
      <w:tr w:rsidR="00EE0B3E" w14:paraId="1D3A28B3" w14:textId="77777777" w:rsidTr="003376DF">
        <w:tc>
          <w:tcPr>
            <w:tcW w:w="1512" w:type="dxa"/>
          </w:tcPr>
          <w:p w14:paraId="02B138A8" w14:textId="6C05E1B3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512" w:type="dxa"/>
          </w:tcPr>
          <w:p w14:paraId="63D7331C" w14:textId="3F002482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开票日期自</w:t>
            </w:r>
          </w:p>
        </w:tc>
        <w:tc>
          <w:tcPr>
            <w:tcW w:w="1512" w:type="dxa"/>
          </w:tcPr>
          <w:p w14:paraId="51D0AE36" w14:textId="6A140CB9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默认当前时间</w:t>
            </w:r>
          </w:p>
        </w:tc>
        <w:tc>
          <w:tcPr>
            <w:tcW w:w="2830" w:type="dxa"/>
          </w:tcPr>
          <w:p w14:paraId="4DB833D2" w14:textId="5247AE0C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59" w:type="dxa"/>
          </w:tcPr>
          <w:p w14:paraId="2EA8CFD7" w14:textId="77777777" w:rsidR="00EE0B3E" w:rsidRDefault="00EE0B3E" w:rsidP="007D0102">
            <w:pPr>
              <w:pStyle w:val="aff5"/>
              <w:rPr>
                <w:lang w:eastAsia="zh-CN"/>
              </w:rPr>
            </w:pPr>
          </w:p>
        </w:tc>
      </w:tr>
      <w:tr w:rsidR="00EE0B3E" w14:paraId="1B6EAF46" w14:textId="77777777" w:rsidTr="003376DF">
        <w:tc>
          <w:tcPr>
            <w:tcW w:w="1512" w:type="dxa"/>
          </w:tcPr>
          <w:p w14:paraId="79CA0F95" w14:textId="38B088F6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512" w:type="dxa"/>
          </w:tcPr>
          <w:p w14:paraId="57C4CED3" w14:textId="517E10C4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开票日期至</w:t>
            </w:r>
          </w:p>
        </w:tc>
        <w:tc>
          <w:tcPr>
            <w:tcW w:w="1512" w:type="dxa"/>
          </w:tcPr>
          <w:p w14:paraId="343F4CB2" w14:textId="1E391051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默认当前时间</w:t>
            </w:r>
          </w:p>
        </w:tc>
        <w:tc>
          <w:tcPr>
            <w:tcW w:w="2830" w:type="dxa"/>
          </w:tcPr>
          <w:p w14:paraId="7B6E0C8C" w14:textId="484C8515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59" w:type="dxa"/>
          </w:tcPr>
          <w:p w14:paraId="47E4466D" w14:textId="77777777" w:rsidR="00EE0B3E" w:rsidRDefault="00EE0B3E" w:rsidP="007D0102">
            <w:pPr>
              <w:pStyle w:val="aff5"/>
              <w:rPr>
                <w:lang w:eastAsia="zh-CN"/>
              </w:rPr>
            </w:pPr>
          </w:p>
        </w:tc>
      </w:tr>
      <w:tr w:rsidR="00EE0B3E" w14:paraId="36A4F89D" w14:textId="77777777" w:rsidTr="003376DF">
        <w:tc>
          <w:tcPr>
            <w:tcW w:w="1512" w:type="dxa"/>
          </w:tcPr>
          <w:p w14:paraId="796FFA8B" w14:textId="454C5325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512" w:type="dxa"/>
          </w:tcPr>
          <w:p w14:paraId="57EB9F81" w14:textId="252CC94D" w:rsidR="00EE0B3E" w:rsidRDefault="00EE0B3E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审批状态</w:t>
            </w:r>
          </w:p>
        </w:tc>
        <w:tc>
          <w:tcPr>
            <w:tcW w:w="1512" w:type="dxa"/>
          </w:tcPr>
          <w:p w14:paraId="0552FF31" w14:textId="77777777" w:rsidR="00EE0B3E" w:rsidRDefault="00EE0B3E" w:rsidP="007D0102">
            <w:pPr>
              <w:pStyle w:val="aff5"/>
              <w:rPr>
                <w:lang w:eastAsia="zh-CN"/>
              </w:rPr>
            </w:pPr>
          </w:p>
        </w:tc>
        <w:tc>
          <w:tcPr>
            <w:tcW w:w="2830" w:type="dxa"/>
          </w:tcPr>
          <w:p w14:paraId="5C14C0C8" w14:textId="26CBE727" w:rsidR="00EE0B3E" w:rsidRDefault="00AD1588" w:rsidP="007D0102">
            <w:pPr>
              <w:pStyle w:val="aff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直列表</w:t>
            </w:r>
          </w:p>
        </w:tc>
        <w:tc>
          <w:tcPr>
            <w:tcW w:w="1559" w:type="dxa"/>
          </w:tcPr>
          <w:p w14:paraId="2334AB86" w14:textId="77777777" w:rsidR="00EE0B3E" w:rsidRDefault="00EE0B3E" w:rsidP="007D0102">
            <w:pPr>
              <w:pStyle w:val="aff5"/>
              <w:rPr>
                <w:lang w:eastAsia="zh-CN"/>
              </w:rPr>
            </w:pPr>
          </w:p>
        </w:tc>
      </w:tr>
    </w:tbl>
    <w:p w14:paraId="3D531891" w14:textId="77777777" w:rsidR="003376DF" w:rsidRDefault="003376DF" w:rsidP="007D0102">
      <w:pPr>
        <w:pStyle w:val="aff5"/>
        <w:ind w:left="284"/>
        <w:rPr>
          <w:lang w:eastAsia="zh-CN"/>
        </w:rPr>
      </w:pPr>
    </w:p>
    <w:p w14:paraId="2D9161A1" w14:textId="77777777" w:rsidR="000A33B3" w:rsidRPr="000942C6" w:rsidRDefault="000A33B3" w:rsidP="007D0102">
      <w:pPr>
        <w:keepNext/>
        <w:keepLines/>
        <w:pBdr>
          <w:bottom w:val="single" w:sz="6" w:space="1" w:color="auto"/>
        </w:pBdr>
        <w:tabs>
          <w:tab w:val="center" w:pos="6480"/>
          <w:tab w:val="right" w:pos="10440"/>
        </w:tabs>
        <w:spacing w:before="240"/>
        <w:ind w:left="284"/>
        <w:outlineLvl w:val="3"/>
        <w:rPr>
          <w:rFonts w:ascii="宋体" w:hAnsi="宋体"/>
          <w:b/>
          <w:lang w:eastAsia="zh-CN"/>
        </w:rPr>
      </w:pPr>
      <w:r>
        <w:rPr>
          <w:rFonts w:ascii="宋体" w:hAnsi="宋体" w:hint="eastAsia"/>
          <w:b/>
          <w:lang w:eastAsia="zh-CN"/>
        </w:rPr>
        <w:lastRenderedPageBreak/>
        <w:t>报表主要逻辑</w:t>
      </w:r>
      <w:r w:rsidRPr="000942C6">
        <w:rPr>
          <w:rFonts w:ascii="宋体" w:hAnsi="宋体" w:hint="eastAsia"/>
          <w:b/>
          <w:lang w:eastAsia="zh-CN"/>
        </w:rPr>
        <w:tab/>
      </w:r>
    </w:p>
    <w:p w14:paraId="3D5B274B" w14:textId="0BEEAE23" w:rsidR="000A33B3" w:rsidRDefault="000A33B3" w:rsidP="007D0102">
      <w:pPr>
        <w:pStyle w:val="aff5"/>
        <w:numPr>
          <w:ilvl w:val="0"/>
          <w:numId w:val="48"/>
        </w:numPr>
        <w:spacing w:before="120"/>
        <w:ind w:left="284"/>
        <w:rPr>
          <w:noProof/>
          <w:lang w:eastAsia="zh-CN"/>
        </w:rPr>
      </w:pPr>
      <w:r>
        <w:rPr>
          <w:rFonts w:hint="eastAsia"/>
          <w:lang w:eastAsia="zh-CN"/>
        </w:rPr>
        <w:t>导出</w:t>
      </w:r>
      <w:r w:rsidR="003376DF">
        <w:rPr>
          <w:lang w:eastAsia="zh-CN"/>
        </w:rPr>
        <w:t>PDF</w:t>
      </w:r>
      <w:r>
        <w:rPr>
          <w:rFonts w:hint="eastAsia"/>
          <w:lang w:eastAsia="zh-CN"/>
        </w:rPr>
        <w:t>报表，</w:t>
      </w:r>
      <w:proofErr w:type="gramStart"/>
      <w:r>
        <w:rPr>
          <w:rFonts w:hint="eastAsia"/>
          <w:lang w:eastAsia="zh-CN"/>
        </w:rPr>
        <w:t>值全部</w:t>
      </w:r>
      <w:proofErr w:type="gramEnd"/>
      <w:r>
        <w:rPr>
          <w:rFonts w:hint="eastAsia"/>
          <w:lang w:eastAsia="zh-CN"/>
        </w:rPr>
        <w:t>取自服务请求中的内容</w:t>
      </w:r>
    </w:p>
    <w:p w14:paraId="171B7D3A" w14:textId="77777777" w:rsidR="000A33B3" w:rsidRDefault="000A33B3" w:rsidP="000A33B3">
      <w:pPr>
        <w:pStyle w:val="aff5"/>
        <w:rPr>
          <w:lang w:eastAsia="zh-CN"/>
        </w:rPr>
      </w:pPr>
    </w:p>
    <w:p w14:paraId="149FE4ED" w14:textId="77777777" w:rsidR="000A33B3" w:rsidRDefault="000A33B3" w:rsidP="000A33B3">
      <w:pPr>
        <w:pStyle w:val="22"/>
        <w:rPr>
          <w:rFonts w:ascii="宋体" w:hAnsi="宋体"/>
        </w:rPr>
      </w:pPr>
      <w:bookmarkStart w:id="43" w:name="_Toc190688216"/>
      <w:bookmarkStart w:id="44" w:name="_Toc288767665"/>
      <w:bookmarkStart w:id="45" w:name="_Toc343870382"/>
      <w:bookmarkStart w:id="46" w:name="_Toc494108256"/>
      <w:r>
        <w:rPr>
          <w:rFonts w:ascii="宋体" w:hAnsi="宋体" w:hint="eastAsia"/>
        </w:rPr>
        <w:t>后台程序描述</w:t>
      </w:r>
      <w:bookmarkEnd w:id="43"/>
      <w:bookmarkEnd w:id="44"/>
      <w:bookmarkEnd w:id="45"/>
      <w:bookmarkEnd w:id="46"/>
    </w:p>
    <w:p w14:paraId="551E1D2E" w14:textId="77777777" w:rsidR="000A33B3" w:rsidRPr="007F4803" w:rsidRDefault="000A33B3" w:rsidP="000A33B3">
      <w:pPr>
        <w:pStyle w:val="aff5"/>
        <w:rPr>
          <w:lang w:eastAsia="zh-CN"/>
        </w:rPr>
      </w:pPr>
    </w:p>
    <w:p w14:paraId="7F5259AE" w14:textId="77777777" w:rsidR="000A33B3" w:rsidRDefault="000A33B3" w:rsidP="000A33B3">
      <w:pPr>
        <w:pStyle w:val="HeadingBar"/>
        <w:ind w:right="6945"/>
        <w:rPr>
          <w:lang w:eastAsia="zh-CN"/>
        </w:rPr>
      </w:pPr>
    </w:p>
    <w:p w14:paraId="6E04ED1E" w14:textId="798AB33A" w:rsidR="000A33B3" w:rsidRDefault="000A33B3" w:rsidP="007D0102">
      <w:pPr>
        <w:pStyle w:val="31"/>
      </w:pPr>
      <w:bookmarkStart w:id="47" w:name="_Toc190688217"/>
      <w:bookmarkStart w:id="48" w:name="_Toc288767666"/>
      <w:bookmarkStart w:id="49" w:name="_Toc343870383"/>
      <w:bookmarkStart w:id="50" w:name="_Toc494108257"/>
      <w:r>
        <w:rPr>
          <w:rFonts w:hint="eastAsia"/>
        </w:rPr>
        <w:t>何时运行程序</w:t>
      </w:r>
      <w:bookmarkEnd w:id="47"/>
      <w:bookmarkEnd w:id="48"/>
      <w:bookmarkEnd w:id="49"/>
      <w:bookmarkEnd w:id="50"/>
    </w:p>
    <w:p w14:paraId="590AC3A9" w14:textId="7D7B9C48" w:rsidR="007D0102" w:rsidRPr="007D0102" w:rsidRDefault="008854B7" w:rsidP="007D0102">
      <w:pPr>
        <w:pStyle w:val="Bodycopy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订单创建后</w:t>
      </w:r>
      <w:r w:rsidR="007D0102">
        <w:rPr>
          <w:rFonts w:eastAsiaTheme="minorEastAsia"/>
          <w:lang w:eastAsia="zh-CN"/>
        </w:rPr>
        <w:t>。</w:t>
      </w:r>
    </w:p>
    <w:p w14:paraId="4E099A6C" w14:textId="77777777" w:rsidR="000A33B3" w:rsidRPr="009606AC" w:rsidRDefault="000A33B3" w:rsidP="000A33B3">
      <w:pPr>
        <w:pStyle w:val="aff5"/>
        <w:rPr>
          <w:rFonts w:ascii="宋体" w:hAnsi="宋体"/>
          <w:sz w:val="21"/>
          <w:szCs w:val="21"/>
          <w:lang w:eastAsia="zh-CN"/>
        </w:rPr>
      </w:pPr>
    </w:p>
    <w:p w14:paraId="61760B42" w14:textId="77777777" w:rsidR="000A33B3" w:rsidRDefault="000A33B3" w:rsidP="000A33B3">
      <w:pPr>
        <w:pStyle w:val="HeadingBar"/>
        <w:ind w:right="6945"/>
        <w:rPr>
          <w:lang w:eastAsia="zh-CN"/>
        </w:rPr>
      </w:pPr>
    </w:p>
    <w:p w14:paraId="089ABDA5" w14:textId="77777777" w:rsidR="000A33B3" w:rsidRDefault="000A33B3" w:rsidP="000A33B3">
      <w:pPr>
        <w:pStyle w:val="31"/>
      </w:pPr>
      <w:bookmarkStart w:id="51" w:name="_Toc190688218"/>
      <w:bookmarkStart w:id="52" w:name="_Toc288767667"/>
      <w:bookmarkStart w:id="53" w:name="_Toc343870384"/>
      <w:bookmarkStart w:id="54" w:name="_Toc494108258"/>
      <w:r>
        <w:rPr>
          <w:rFonts w:hint="eastAsia"/>
        </w:rPr>
        <w:t>输入参数</w:t>
      </w:r>
      <w:bookmarkEnd w:id="51"/>
      <w:bookmarkEnd w:id="52"/>
      <w:bookmarkEnd w:id="53"/>
      <w:bookmarkEnd w:id="54"/>
    </w:p>
    <w:p w14:paraId="336A0E2D" w14:textId="15EE6738" w:rsidR="000A33B3" w:rsidRDefault="000A33B3" w:rsidP="007D0102">
      <w:pPr>
        <w:pStyle w:val="aff5"/>
        <w:rPr>
          <w:rFonts w:ascii="宋体" w:hAnsi="宋体"/>
          <w:color w:val="000000"/>
          <w:sz w:val="21"/>
          <w:szCs w:val="21"/>
          <w:lang w:eastAsia="zh-CN"/>
        </w:rPr>
      </w:pPr>
      <w:r>
        <w:rPr>
          <w:rFonts w:ascii="宋体" w:hAnsi="宋体" w:hint="eastAsia"/>
          <w:color w:val="000000"/>
          <w:sz w:val="21"/>
          <w:szCs w:val="21"/>
          <w:lang w:eastAsia="zh-CN"/>
        </w:rPr>
        <w:t>详见文档中各部分描述。</w:t>
      </w:r>
    </w:p>
    <w:p w14:paraId="6D16CB6E" w14:textId="77777777" w:rsidR="000A33B3" w:rsidRPr="009606AC" w:rsidRDefault="000A33B3" w:rsidP="000A33B3">
      <w:pPr>
        <w:pStyle w:val="aff5"/>
        <w:rPr>
          <w:rFonts w:ascii="宋体" w:hAnsi="宋体"/>
          <w:sz w:val="21"/>
          <w:szCs w:val="21"/>
          <w:lang w:eastAsia="zh-CN"/>
        </w:rPr>
      </w:pPr>
      <w:bookmarkStart w:id="55" w:name="_Toc343870386"/>
    </w:p>
    <w:p w14:paraId="1E872E94" w14:textId="77777777" w:rsidR="000A33B3" w:rsidRDefault="000A33B3" w:rsidP="000A33B3">
      <w:pPr>
        <w:pStyle w:val="HeadingBar"/>
        <w:ind w:right="6945"/>
        <w:rPr>
          <w:lang w:eastAsia="zh-CN"/>
        </w:rPr>
      </w:pPr>
    </w:p>
    <w:p w14:paraId="4C29CD63" w14:textId="77777777" w:rsidR="000A33B3" w:rsidRPr="007F4803" w:rsidRDefault="000A33B3" w:rsidP="000A33B3">
      <w:pPr>
        <w:pStyle w:val="31"/>
      </w:pPr>
      <w:bookmarkStart w:id="56" w:name="_Toc494108259"/>
      <w:r w:rsidRPr="007F4803">
        <w:rPr>
          <w:rFonts w:hint="eastAsia"/>
        </w:rPr>
        <w:t>技术概述</w:t>
      </w:r>
      <w:bookmarkEnd w:id="55"/>
      <w:bookmarkEnd w:id="56"/>
    </w:p>
    <w:p w14:paraId="7AB91E9C" w14:textId="77777777" w:rsidR="000A33B3" w:rsidRPr="00CB0FEF" w:rsidRDefault="000A33B3" w:rsidP="007D0102">
      <w:pPr>
        <w:pStyle w:val="aff5"/>
        <w:rPr>
          <w:rFonts w:ascii="宋体" w:hAnsi="宋体"/>
          <w:color w:val="000000"/>
          <w:sz w:val="21"/>
          <w:szCs w:val="21"/>
        </w:rPr>
      </w:pPr>
      <w:r w:rsidRPr="00CB0FEF">
        <w:rPr>
          <w:rFonts w:ascii="宋体" w:hAnsi="宋体" w:hint="eastAsia"/>
          <w:color w:val="000000"/>
          <w:sz w:val="21"/>
          <w:szCs w:val="21"/>
        </w:rPr>
        <w:t>用DEVELOPER10G作为开发工具。</w:t>
      </w:r>
    </w:p>
    <w:p w14:paraId="3CD36517" w14:textId="77777777" w:rsidR="000A33B3" w:rsidRPr="009606AC" w:rsidRDefault="000A33B3" w:rsidP="000A33B3">
      <w:pPr>
        <w:pStyle w:val="aff5"/>
        <w:rPr>
          <w:rFonts w:ascii="宋体" w:hAnsi="宋体"/>
          <w:sz w:val="21"/>
          <w:szCs w:val="21"/>
          <w:lang w:eastAsia="zh-CN"/>
        </w:rPr>
      </w:pPr>
      <w:bookmarkStart w:id="57" w:name="_Toc11840626"/>
      <w:bookmarkStart w:id="58" w:name="_Toc42672588"/>
      <w:bookmarkStart w:id="59" w:name="_Toc42673338"/>
      <w:bookmarkStart w:id="60" w:name="_Toc42673548"/>
      <w:bookmarkStart w:id="61" w:name="_Toc109536496"/>
      <w:bookmarkStart w:id="62" w:name="_Toc288738390"/>
      <w:bookmarkStart w:id="63" w:name="_Toc343870387"/>
    </w:p>
    <w:p w14:paraId="14D9FB40" w14:textId="77777777" w:rsidR="000A33B3" w:rsidRDefault="000A33B3" w:rsidP="000A33B3">
      <w:pPr>
        <w:pStyle w:val="HeadingBar"/>
        <w:ind w:right="6945"/>
      </w:pPr>
    </w:p>
    <w:p w14:paraId="2AD84A19" w14:textId="77777777" w:rsidR="000A33B3" w:rsidRPr="007F4803" w:rsidRDefault="000A33B3" w:rsidP="000A33B3">
      <w:pPr>
        <w:pStyle w:val="31"/>
      </w:pPr>
      <w:bookmarkStart w:id="64" w:name="_Toc494108260"/>
      <w:r w:rsidRPr="007F4803">
        <w:rPr>
          <w:rFonts w:hint="eastAsia"/>
        </w:rPr>
        <w:t>考虑因素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469F6BA3" w14:textId="6CD08059" w:rsidR="000A33B3" w:rsidRPr="00CB0FEF" w:rsidRDefault="000A33B3" w:rsidP="007D0102">
      <w:pPr>
        <w:pStyle w:val="aff5"/>
        <w:rPr>
          <w:rFonts w:ascii="宋体" w:hAnsi="宋体"/>
          <w:color w:val="000000"/>
          <w:sz w:val="21"/>
          <w:szCs w:val="21"/>
          <w:lang w:eastAsia="zh-CN"/>
        </w:rPr>
      </w:pPr>
      <w:r w:rsidRPr="00CB0FEF">
        <w:rPr>
          <w:rFonts w:ascii="宋体" w:hAnsi="宋体" w:hint="eastAsia"/>
          <w:color w:val="000000"/>
          <w:sz w:val="21"/>
          <w:szCs w:val="21"/>
          <w:lang w:eastAsia="zh-CN"/>
        </w:rPr>
        <w:t>如果涉及到的任何Oracle 项目的表在今后的版本中发生变化，此客户化的功能也需要更改以便正常工作。</w:t>
      </w:r>
    </w:p>
    <w:p w14:paraId="331AB92E" w14:textId="249CA836" w:rsidR="00290F95" w:rsidRPr="00980835" w:rsidRDefault="00E91F7D" w:rsidP="000A33B3">
      <w:pPr>
        <w:pStyle w:val="1"/>
        <w:numPr>
          <w:ilvl w:val="0"/>
          <w:numId w:val="0"/>
        </w:numPr>
        <w:ind w:left="360" w:hanging="360"/>
        <w:rPr>
          <w:rFonts w:ascii="Arial" w:hAnsi="Arial"/>
        </w:rPr>
      </w:pPr>
      <w:bookmarkStart w:id="65" w:name="_Toc494108261"/>
      <w:r w:rsidRPr="00980835">
        <w:rPr>
          <w:rFonts w:ascii="Arial" w:hAnsi="Arial" w:hint="eastAsia"/>
        </w:rPr>
        <w:lastRenderedPageBreak/>
        <w:t>未决</w:t>
      </w:r>
      <w:r w:rsidR="00290F95" w:rsidRPr="00980835">
        <w:rPr>
          <w:rFonts w:ascii="Arial" w:hAnsi="Arial" w:hint="eastAsia"/>
        </w:rPr>
        <w:t>与已结问题</w:t>
      </w:r>
      <w:bookmarkEnd w:id="65"/>
    </w:p>
    <w:p w14:paraId="57AA7DD5" w14:textId="73241BC3" w:rsidR="00290F95" w:rsidRPr="00980835" w:rsidRDefault="00290F95" w:rsidP="00C85BC6">
      <w:pPr>
        <w:pStyle w:val="22"/>
        <w:rPr>
          <w:rFonts w:ascii="Arial" w:hAnsi="Arial"/>
        </w:rPr>
      </w:pPr>
      <w:bookmarkStart w:id="66" w:name="_Toc298310369"/>
      <w:bookmarkStart w:id="67" w:name="_Toc177552880"/>
      <w:bookmarkStart w:id="68" w:name="_Toc9411250"/>
      <w:bookmarkStart w:id="69" w:name="_Toc6634205"/>
      <w:bookmarkStart w:id="70" w:name="_Toc6293166"/>
      <w:bookmarkStart w:id="71" w:name="_Toc2667943"/>
      <w:bookmarkStart w:id="72" w:name="_Toc535657403"/>
      <w:bookmarkStart w:id="73" w:name="_Toc494108262"/>
      <w:r w:rsidRPr="00980835">
        <w:rPr>
          <w:rFonts w:ascii="Arial" w:hAnsi="Arial" w:hint="eastAsia"/>
        </w:rPr>
        <w:t>未决问题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tbl>
      <w:tblPr>
        <w:tblW w:w="935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2147"/>
        <w:gridCol w:w="3106"/>
        <w:gridCol w:w="847"/>
        <w:gridCol w:w="1271"/>
        <w:gridCol w:w="1271"/>
      </w:tblGrid>
      <w:tr w:rsidR="00290F95" w:rsidRPr="00980835" w14:paraId="0802C022" w14:textId="77777777" w:rsidTr="003E71B8">
        <w:trPr>
          <w:trHeight w:val="262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42AA2899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序号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14E455B8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问题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16B9290C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解决方案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5868637C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负责人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37BD79BE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目标日期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7AF444DD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实际日期</w:t>
            </w:r>
          </w:p>
        </w:tc>
      </w:tr>
      <w:tr w:rsidR="00290F95" w:rsidRPr="00980835" w14:paraId="520AB58C" w14:textId="77777777" w:rsidTr="003E71B8">
        <w:trPr>
          <w:trHeight w:val="314"/>
        </w:trPr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C9196EA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 w:hint="eastAsia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</w:tcBorders>
            <w:vAlign w:val="center"/>
          </w:tcPr>
          <w:p w14:paraId="2857828D" w14:textId="2C48647D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4038124C" w14:textId="0E995B18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222B47E" w14:textId="1706E56F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873192B" w14:textId="639366CB" w:rsidR="00290F95" w:rsidRPr="00980835" w:rsidRDefault="0047111D" w:rsidP="00DF4D06">
            <w:pPr>
              <w:pStyle w:val="Tabletext"/>
              <w:rPr>
                <w:rFonts w:ascii="Arial" w:hAnsi="Arial"/>
              </w:rPr>
            </w:pPr>
            <w:proofErr w:type="spellStart"/>
            <w:r w:rsidRPr="00980835">
              <w:rPr>
                <w:rFonts w:ascii="Arial" w:hAnsi="Arial"/>
              </w:rPr>
              <w:t>yyyy</w:t>
            </w:r>
            <w:proofErr w:type="spellEnd"/>
            <w:r w:rsidRPr="00980835">
              <w:rPr>
                <w:rFonts w:ascii="Arial" w:hAnsi="Arial" w:hint="eastAsia"/>
              </w:rPr>
              <w:t>-mm-</w:t>
            </w:r>
            <w:proofErr w:type="spellStart"/>
            <w:r w:rsidRPr="00980835">
              <w:rPr>
                <w:rFonts w:ascii="Arial" w:hAnsi="Arial" w:hint="eastAsia"/>
              </w:rPr>
              <w:t>dd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29966D5" w14:textId="595EA0B9" w:rsidR="00290F95" w:rsidRPr="00980835" w:rsidRDefault="0047111D" w:rsidP="00DF4D06">
            <w:pPr>
              <w:pStyle w:val="Tabletext"/>
              <w:rPr>
                <w:rFonts w:ascii="Arial" w:hAnsi="Arial"/>
              </w:rPr>
            </w:pPr>
            <w:proofErr w:type="spellStart"/>
            <w:r w:rsidRPr="00980835">
              <w:rPr>
                <w:rFonts w:ascii="Arial" w:hAnsi="Arial"/>
              </w:rPr>
              <w:t>yyyy</w:t>
            </w:r>
            <w:proofErr w:type="spellEnd"/>
            <w:r w:rsidRPr="00980835">
              <w:rPr>
                <w:rFonts w:ascii="Arial" w:hAnsi="Arial" w:hint="eastAsia"/>
              </w:rPr>
              <w:t>-mm-</w:t>
            </w:r>
            <w:proofErr w:type="spellStart"/>
            <w:r w:rsidRPr="00980835">
              <w:rPr>
                <w:rFonts w:ascii="Arial" w:hAnsi="Arial" w:hint="eastAsia"/>
              </w:rPr>
              <w:t>dd</w:t>
            </w:r>
            <w:proofErr w:type="spellEnd"/>
          </w:p>
        </w:tc>
      </w:tr>
      <w:tr w:rsidR="00290F95" w:rsidRPr="00980835" w14:paraId="366487BB" w14:textId="77777777" w:rsidTr="003E71B8">
        <w:trPr>
          <w:trHeight w:val="314"/>
        </w:trPr>
        <w:tc>
          <w:tcPr>
            <w:tcW w:w="709" w:type="dxa"/>
            <w:vAlign w:val="center"/>
          </w:tcPr>
          <w:p w14:paraId="7FE3903A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 w:hint="eastAsia"/>
              </w:rPr>
              <w:t>2</w:t>
            </w:r>
          </w:p>
        </w:tc>
        <w:tc>
          <w:tcPr>
            <w:tcW w:w="2155" w:type="dxa"/>
            <w:vAlign w:val="center"/>
          </w:tcPr>
          <w:p w14:paraId="58210624" w14:textId="49431238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05F583B3" w14:textId="5602ECCB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36CA1DBB" w14:textId="74615B92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02E34F27" w14:textId="546A562A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76" w:type="dxa"/>
            <w:vAlign w:val="center"/>
          </w:tcPr>
          <w:p w14:paraId="656031D4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</w:p>
        </w:tc>
      </w:tr>
      <w:tr w:rsidR="00290F95" w:rsidRPr="00980835" w14:paraId="7AA2320D" w14:textId="77777777" w:rsidTr="003E71B8">
        <w:trPr>
          <w:trHeight w:val="314"/>
        </w:trPr>
        <w:tc>
          <w:tcPr>
            <w:tcW w:w="709" w:type="dxa"/>
            <w:vAlign w:val="center"/>
          </w:tcPr>
          <w:p w14:paraId="49B7E920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>3</w:t>
            </w:r>
          </w:p>
        </w:tc>
        <w:tc>
          <w:tcPr>
            <w:tcW w:w="2155" w:type="dxa"/>
            <w:vAlign w:val="center"/>
          </w:tcPr>
          <w:p w14:paraId="2F774273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0D3CF6BE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76D29D01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08DE223B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76" w:type="dxa"/>
            <w:vAlign w:val="center"/>
          </w:tcPr>
          <w:p w14:paraId="4CD3F671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</w:p>
        </w:tc>
      </w:tr>
      <w:tr w:rsidR="00290F95" w:rsidRPr="00980835" w14:paraId="686202C7" w14:textId="77777777" w:rsidTr="003E71B8">
        <w:trPr>
          <w:trHeight w:val="314"/>
        </w:trPr>
        <w:tc>
          <w:tcPr>
            <w:tcW w:w="709" w:type="dxa"/>
            <w:vAlign w:val="center"/>
          </w:tcPr>
          <w:p w14:paraId="3B67173B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 w:hint="eastAsia"/>
              </w:rPr>
              <w:t>4</w:t>
            </w:r>
          </w:p>
        </w:tc>
        <w:tc>
          <w:tcPr>
            <w:tcW w:w="2155" w:type="dxa"/>
            <w:vAlign w:val="center"/>
          </w:tcPr>
          <w:p w14:paraId="7CF30BAB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3119" w:type="dxa"/>
            <w:vAlign w:val="center"/>
          </w:tcPr>
          <w:p w14:paraId="1313AC24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74BF8EDB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73D86715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276" w:type="dxa"/>
            <w:vAlign w:val="center"/>
          </w:tcPr>
          <w:p w14:paraId="4FF796D3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</w:p>
        </w:tc>
      </w:tr>
    </w:tbl>
    <w:p w14:paraId="1766DD51" w14:textId="47D9371D" w:rsidR="00290F95" w:rsidRPr="00980835" w:rsidRDefault="00290F95" w:rsidP="00C85BC6">
      <w:pPr>
        <w:pStyle w:val="22"/>
        <w:rPr>
          <w:rFonts w:ascii="Arial" w:hAnsi="Arial"/>
        </w:rPr>
      </w:pPr>
      <w:bookmarkStart w:id="74" w:name="_Toc298310370"/>
      <w:bookmarkStart w:id="75" w:name="_Toc177552881"/>
      <w:bookmarkStart w:id="76" w:name="_Toc104105032"/>
      <w:bookmarkStart w:id="77" w:name="_Toc101342584"/>
      <w:bookmarkStart w:id="78" w:name="_Toc99880761"/>
      <w:bookmarkStart w:id="79" w:name="_Toc9411251"/>
      <w:bookmarkStart w:id="80" w:name="_Toc6634206"/>
      <w:bookmarkStart w:id="81" w:name="_Toc6293167"/>
      <w:bookmarkStart w:id="82" w:name="_Toc2667944"/>
      <w:bookmarkStart w:id="83" w:name="_Toc535657404"/>
      <w:bookmarkStart w:id="84" w:name="_Toc494108263"/>
      <w:r w:rsidRPr="00980835">
        <w:rPr>
          <w:rFonts w:ascii="Arial" w:hAnsi="Arial" w:hint="eastAsia"/>
        </w:rPr>
        <w:t>已结问题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tbl>
      <w:tblPr>
        <w:tblW w:w="935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146"/>
        <w:gridCol w:w="3106"/>
        <w:gridCol w:w="847"/>
        <w:gridCol w:w="1272"/>
        <w:gridCol w:w="1272"/>
      </w:tblGrid>
      <w:tr w:rsidR="00290F95" w:rsidRPr="00980835" w14:paraId="33800386" w14:textId="77777777" w:rsidTr="003E71B8">
        <w:trPr>
          <w:trHeight w:val="262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60453614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序号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5A388C4F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问题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466B93E2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解决方案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28150F22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负责人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4AF25083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目标日期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776"/>
            <w:vAlign w:val="center"/>
          </w:tcPr>
          <w:p w14:paraId="4D077E2B" w14:textId="77777777" w:rsidR="00290F95" w:rsidRPr="00980835" w:rsidRDefault="00290F95" w:rsidP="00BE3610">
            <w:pPr>
              <w:pStyle w:val="Tablehead1"/>
              <w:rPr>
                <w:rFonts w:ascii="Arial" w:hAnsi="Arial" w:cs="Arial"/>
                <w:sz w:val="20"/>
                <w:lang w:eastAsia="zh-CN"/>
              </w:rPr>
            </w:pPr>
            <w:r w:rsidRPr="00980835">
              <w:rPr>
                <w:rFonts w:ascii="Arial" w:hAnsi="Arial" w:cs="Arial" w:hint="eastAsia"/>
                <w:sz w:val="20"/>
                <w:lang w:eastAsia="zh-CN"/>
              </w:rPr>
              <w:t>实际日期</w:t>
            </w:r>
          </w:p>
        </w:tc>
      </w:tr>
      <w:tr w:rsidR="00290F95" w:rsidRPr="00980835" w14:paraId="1EB7CC48" w14:textId="77777777" w:rsidTr="003E71B8">
        <w:trPr>
          <w:trHeight w:val="314"/>
        </w:trPr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1140598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 w:hint="eastAsia"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vAlign w:val="center"/>
          </w:tcPr>
          <w:p w14:paraId="082770DD" w14:textId="2C98FDEE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6C217D30" w14:textId="1AFE65ED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5BCC8F66" w14:textId="041B00E8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1A62AB9" w14:textId="145D0011" w:rsidR="00290F95" w:rsidRPr="00980835" w:rsidRDefault="0047111D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spellStart"/>
            <w:r w:rsidRPr="00980835">
              <w:rPr>
                <w:rFonts w:ascii="Arial" w:hAnsi="Arial"/>
                <w:sz w:val="18"/>
                <w:szCs w:val="18"/>
                <w:lang w:eastAsia="zh-CN"/>
              </w:rPr>
              <w:t>yyyy</w:t>
            </w:r>
            <w:proofErr w:type="spellEnd"/>
            <w:r w:rsidRPr="00980835">
              <w:rPr>
                <w:rFonts w:ascii="Arial" w:hAnsi="Arial" w:hint="eastAsia"/>
                <w:sz w:val="18"/>
                <w:szCs w:val="18"/>
                <w:lang w:eastAsia="zh-CN"/>
              </w:rPr>
              <w:t>-mm-</w:t>
            </w:r>
            <w:proofErr w:type="spellStart"/>
            <w:r w:rsidRPr="00980835">
              <w:rPr>
                <w:rFonts w:ascii="Arial" w:hAnsi="Arial" w:hint="eastAsia"/>
                <w:sz w:val="18"/>
                <w:szCs w:val="18"/>
                <w:lang w:eastAsia="zh-CN"/>
              </w:rPr>
              <w:t>dd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EC1DFE8" w14:textId="3D6E6BC2" w:rsidR="00290F95" w:rsidRPr="00980835" w:rsidRDefault="0047111D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  <w:proofErr w:type="spellStart"/>
            <w:r w:rsidRPr="00980835">
              <w:rPr>
                <w:rFonts w:ascii="Arial" w:hAnsi="Arial"/>
                <w:sz w:val="18"/>
                <w:szCs w:val="18"/>
                <w:lang w:eastAsia="zh-CN"/>
              </w:rPr>
              <w:t>yyyy</w:t>
            </w:r>
            <w:proofErr w:type="spellEnd"/>
            <w:r w:rsidRPr="00980835">
              <w:rPr>
                <w:rFonts w:ascii="Arial" w:hAnsi="Arial" w:hint="eastAsia"/>
                <w:sz w:val="18"/>
                <w:szCs w:val="18"/>
                <w:lang w:eastAsia="zh-CN"/>
              </w:rPr>
              <w:t>-mm-</w:t>
            </w:r>
            <w:proofErr w:type="spellStart"/>
            <w:r w:rsidRPr="00980835">
              <w:rPr>
                <w:rFonts w:ascii="Arial" w:hAnsi="Arial" w:hint="eastAsia"/>
                <w:sz w:val="18"/>
                <w:szCs w:val="18"/>
                <w:lang w:eastAsia="zh-CN"/>
              </w:rPr>
              <w:t>dd</w:t>
            </w:r>
            <w:proofErr w:type="spellEnd"/>
          </w:p>
        </w:tc>
      </w:tr>
      <w:tr w:rsidR="00290F95" w:rsidRPr="00980835" w14:paraId="74070141" w14:textId="77777777" w:rsidTr="003E71B8">
        <w:trPr>
          <w:trHeight w:val="314"/>
        </w:trPr>
        <w:tc>
          <w:tcPr>
            <w:tcW w:w="709" w:type="dxa"/>
            <w:vAlign w:val="center"/>
          </w:tcPr>
          <w:p w14:paraId="0C24A985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 w:hint="eastAsia"/>
              </w:rPr>
              <w:t>2</w:t>
            </w:r>
          </w:p>
        </w:tc>
        <w:tc>
          <w:tcPr>
            <w:tcW w:w="2154" w:type="dxa"/>
            <w:vAlign w:val="center"/>
          </w:tcPr>
          <w:p w14:paraId="7588121A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14:paraId="002B77E5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1EA336D4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767B240D" w14:textId="49EEF2C3" w:rsidR="00290F95" w:rsidRPr="00980835" w:rsidRDefault="00290F95" w:rsidP="00F53F59">
            <w:pPr>
              <w:spacing w:before="40" w:after="40"/>
              <w:rPr>
                <w:rFonts w:ascii="Arial" w:hAnsi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6D23086C" w14:textId="77777777" w:rsidR="00290F95" w:rsidRPr="00980835" w:rsidRDefault="00290F95" w:rsidP="00F53F59">
            <w:pPr>
              <w:spacing w:before="40" w:after="40"/>
              <w:rPr>
                <w:rFonts w:ascii="Arial" w:hAnsi="Arial"/>
                <w:sz w:val="18"/>
                <w:szCs w:val="18"/>
                <w:lang w:eastAsia="zh-CN"/>
              </w:rPr>
            </w:pPr>
          </w:p>
        </w:tc>
      </w:tr>
      <w:tr w:rsidR="00290F95" w:rsidRPr="00980835" w14:paraId="301BBB6B" w14:textId="77777777" w:rsidTr="003E71B8">
        <w:trPr>
          <w:trHeight w:val="314"/>
        </w:trPr>
        <w:tc>
          <w:tcPr>
            <w:tcW w:w="709" w:type="dxa"/>
            <w:vAlign w:val="center"/>
          </w:tcPr>
          <w:p w14:paraId="4BC81BB7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/>
              </w:rPr>
              <w:t>3</w:t>
            </w:r>
          </w:p>
        </w:tc>
        <w:tc>
          <w:tcPr>
            <w:tcW w:w="2154" w:type="dxa"/>
            <w:vAlign w:val="center"/>
          </w:tcPr>
          <w:p w14:paraId="56DC141F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14:paraId="53FCBE87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2263602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2EF2B2F5" w14:textId="77777777" w:rsidR="00290F95" w:rsidRPr="00980835" w:rsidRDefault="00290F95" w:rsidP="00F53F59">
            <w:pPr>
              <w:spacing w:before="40" w:after="40"/>
              <w:rPr>
                <w:rFonts w:ascii="Arial" w:hAnsi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2FC83EBE" w14:textId="77777777" w:rsidR="00290F95" w:rsidRPr="00980835" w:rsidRDefault="00290F95" w:rsidP="00F53F59">
            <w:pPr>
              <w:spacing w:before="40" w:after="40"/>
              <w:rPr>
                <w:rFonts w:ascii="Arial" w:hAnsi="Arial"/>
                <w:sz w:val="18"/>
                <w:szCs w:val="18"/>
                <w:lang w:eastAsia="zh-CN"/>
              </w:rPr>
            </w:pPr>
          </w:p>
        </w:tc>
      </w:tr>
      <w:tr w:rsidR="00290F95" w:rsidRPr="00980835" w14:paraId="7FE103F4" w14:textId="77777777" w:rsidTr="003E71B8">
        <w:trPr>
          <w:trHeight w:val="314"/>
        </w:trPr>
        <w:tc>
          <w:tcPr>
            <w:tcW w:w="709" w:type="dxa"/>
            <w:vAlign w:val="center"/>
          </w:tcPr>
          <w:p w14:paraId="32F1BAC8" w14:textId="77777777" w:rsidR="00290F95" w:rsidRPr="00980835" w:rsidRDefault="00290F95" w:rsidP="00DF4D06">
            <w:pPr>
              <w:pStyle w:val="Tabletext"/>
              <w:rPr>
                <w:rFonts w:ascii="Arial" w:hAnsi="Arial"/>
              </w:rPr>
            </w:pPr>
            <w:r w:rsidRPr="00980835">
              <w:rPr>
                <w:rFonts w:ascii="Arial" w:hAnsi="Arial" w:hint="eastAsia"/>
              </w:rPr>
              <w:t>4</w:t>
            </w:r>
          </w:p>
        </w:tc>
        <w:tc>
          <w:tcPr>
            <w:tcW w:w="2154" w:type="dxa"/>
            <w:vAlign w:val="center"/>
          </w:tcPr>
          <w:p w14:paraId="7E976C5C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3118" w:type="dxa"/>
            <w:vAlign w:val="center"/>
          </w:tcPr>
          <w:p w14:paraId="1225003C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3086A62F" w14:textId="77777777" w:rsidR="00290F95" w:rsidRPr="00980835" w:rsidRDefault="00290F95" w:rsidP="00F53F59">
            <w:pPr>
              <w:spacing w:before="40" w:after="40"/>
              <w:rPr>
                <w:rFonts w:ascii="Arial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38A22F3E" w14:textId="77777777" w:rsidR="00290F95" w:rsidRPr="00980835" w:rsidRDefault="00290F95" w:rsidP="00F53F59">
            <w:pPr>
              <w:spacing w:before="40" w:after="40"/>
              <w:rPr>
                <w:rFonts w:ascii="Arial" w:hAnsi="Arial"/>
                <w:sz w:val="18"/>
                <w:szCs w:val="18"/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40FB3304" w14:textId="77777777" w:rsidR="00290F95" w:rsidRPr="00980835" w:rsidRDefault="00290F95" w:rsidP="00F53F59">
            <w:pPr>
              <w:spacing w:before="40" w:after="40"/>
              <w:rPr>
                <w:rFonts w:ascii="Arial" w:hAnsi="Arial"/>
                <w:sz w:val="18"/>
                <w:szCs w:val="18"/>
                <w:lang w:eastAsia="zh-CN"/>
              </w:rPr>
            </w:pPr>
          </w:p>
        </w:tc>
      </w:tr>
    </w:tbl>
    <w:p w14:paraId="7661B03B" w14:textId="77777777" w:rsidR="00F358BD" w:rsidRPr="00980835" w:rsidRDefault="00F358BD">
      <w:pPr>
        <w:rPr>
          <w:rFonts w:ascii="Arial" w:hAnsi="Arial" w:cs="Arial"/>
          <w:noProof/>
          <w:color w:val="333333"/>
          <w:sz w:val="16"/>
          <w:szCs w:val="18"/>
          <w:lang w:eastAsia="zh-CN"/>
        </w:rPr>
      </w:pPr>
    </w:p>
    <w:sectPr w:rsidR="00F358BD" w:rsidRPr="00980835" w:rsidSect="000839F2">
      <w:pgSz w:w="12240" w:h="15840" w:code="1"/>
      <w:pgMar w:top="1440" w:right="1440" w:bottom="634" w:left="1440" w:header="720" w:footer="720" w:gutter="0"/>
      <w:pgBorders w:offsetFrom="page">
        <w:top w:val="single" w:sz="4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F5D8FB" w14:textId="77777777" w:rsidR="000B2322" w:rsidRDefault="000B2322">
      <w:r>
        <w:separator/>
      </w:r>
    </w:p>
    <w:p w14:paraId="0B91FEC3" w14:textId="77777777" w:rsidR="000B2322" w:rsidRDefault="000B2322"/>
    <w:p w14:paraId="7AE72FC4" w14:textId="77777777" w:rsidR="000B2322" w:rsidRDefault="000B2322"/>
  </w:endnote>
  <w:endnote w:type="continuationSeparator" w:id="0">
    <w:p w14:paraId="7F95CB2F" w14:textId="77777777" w:rsidR="000B2322" w:rsidRDefault="000B2322">
      <w:r>
        <w:continuationSeparator/>
      </w:r>
    </w:p>
    <w:p w14:paraId="30A0D84A" w14:textId="77777777" w:rsidR="000B2322" w:rsidRDefault="000B2322"/>
    <w:p w14:paraId="25965F6F" w14:textId="77777777" w:rsidR="000B2322" w:rsidRDefault="000B23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20B07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 3">
    <w:altName w:val="RomanS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8896638"/>
      <w:docPartObj>
        <w:docPartGallery w:val="Page Numbers (Bottom of Page)"/>
        <w:docPartUnique/>
      </w:docPartObj>
    </w:sdtPr>
    <w:sdtEndPr/>
    <w:sdtContent>
      <w:sdt>
        <w:sdtPr>
          <w:id w:val="-957486099"/>
          <w:docPartObj>
            <w:docPartGallery w:val="Page Numbers (Top of Page)"/>
            <w:docPartUnique/>
          </w:docPartObj>
        </w:sdtPr>
        <w:sdtEndPr/>
        <w:sdtContent>
          <w:p w14:paraId="52C18E36" w14:textId="1FFC898A" w:rsidR="004E2B60" w:rsidRPr="00B46A3C" w:rsidRDefault="00B46A3C" w:rsidP="00B46A3C">
            <w:pPr>
              <w:pStyle w:val="a7"/>
              <w:jc w:val="center"/>
            </w:pPr>
            <w:r w:rsidRPr="00B46A3C">
              <w:rPr>
                <w:bCs/>
              </w:rPr>
              <w:fldChar w:fldCharType="begin"/>
            </w:r>
            <w:r w:rsidRPr="00B46A3C">
              <w:rPr>
                <w:bCs/>
              </w:rPr>
              <w:instrText xml:space="preserve"> PAGE </w:instrText>
            </w:r>
            <w:r w:rsidRPr="00B46A3C">
              <w:rPr>
                <w:bCs/>
              </w:rPr>
              <w:fldChar w:fldCharType="separate"/>
            </w:r>
            <w:r w:rsidR="00A901FA">
              <w:rPr>
                <w:bCs/>
                <w:noProof/>
              </w:rPr>
              <w:t>5</w:t>
            </w:r>
            <w:r w:rsidRPr="00B46A3C">
              <w:rPr>
                <w:bCs/>
              </w:rPr>
              <w:fldChar w:fldCharType="end"/>
            </w:r>
            <w:r w:rsidRPr="00B46A3C">
              <w:rPr>
                <w:bCs/>
                <w:lang w:eastAsia="zh-CN"/>
              </w:rPr>
              <w:t>/</w:t>
            </w:r>
            <w:r w:rsidRPr="00B46A3C">
              <w:rPr>
                <w:bCs/>
              </w:rPr>
              <w:fldChar w:fldCharType="begin"/>
            </w:r>
            <w:r w:rsidRPr="00B46A3C">
              <w:rPr>
                <w:bCs/>
              </w:rPr>
              <w:instrText xml:space="preserve"> NUMPAGES  </w:instrText>
            </w:r>
            <w:r w:rsidRPr="00B46A3C">
              <w:rPr>
                <w:bCs/>
              </w:rPr>
              <w:fldChar w:fldCharType="separate"/>
            </w:r>
            <w:r w:rsidR="00A901FA">
              <w:rPr>
                <w:bCs/>
                <w:noProof/>
              </w:rPr>
              <w:t>8</w:t>
            </w:r>
            <w:r w:rsidRPr="00B46A3C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C659FD" w14:textId="77777777" w:rsidR="000B2322" w:rsidRDefault="000B2322">
      <w:r>
        <w:separator/>
      </w:r>
    </w:p>
    <w:p w14:paraId="5376F409" w14:textId="77777777" w:rsidR="000B2322" w:rsidRDefault="000B2322"/>
    <w:p w14:paraId="157CCECB" w14:textId="77777777" w:rsidR="000B2322" w:rsidRDefault="000B2322"/>
  </w:footnote>
  <w:footnote w:type="continuationSeparator" w:id="0">
    <w:p w14:paraId="190533FF" w14:textId="77777777" w:rsidR="000B2322" w:rsidRDefault="000B2322">
      <w:r>
        <w:continuationSeparator/>
      </w:r>
    </w:p>
    <w:p w14:paraId="77A888C9" w14:textId="77777777" w:rsidR="000B2322" w:rsidRDefault="000B2322"/>
    <w:p w14:paraId="17948E58" w14:textId="77777777" w:rsidR="000B2322" w:rsidRDefault="000B232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8" w:type="dxa"/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581006" w:rsidRPr="0084165C" w14:paraId="3909CA4A" w14:textId="77777777" w:rsidTr="00264896">
      <w:tc>
        <w:tcPr>
          <w:tcW w:w="2268" w:type="dxa"/>
        </w:tcPr>
        <w:p w14:paraId="2CB42BB1" w14:textId="77777777" w:rsidR="00581006" w:rsidRPr="00E03656" w:rsidRDefault="00581006" w:rsidP="00581006">
          <w:pPr>
            <w:spacing w:after="60"/>
            <w:rPr>
              <w:rFonts w:cs="Arial"/>
              <w:b/>
              <w:bCs/>
              <w:sz w:val="28"/>
              <w:szCs w:val="28"/>
            </w:rPr>
          </w:pPr>
          <w:r w:rsidRPr="001E7A7D">
            <w:rPr>
              <w:noProof/>
              <w:lang w:eastAsia="zh-CN"/>
            </w:rPr>
            <w:drawing>
              <wp:anchor distT="0" distB="0" distL="114300" distR="114300" simplePos="0" relativeHeight="251679744" behindDoc="0" locked="0" layoutInCell="1" allowOverlap="1" wp14:anchorId="47A255A5" wp14:editId="39BC7B4D">
                <wp:simplePos x="0" y="0"/>
                <wp:positionH relativeFrom="column">
                  <wp:posOffset>-67310</wp:posOffset>
                </wp:positionH>
                <wp:positionV relativeFrom="paragraph">
                  <wp:posOffset>1905</wp:posOffset>
                </wp:positionV>
                <wp:extent cx="741680" cy="337185"/>
                <wp:effectExtent l="0" t="0" r="1270" b="5715"/>
                <wp:wrapNone/>
                <wp:docPr id="5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1680" cy="337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14:paraId="16FCF2B4" w14:textId="49C8B780" w:rsidR="00581006" w:rsidRPr="00425B11" w:rsidRDefault="00581006" w:rsidP="00BC7343">
          <w:pPr>
            <w:pStyle w:val="aff0"/>
            <w:spacing w:beforeLines="50" w:before="120"/>
            <w:rPr>
              <w:rFonts w:asciiTheme="majorEastAsia" w:eastAsiaTheme="majorEastAsia" w:hAnsiTheme="majorEastAsia" w:cs="Arial"/>
              <w:bCs/>
              <w:smallCaps/>
              <w:lang w:eastAsia="zh-CN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fldChar w:fldCharType="begin"/>
          </w:r>
          <w:r>
            <w:rPr>
              <w:lang w:eastAsia="zh-CN"/>
            </w:rPr>
            <w:instrText xml:space="preserve"> STYLEREF  "Document name"  \* MERGEFORMAT </w:instrText>
          </w:r>
          <w:r>
            <w:fldChar w:fldCharType="separate"/>
          </w:r>
          <w:r w:rsidR="00A901FA">
            <w:rPr>
              <w:rFonts w:hint="eastAsia"/>
              <w:noProof/>
              <w:lang w:eastAsia="zh-CN"/>
            </w:rPr>
            <w:t>功能设计</w:t>
          </w:r>
          <w:r w:rsidR="00A901FA">
            <w:rPr>
              <w:rFonts w:hint="eastAsia"/>
              <w:noProof/>
              <w:lang w:eastAsia="zh-CN"/>
            </w:rPr>
            <w:t>-</w:t>
          </w:r>
          <w:r w:rsidR="00A901FA">
            <w:rPr>
              <w:rFonts w:hint="eastAsia"/>
              <w:noProof/>
              <w:lang w:eastAsia="zh-CN"/>
            </w:rPr>
            <w:t>采购订单执行情况一览表</w:t>
          </w:r>
          <w:r>
            <w:rPr>
              <w:noProof/>
            </w:rPr>
            <w:fldChar w:fldCharType="end"/>
          </w:r>
        </w:p>
      </w:tc>
      <w:tc>
        <w:tcPr>
          <w:tcW w:w="2160" w:type="dxa"/>
        </w:tcPr>
        <w:p w14:paraId="00F7AF39" w14:textId="77777777" w:rsidR="00581006" w:rsidRPr="0049677E" w:rsidRDefault="00581006" w:rsidP="00581006">
          <w:pPr>
            <w:pStyle w:val="aff0"/>
            <w:ind w:right="100"/>
            <w:jc w:val="right"/>
            <w:rPr>
              <w:rFonts w:hint="eastAsia"/>
              <w:b w:val="0"/>
              <w:lang w:eastAsia="zh-CN"/>
            </w:rPr>
          </w:pPr>
          <w:r w:rsidRPr="00796CD2">
            <w:rPr>
              <w:b w:val="0"/>
              <w:noProof/>
              <w:lang w:eastAsia="zh-CN"/>
            </w:rPr>
            <w:drawing>
              <wp:anchor distT="0" distB="0" distL="114300" distR="114300" simplePos="0" relativeHeight="251680768" behindDoc="0" locked="0" layoutInCell="1" allowOverlap="1" wp14:anchorId="0ED30314" wp14:editId="5029E264">
                <wp:simplePos x="0" y="0"/>
                <wp:positionH relativeFrom="column">
                  <wp:posOffset>503555</wp:posOffset>
                </wp:positionH>
                <wp:positionV relativeFrom="paragraph">
                  <wp:posOffset>1905</wp:posOffset>
                </wp:positionV>
                <wp:extent cx="731520" cy="327025"/>
                <wp:effectExtent l="0" t="0" r="0" b="0"/>
                <wp:wrapNone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327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E2DFD90" w14:textId="4CCD029F" w:rsidR="004E2B60" w:rsidRPr="00C87813" w:rsidRDefault="000B2322" w:rsidP="00C87813">
    <w:pPr>
      <w:tabs>
        <w:tab w:val="left" w:pos="7230"/>
      </w:tabs>
    </w:pPr>
    <w:r>
      <w:pict w14:anchorId="58E7000F">
        <v:rect id="_x0000_i1025" style="width:540pt;height:1pt" o:hralign="center" o:hrstd="t" o:hrnoshade="t" o:hr="t" fillcolor="#002776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601C1" w14:textId="67FC1AD7" w:rsidR="004E2B60" w:rsidRPr="00581006" w:rsidRDefault="00581006" w:rsidP="00581006">
    <w:pPr>
      <w:pStyle w:val="aff0"/>
      <w:jc w:val="left"/>
      <w:rPr>
        <w:rFonts w:hint="eastAsia"/>
      </w:rPr>
    </w:pPr>
    <w:r w:rsidRPr="00581006">
      <w:rPr>
        <w:noProof/>
        <w:lang w:eastAsia="zh-CN"/>
      </w:rPr>
      <w:drawing>
        <wp:anchor distT="0" distB="0" distL="114300" distR="114300" simplePos="0" relativeHeight="251682816" behindDoc="0" locked="0" layoutInCell="1" allowOverlap="1" wp14:anchorId="4434366A" wp14:editId="6CAD25AE">
          <wp:simplePos x="0" y="0"/>
          <wp:positionH relativeFrom="margin">
            <wp:posOffset>0</wp:posOffset>
          </wp:positionH>
          <wp:positionV relativeFrom="paragraph">
            <wp:posOffset>2988</wp:posOffset>
          </wp:positionV>
          <wp:extent cx="1156970" cy="509270"/>
          <wp:effectExtent l="0" t="0" r="5080" b="5080"/>
          <wp:wrapNone/>
          <wp:docPr id="7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970" cy="509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81006">
      <w:rPr>
        <w:noProof/>
        <w:lang w:eastAsia="zh-CN"/>
      </w:rPr>
      <w:drawing>
        <wp:anchor distT="0" distB="0" distL="114300" distR="114300" simplePos="0" relativeHeight="251683840" behindDoc="0" locked="0" layoutInCell="1" allowOverlap="1" wp14:anchorId="1BBC1518" wp14:editId="1981E99A">
          <wp:simplePos x="0" y="0"/>
          <wp:positionH relativeFrom="margin">
            <wp:posOffset>4789170</wp:posOffset>
          </wp:positionH>
          <wp:positionV relativeFrom="paragraph">
            <wp:posOffset>0</wp:posOffset>
          </wp:positionV>
          <wp:extent cx="1150620" cy="513613"/>
          <wp:effectExtent l="0" t="0" r="0" b="127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620" cy="5136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360896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CE2083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276EB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6188D52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4">
    <w:nsid w:val="FFFFFF80"/>
    <w:multiLevelType w:val="singleLevel"/>
    <w:tmpl w:val="0B760F6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C7F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A24C89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03E546C"/>
    <w:lvl w:ilvl="0">
      <w:start w:val="1"/>
      <w:numFmt w:val="bullet"/>
      <w:pStyle w:val="20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>
    <w:nsid w:val="FFFFFF89"/>
    <w:multiLevelType w:val="singleLevel"/>
    <w:tmpl w:val="63E269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83380E"/>
    <w:multiLevelType w:val="multilevel"/>
    <w:tmpl w:val="7CEE2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33830E2"/>
    <w:multiLevelType w:val="hybridMultilevel"/>
    <w:tmpl w:val="7C847ACA"/>
    <w:lvl w:ilvl="0" w:tplc="F5C08A5A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80A16D4"/>
    <w:multiLevelType w:val="multilevel"/>
    <w:tmpl w:val="02364D62"/>
    <w:numStyleLink w:val="List1"/>
  </w:abstractNum>
  <w:abstractNum w:abstractNumId="12">
    <w:nsid w:val="11701F15"/>
    <w:multiLevelType w:val="multilevel"/>
    <w:tmpl w:val="008C5ADE"/>
    <w:styleLink w:val="Style3"/>
    <w:lvl w:ilvl="0">
      <w:start w:val="1"/>
      <w:numFmt w:val="none"/>
      <w:pStyle w:val="FigureCaption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13804173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AA97259"/>
    <w:multiLevelType w:val="multilevel"/>
    <w:tmpl w:val="8FB822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89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D8811B5"/>
    <w:multiLevelType w:val="multilevel"/>
    <w:tmpl w:val="3E2207B0"/>
    <w:styleLink w:val="Style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01061C"/>
    <w:multiLevelType w:val="hybridMultilevel"/>
    <w:tmpl w:val="8EAE0BF0"/>
    <w:lvl w:ilvl="0" w:tplc="3476F1FA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25A20316"/>
    <w:multiLevelType w:val="singleLevel"/>
    <w:tmpl w:val="7572F3B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9">
    <w:nsid w:val="289068B0"/>
    <w:multiLevelType w:val="hybridMultilevel"/>
    <w:tmpl w:val="3E8AA444"/>
    <w:lvl w:ilvl="0" w:tplc="9064F65E">
      <w:start w:val="2"/>
      <w:numFmt w:val="japaneseCounting"/>
      <w:lvlText w:val="%1、"/>
      <w:lvlJc w:val="left"/>
      <w:pPr>
        <w:ind w:left="316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10" w:hanging="420"/>
      </w:pPr>
    </w:lvl>
    <w:lvl w:ilvl="2" w:tplc="0409001B" w:tentative="1">
      <w:start w:val="1"/>
      <w:numFmt w:val="lowerRoman"/>
      <w:lvlText w:val="%3."/>
      <w:lvlJc w:val="right"/>
      <w:pPr>
        <w:ind w:left="4030" w:hanging="420"/>
      </w:pPr>
    </w:lvl>
    <w:lvl w:ilvl="3" w:tplc="0409000F" w:tentative="1">
      <w:start w:val="1"/>
      <w:numFmt w:val="decimal"/>
      <w:lvlText w:val="%4."/>
      <w:lvlJc w:val="left"/>
      <w:pPr>
        <w:ind w:left="4450" w:hanging="420"/>
      </w:pPr>
    </w:lvl>
    <w:lvl w:ilvl="4" w:tplc="04090019" w:tentative="1">
      <w:start w:val="1"/>
      <w:numFmt w:val="lowerLetter"/>
      <w:lvlText w:val="%5)"/>
      <w:lvlJc w:val="left"/>
      <w:pPr>
        <w:ind w:left="4870" w:hanging="420"/>
      </w:pPr>
    </w:lvl>
    <w:lvl w:ilvl="5" w:tplc="0409001B" w:tentative="1">
      <w:start w:val="1"/>
      <w:numFmt w:val="lowerRoman"/>
      <w:lvlText w:val="%6."/>
      <w:lvlJc w:val="right"/>
      <w:pPr>
        <w:ind w:left="5290" w:hanging="420"/>
      </w:pPr>
    </w:lvl>
    <w:lvl w:ilvl="6" w:tplc="0409000F" w:tentative="1">
      <w:start w:val="1"/>
      <w:numFmt w:val="decimal"/>
      <w:lvlText w:val="%7."/>
      <w:lvlJc w:val="left"/>
      <w:pPr>
        <w:ind w:left="5710" w:hanging="420"/>
      </w:pPr>
    </w:lvl>
    <w:lvl w:ilvl="7" w:tplc="04090019" w:tentative="1">
      <w:start w:val="1"/>
      <w:numFmt w:val="lowerLetter"/>
      <w:lvlText w:val="%8)"/>
      <w:lvlJc w:val="left"/>
      <w:pPr>
        <w:ind w:left="6130" w:hanging="420"/>
      </w:pPr>
    </w:lvl>
    <w:lvl w:ilvl="8" w:tplc="0409001B" w:tentative="1">
      <w:start w:val="1"/>
      <w:numFmt w:val="lowerRoman"/>
      <w:lvlText w:val="%9."/>
      <w:lvlJc w:val="right"/>
      <w:pPr>
        <w:ind w:left="6550" w:hanging="420"/>
      </w:pPr>
    </w:lvl>
  </w:abstractNum>
  <w:abstractNum w:abstractNumId="20">
    <w:nsid w:val="2D570CC2"/>
    <w:multiLevelType w:val="hybridMultilevel"/>
    <w:tmpl w:val="021410DA"/>
    <w:lvl w:ilvl="0" w:tplc="8CFE60F0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1">
    <w:nsid w:val="2DF2525F"/>
    <w:multiLevelType w:val="multilevel"/>
    <w:tmpl w:val="008C5ADE"/>
    <w:numStyleLink w:val="Style3"/>
  </w:abstractNum>
  <w:abstractNum w:abstractNumId="22">
    <w:nsid w:val="31C477E3"/>
    <w:multiLevelType w:val="singleLevel"/>
    <w:tmpl w:val="7572F3B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3">
    <w:nsid w:val="34613346"/>
    <w:multiLevelType w:val="hybridMultilevel"/>
    <w:tmpl w:val="A2A4E334"/>
    <w:lvl w:ilvl="0" w:tplc="CF488D8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20AD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0C2F97"/>
    <w:multiLevelType w:val="hybridMultilevel"/>
    <w:tmpl w:val="1472D3DE"/>
    <w:lvl w:ilvl="0" w:tplc="EBD6FFC0">
      <w:start w:val="1"/>
      <w:numFmt w:val="lowerLetter"/>
      <w:pStyle w:val="2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E9307D"/>
    <w:multiLevelType w:val="multilevel"/>
    <w:tmpl w:val="87FEA96A"/>
    <w:styleLink w:val="Style5"/>
    <w:lvl w:ilvl="0">
      <w:start w:val="1"/>
      <w:numFmt w:val="decimal"/>
      <w:pStyle w:val="TableList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43764B5F"/>
    <w:multiLevelType w:val="hybridMultilevel"/>
    <w:tmpl w:val="62B40622"/>
    <w:lvl w:ilvl="0" w:tplc="B75A8F30">
      <w:start w:val="1"/>
      <w:numFmt w:val="bullet"/>
      <w:pStyle w:val="Tablebullet2"/>
      <w:lvlText w:val="o"/>
      <w:lvlJc w:val="left"/>
      <w:pPr>
        <w:ind w:left="1038" w:hanging="360"/>
      </w:pPr>
      <w:rPr>
        <w:rFonts w:ascii="Courier New" w:hAnsi="Courier New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7">
    <w:nsid w:val="486804F8"/>
    <w:multiLevelType w:val="singleLevel"/>
    <w:tmpl w:val="262CAD7C"/>
    <w:lvl w:ilvl="0">
      <w:start w:val="1"/>
      <w:numFmt w:val="bullet"/>
      <w:pStyle w:val="Tex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E4902D6"/>
    <w:multiLevelType w:val="multilevel"/>
    <w:tmpl w:val="D7EADEA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9">
    <w:nsid w:val="55DE7EF7"/>
    <w:multiLevelType w:val="hybridMultilevel"/>
    <w:tmpl w:val="4ECA2752"/>
    <w:lvl w:ilvl="0" w:tplc="8CFE60F0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0">
    <w:nsid w:val="5A9F5441"/>
    <w:multiLevelType w:val="hybridMultilevel"/>
    <w:tmpl w:val="3564A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B63278B"/>
    <w:multiLevelType w:val="hybridMultilevel"/>
    <w:tmpl w:val="7A627E8A"/>
    <w:lvl w:ilvl="0" w:tplc="0C5A4558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FBE4FE5"/>
    <w:multiLevelType w:val="singleLevel"/>
    <w:tmpl w:val="7572F3B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3">
    <w:nsid w:val="607F2AA6"/>
    <w:multiLevelType w:val="multilevel"/>
    <w:tmpl w:val="0409001F"/>
    <w:styleLink w:val="111111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34">
    <w:nsid w:val="6E1E510B"/>
    <w:multiLevelType w:val="hybridMultilevel"/>
    <w:tmpl w:val="9EC0A52E"/>
    <w:lvl w:ilvl="0" w:tplc="6534E564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0117A71"/>
    <w:multiLevelType w:val="hybridMultilevel"/>
    <w:tmpl w:val="19C4C2E6"/>
    <w:lvl w:ilvl="0" w:tplc="04090001">
      <w:start w:val="1"/>
      <w:numFmt w:val="bullet"/>
      <w:lvlText w:val=""/>
      <w:lvlJc w:val="left"/>
      <w:pPr>
        <w:ind w:left="1860" w:hanging="4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6">
    <w:nsid w:val="71C85744"/>
    <w:multiLevelType w:val="hybridMultilevel"/>
    <w:tmpl w:val="25D81108"/>
    <w:lvl w:ilvl="0" w:tplc="16ECE056">
      <w:start w:val="1"/>
      <w:numFmt w:val="bullet"/>
      <w:pStyle w:val="Bullet3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1D95087"/>
    <w:multiLevelType w:val="hybridMultilevel"/>
    <w:tmpl w:val="0126688A"/>
    <w:lvl w:ilvl="0" w:tplc="D274674A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31B25A0"/>
    <w:multiLevelType w:val="multilevel"/>
    <w:tmpl w:val="61FA23A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89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5970365"/>
    <w:multiLevelType w:val="singleLevel"/>
    <w:tmpl w:val="7572F3B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40">
    <w:nsid w:val="75BD13BC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1">
    <w:nsid w:val="77467D31"/>
    <w:multiLevelType w:val="multilevel"/>
    <w:tmpl w:val="6276E0F4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3720AD"/>
    <w:multiLevelType w:val="hybridMultilevel"/>
    <w:tmpl w:val="4224DD20"/>
    <w:lvl w:ilvl="0" w:tplc="82D24EB4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00336D"/>
    <w:multiLevelType w:val="multilevel"/>
    <w:tmpl w:val="0409001F"/>
    <w:numStyleLink w:val="1111110"/>
  </w:abstractNum>
  <w:abstractNum w:abstractNumId="45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>
    <w:nsid w:val="7D6D24B4"/>
    <w:multiLevelType w:val="hybridMultilevel"/>
    <w:tmpl w:val="A2A8AB1C"/>
    <w:lvl w:ilvl="0" w:tplc="8CFE60F0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num w:numId="1">
    <w:abstractNumId w:val="16"/>
  </w:num>
  <w:num w:numId="2">
    <w:abstractNumId w:val="33"/>
  </w:num>
  <w:num w:numId="3">
    <w:abstractNumId w:val="13"/>
  </w:num>
  <w:num w:numId="4">
    <w:abstractNumId w:val="4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24"/>
  </w:num>
  <w:num w:numId="14">
    <w:abstractNumId w:val="42"/>
  </w:num>
  <w:num w:numId="15">
    <w:abstractNumId w:val="17"/>
  </w:num>
  <w:num w:numId="16">
    <w:abstractNumId w:val="11"/>
  </w:num>
  <w:num w:numId="17">
    <w:abstractNumId w:val="10"/>
  </w:num>
  <w:num w:numId="18">
    <w:abstractNumId w:val="41"/>
  </w:num>
  <w:num w:numId="19">
    <w:abstractNumId w:val="37"/>
  </w:num>
  <w:num w:numId="20">
    <w:abstractNumId w:val="34"/>
  </w:num>
  <w:num w:numId="21">
    <w:abstractNumId w:val="3"/>
  </w:num>
  <w:num w:numId="22">
    <w:abstractNumId w:val="23"/>
  </w:num>
  <w:num w:numId="23">
    <w:abstractNumId w:val="43"/>
  </w:num>
  <w:num w:numId="24">
    <w:abstractNumId w:val="36"/>
  </w:num>
  <w:num w:numId="25">
    <w:abstractNumId w:val="26"/>
  </w:num>
  <w:num w:numId="26">
    <w:abstractNumId w:val="45"/>
  </w:num>
  <w:num w:numId="27">
    <w:abstractNumId w:val="12"/>
  </w:num>
  <w:num w:numId="28">
    <w:abstractNumId w:val="15"/>
  </w:num>
  <w:num w:numId="29">
    <w:abstractNumId w:val="25"/>
  </w:num>
  <w:num w:numId="30">
    <w:abstractNumId w:val="21"/>
  </w:num>
  <w:num w:numId="31">
    <w:abstractNumId w:val="27"/>
  </w:num>
  <w:num w:numId="32">
    <w:abstractNumId w:val="18"/>
  </w:num>
  <w:num w:numId="33">
    <w:abstractNumId w:val="39"/>
  </w:num>
  <w:num w:numId="34">
    <w:abstractNumId w:val="22"/>
  </w:num>
  <w:num w:numId="35">
    <w:abstractNumId w:val="32"/>
  </w:num>
  <w:num w:numId="36">
    <w:abstractNumId w:val="31"/>
  </w:num>
  <w:num w:numId="37">
    <w:abstractNumId w:val="30"/>
  </w:num>
  <w:num w:numId="38">
    <w:abstractNumId w:val="9"/>
  </w:num>
  <w:num w:numId="39">
    <w:abstractNumId w:val="28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  <w:num w:numId="42">
    <w:abstractNumId w:val="44"/>
  </w:num>
  <w:num w:numId="43">
    <w:abstractNumId w:val="14"/>
  </w:num>
  <w:num w:numId="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8"/>
  </w:num>
  <w:num w:numId="46">
    <w:abstractNumId w:val="46"/>
  </w:num>
  <w:num w:numId="47">
    <w:abstractNumId w:val="20"/>
  </w:num>
  <w:num w:numId="48">
    <w:abstractNumId w:val="29"/>
  </w:num>
  <w:num w:numId="49">
    <w:abstractNumId w:val="19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intFractionalCharacterWidth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zh-CN" w:vendorID="64" w:dllVersion="131077" w:nlCheck="1" w:checkStyle="1"/>
  <w:activeWritingStyle w:appName="MSWord" w:lang="zh-TW" w:vendorID="64" w:dllVersion="131077" w:nlCheck="1" w:checkStyle="1"/>
  <w:proofState w:spelling="clean" w:grammar="clean"/>
  <w:attachedTemplate r:id="rId1"/>
  <w:stylePaneFormatFilter w:val="8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1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4CD"/>
    <w:rsid w:val="0000007D"/>
    <w:rsid w:val="00000249"/>
    <w:rsid w:val="000006EA"/>
    <w:rsid w:val="00000E0E"/>
    <w:rsid w:val="00001175"/>
    <w:rsid w:val="00001291"/>
    <w:rsid w:val="00001361"/>
    <w:rsid w:val="00001553"/>
    <w:rsid w:val="00001667"/>
    <w:rsid w:val="000020BA"/>
    <w:rsid w:val="000023E0"/>
    <w:rsid w:val="00002591"/>
    <w:rsid w:val="0000323F"/>
    <w:rsid w:val="00003274"/>
    <w:rsid w:val="00003295"/>
    <w:rsid w:val="00003FEA"/>
    <w:rsid w:val="00004106"/>
    <w:rsid w:val="00004593"/>
    <w:rsid w:val="0000461C"/>
    <w:rsid w:val="00004891"/>
    <w:rsid w:val="000051A1"/>
    <w:rsid w:val="000054A3"/>
    <w:rsid w:val="0000577A"/>
    <w:rsid w:val="000057BC"/>
    <w:rsid w:val="00005FFE"/>
    <w:rsid w:val="000061DD"/>
    <w:rsid w:val="00006B58"/>
    <w:rsid w:val="00006C5E"/>
    <w:rsid w:val="000070C0"/>
    <w:rsid w:val="0000741F"/>
    <w:rsid w:val="00007897"/>
    <w:rsid w:val="00007D65"/>
    <w:rsid w:val="00007FF8"/>
    <w:rsid w:val="0001029A"/>
    <w:rsid w:val="00012065"/>
    <w:rsid w:val="000125D5"/>
    <w:rsid w:val="00012642"/>
    <w:rsid w:val="00012D7E"/>
    <w:rsid w:val="00014091"/>
    <w:rsid w:val="00014696"/>
    <w:rsid w:val="00015418"/>
    <w:rsid w:val="00015B38"/>
    <w:rsid w:val="00015D7D"/>
    <w:rsid w:val="0001680A"/>
    <w:rsid w:val="00016C39"/>
    <w:rsid w:val="00016C83"/>
    <w:rsid w:val="000172C2"/>
    <w:rsid w:val="0001794A"/>
    <w:rsid w:val="00017AD6"/>
    <w:rsid w:val="00017B64"/>
    <w:rsid w:val="00017CE4"/>
    <w:rsid w:val="00020338"/>
    <w:rsid w:val="0002058F"/>
    <w:rsid w:val="00020D7A"/>
    <w:rsid w:val="000212C4"/>
    <w:rsid w:val="00021904"/>
    <w:rsid w:val="000228FD"/>
    <w:rsid w:val="00022955"/>
    <w:rsid w:val="000229A1"/>
    <w:rsid w:val="0002381C"/>
    <w:rsid w:val="00023AB4"/>
    <w:rsid w:val="00024AF0"/>
    <w:rsid w:val="000256C4"/>
    <w:rsid w:val="00025C6A"/>
    <w:rsid w:val="0002613B"/>
    <w:rsid w:val="0002643C"/>
    <w:rsid w:val="00026C16"/>
    <w:rsid w:val="00027470"/>
    <w:rsid w:val="0002753A"/>
    <w:rsid w:val="0002793B"/>
    <w:rsid w:val="00027B6D"/>
    <w:rsid w:val="00027F8C"/>
    <w:rsid w:val="00030119"/>
    <w:rsid w:val="00030906"/>
    <w:rsid w:val="0003124E"/>
    <w:rsid w:val="00031B9A"/>
    <w:rsid w:val="00031C5B"/>
    <w:rsid w:val="00033113"/>
    <w:rsid w:val="00033139"/>
    <w:rsid w:val="0003318C"/>
    <w:rsid w:val="00033EE5"/>
    <w:rsid w:val="00034704"/>
    <w:rsid w:val="00034901"/>
    <w:rsid w:val="0003495A"/>
    <w:rsid w:val="00034BA5"/>
    <w:rsid w:val="00036CBF"/>
    <w:rsid w:val="00036D7A"/>
    <w:rsid w:val="00036FF6"/>
    <w:rsid w:val="000376CB"/>
    <w:rsid w:val="0003780C"/>
    <w:rsid w:val="00037A5A"/>
    <w:rsid w:val="00041734"/>
    <w:rsid w:val="00041A89"/>
    <w:rsid w:val="00042038"/>
    <w:rsid w:val="000422E6"/>
    <w:rsid w:val="00042391"/>
    <w:rsid w:val="00042A28"/>
    <w:rsid w:val="00042B3B"/>
    <w:rsid w:val="000430CE"/>
    <w:rsid w:val="00043A1B"/>
    <w:rsid w:val="00043AF5"/>
    <w:rsid w:val="000447F2"/>
    <w:rsid w:val="00044819"/>
    <w:rsid w:val="00044EED"/>
    <w:rsid w:val="0004515B"/>
    <w:rsid w:val="000452DB"/>
    <w:rsid w:val="00045B31"/>
    <w:rsid w:val="00045E18"/>
    <w:rsid w:val="0004600A"/>
    <w:rsid w:val="00046423"/>
    <w:rsid w:val="00046587"/>
    <w:rsid w:val="00046C9E"/>
    <w:rsid w:val="00047669"/>
    <w:rsid w:val="00047C38"/>
    <w:rsid w:val="00050799"/>
    <w:rsid w:val="00050A63"/>
    <w:rsid w:val="00050C3E"/>
    <w:rsid w:val="00051506"/>
    <w:rsid w:val="0005154C"/>
    <w:rsid w:val="000520C5"/>
    <w:rsid w:val="00052250"/>
    <w:rsid w:val="000535D0"/>
    <w:rsid w:val="00053EFC"/>
    <w:rsid w:val="000547FE"/>
    <w:rsid w:val="0005491F"/>
    <w:rsid w:val="00054A15"/>
    <w:rsid w:val="0005537A"/>
    <w:rsid w:val="00055625"/>
    <w:rsid w:val="000564E7"/>
    <w:rsid w:val="0005680B"/>
    <w:rsid w:val="00057508"/>
    <w:rsid w:val="0005765F"/>
    <w:rsid w:val="000579AE"/>
    <w:rsid w:val="000579AF"/>
    <w:rsid w:val="00057FC0"/>
    <w:rsid w:val="00060008"/>
    <w:rsid w:val="000609AB"/>
    <w:rsid w:val="000609D0"/>
    <w:rsid w:val="000612F1"/>
    <w:rsid w:val="000613DC"/>
    <w:rsid w:val="00061C11"/>
    <w:rsid w:val="00061C4D"/>
    <w:rsid w:val="00061E20"/>
    <w:rsid w:val="0006203A"/>
    <w:rsid w:val="00062751"/>
    <w:rsid w:val="00063CB6"/>
    <w:rsid w:val="00064CD3"/>
    <w:rsid w:val="00064CE7"/>
    <w:rsid w:val="0006516D"/>
    <w:rsid w:val="00065FDE"/>
    <w:rsid w:val="0006632B"/>
    <w:rsid w:val="00066827"/>
    <w:rsid w:val="00067498"/>
    <w:rsid w:val="00070157"/>
    <w:rsid w:val="00070803"/>
    <w:rsid w:val="0007081C"/>
    <w:rsid w:val="000708B4"/>
    <w:rsid w:val="00070D44"/>
    <w:rsid w:val="00070E5B"/>
    <w:rsid w:val="00070F41"/>
    <w:rsid w:val="00070FD8"/>
    <w:rsid w:val="00071DC3"/>
    <w:rsid w:val="00071DCE"/>
    <w:rsid w:val="00072F21"/>
    <w:rsid w:val="00072F88"/>
    <w:rsid w:val="000742A7"/>
    <w:rsid w:val="00074ADC"/>
    <w:rsid w:val="00075391"/>
    <w:rsid w:val="00075A1C"/>
    <w:rsid w:val="000762ED"/>
    <w:rsid w:val="0007689F"/>
    <w:rsid w:val="00076CCC"/>
    <w:rsid w:val="0007733A"/>
    <w:rsid w:val="00077424"/>
    <w:rsid w:val="000775A7"/>
    <w:rsid w:val="00077738"/>
    <w:rsid w:val="00081615"/>
    <w:rsid w:val="000817F6"/>
    <w:rsid w:val="00081987"/>
    <w:rsid w:val="00081D0B"/>
    <w:rsid w:val="00082AFB"/>
    <w:rsid w:val="000833B7"/>
    <w:rsid w:val="000839ED"/>
    <w:rsid w:val="000839F2"/>
    <w:rsid w:val="00084484"/>
    <w:rsid w:val="000845C9"/>
    <w:rsid w:val="000846FE"/>
    <w:rsid w:val="00084C48"/>
    <w:rsid w:val="00084E3F"/>
    <w:rsid w:val="00084E59"/>
    <w:rsid w:val="000850D5"/>
    <w:rsid w:val="0008576F"/>
    <w:rsid w:val="00085917"/>
    <w:rsid w:val="0008695A"/>
    <w:rsid w:val="00086964"/>
    <w:rsid w:val="00086C4B"/>
    <w:rsid w:val="00086D59"/>
    <w:rsid w:val="00087479"/>
    <w:rsid w:val="00087ACA"/>
    <w:rsid w:val="0009104D"/>
    <w:rsid w:val="0009295A"/>
    <w:rsid w:val="000930D3"/>
    <w:rsid w:val="00093453"/>
    <w:rsid w:val="00093F95"/>
    <w:rsid w:val="00093FEF"/>
    <w:rsid w:val="00094A4A"/>
    <w:rsid w:val="00094A67"/>
    <w:rsid w:val="00094AEC"/>
    <w:rsid w:val="00095A3C"/>
    <w:rsid w:val="00095CD6"/>
    <w:rsid w:val="00095F6E"/>
    <w:rsid w:val="0009600C"/>
    <w:rsid w:val="00096C46"/>
    <w:rsid w:val="00096DCD"/>
    <w:rsid w:val="00096E79"/>
    <w:rsid w:val="00097898"/>
    <w:rsid w:val="00097CFE"/>
    <w:rsid w:val="00097F83"/>
    <w:rsid w:val="000A08AA"/>
    <w:rsid w:val="000A0AC0"/>
    <w:rsid w:val="000A0C4E"/>
    <w:rsid w:val="000A1684"/>
    <w:rsid w:val="000A1B47"/>
    <w:rsid w:val="000A1D34"/>
    <w:rsid w:val="000A1ED5"/>
    <w:rsid w:val="000A2685"/>
    <w:rsid w:val="000A28A3"/>
    <w:rsid w:val="000A2B1E"/>
    <w:rsid w:val="000A33B3"/>
    <w:rsid w:val="000A4074"/>
    <w:rsid w:val="000A44D8"/>
    <w:rsid w:val="000A4E71"/>
    <w:rsid w:val="000A4E86"/>
    <w:rsid w:val="000A4F95"/>
    <w:rsid w:val="000A51B9"/>
    <w:rsid w:val="000A51E2"/>
    <w:rsid w:val="000A561B"/>
    <w:rsid w:val="000A64A5"/>
    <w:rsid w:val="000A651D"/>
    <w:rsid w:val="000A65AC"/>
    <w:rsid w:val="000A78AD"/>
    <w:rsid w:val="000A7B04"/>
    <w:rsid w:val="000B00EF"/>
    <w:rsid w:val="000B046F"/>
    <w:rsid w:val="000B11D5"/>
    <w:rsid w:val="000B1845"/>
    <w:rsid w:val="000B2322"/>
    <w:rsid w:val="000B31F4"/>
    <w:rsid w:val="000B3895"/>
    <w:rsid w:val="000B5BDA"/>
    <w:rsid w:val="000B6093"/>
    <w:rsid w:val="000B631D"/>
    <w:rsid w:val="000B63A2"/>
    <w:rsid w:val="000B68BE"/>
    <w:rsid w:val="000B7120"/>
    <w:rsid w:val="000B7AB0"/>
    <w:rsid w:val="000B7CD0"/>
    <w:rsid w:val="000B7F2C"/>
    <w:rsid w:val="000C11BE"/>
    <w:rsid w:val="000C1474"/>
    <w:rsid w:val="000C1B5C"/>
    <w:rsid w:val="000C1BE8"/>
    <w:rsid w:val="000C1D32"/>
    <w:rsid w:val="000C2760"/>
    <w:rsid w:val="000C28D2"/>
    <w:rsid w:val="000C3710"/>
    <w:rsid w:val="000C37AC"/>
    <w:rsid w:val="000C3AB5"/>
    <w:rsid w:val="000C458D"/>
    <w:rsid w:val="000C48F1"/>
    <w:rsid w:val="000C492F"/>
    <w:rsid w:val="000C4A16"/>
    <w:rsid w:val="000C57B3"/>
    <w:rsid w:val="000C598B"/>
    <w:rsid w:val="000C5B85"/>
    <w:rsid w:val="000C5D46"/>
    <w:rsid w:val="000C5F6F"/>
    <w:rsid w:val="000C6520"/>
    <w:rsid w:val="000C667B"/>
    <w:rsid w:val="000C6896"/>
    <w:rsid w:val="000C6CE8"/>
    <w:rsid w:val="000C7481"/>
    <w:rsid w:val="000C7704"/>
    <w:rsid w:val="000C77BD"/>
    <w:rsid w:val="000C7F7E"/>
    <w:rsid w:val="000D0252"/>
    <w:rsid w:val="000D0739"/>
    <w:rsid w:val="000D0F94"/>
    <w:rsid w:val="000D1627"/>
    <w:rsid w:val="000D171A"/>
    <w:rsid w:val="000D2950"/>
    <w:rsid w:val="000D36B5"/>
    <w:rsid w:val="000D3891"/>
    <w:rsid w:val="000D4011"/>
    <w:rsid w:val="000D403A"/>
    <w:rsid w:val="000D4F28"/>
    <w:rsid w:val="000D595D"/>
    <w:rsid w:val="000D5D4A"/>
    <w:rsid w:val="000D6239"/>
    <w:rsid w:val="000D6999"/>
    <w:rsid w:val="000D76B2"/>
    <w:rsid w:val="000D7C6D"/>
    <w:rsid w:val="000E0112"/>
    <w:rsid w:val="000E0599"/>
    <w:rsid w:val="000E110D"/>
    <w:rsid w:val="000E18CB"/>
    <w:rsid w:val="000E1F25"/>
    <w:rsid w:val="000E23D4"/>
    <w:rsid w:val="000E2516"/>
    <w:rsid w:val="000E286A"/>
    <w:rsid w:val="000E3648"/>
    <w:rsid w:val="000E3CE2"/>
    <w:rsid w:val="000E40F7"/>
    <w:rsid w:val="000E46F0"/>
    <w:rsid w:val="000E4B79"/>
    <w:rsid w:val="000E5A63"/>
    <w:rsid w:val="000E619E"/>
    <w:rsid w:val="000E6425"/>
    <w:rsid w:val="000E680C"/>
    <w:rsid w:val="000E6EDD"/>
    <w:rsid w:val="000E75D1"/>
    <w:rsid w:val="000E7B50"/>
    <w:rsid w:val="000F0027"/>
    <w:rsid w:val="000F00F4"/>
    <w:rsid w:val="000F0135"/>
    <w:rsid w:val="000F0225"/>
    <w:rsid w:val="000F07E8"/>
    <w:rsid w:val="000F0BB9"/>
    <w:rsid w:val="000F0BBE"/>
    <w:rsid w:val="000F1415"/>
    <w:rsid w:val="000F18D0"/>
    <w:rsid w:val="000F1D88"/>
    <w:rsid w:val="000F340D"/>
    <w:rsid w:val="000F36B6"/>
    <w:rsid w:val="000F4A78"/>
    <w:rsid w:val="000F4C2F"/>
    <w:rsid w:val="000F5F1A"/>
    <w:rsid w:val="000F6A91"/>
    <w:rsid w:val="000F6BE3"/>
    <w:rsid w:val="000F7480"/>
    <w:rsid w:val="000F792A"/>
    <w:rsid w:val="0010034B"/>
    <w:rsid w:val="0010050A"/>
    <w:rsid w:val="00100BEF"/>
    <w:rsid w:val="00100D58"/>
    <w:rsid w:val="00100EB8"/>
    <w:rsid w:val="00100F4B"/>
    <w:rsid w:val="00101833"/>
    <w:rsid w:val="00101E35"/>
    <w:rsid w:val="001024E0"/>
    <w:rsid w:val="00102BC7"/>
    <w:rsid w:val="00102EEB"/>
    <w:rsid w:val="00103385"/>
    <w:rsid w:val="00103E81"/>
    <w:rsid w:val="0010438F"/>
    <w:rsid w:val="00105051"/>
    <w:rsid w:val="001050BD"/>
    <w:rsid w:val="00105122"/>
    <w:rsid w:val="001054A8"/>
    <w:rsid w:val="001058ED"/>
    <w:rsid w:val="00105B98"/>
    <w:rsid w:val="00105EBC"/>
    <w:rsid w:val="001072BA"/>
    <w:rsid w:val="00107490"/>
    <w:rsid w:val="00107A56"/>
    <w:rsid w:val="00107A92"/>
    <w:rsid w:val="00107DAD"/>
    <w:rsid w:val="00110018"/>
    <w:rsid w:val="0011057E"/>
    <w:rsid w:val="001105E4"/>
    <w:rsid w:val="00110C30"/>
    <w:rsid w:val="00110EF4"/>
    <w:rsid w:val="00111D69"/>
    <w:rsid w:val="001121EB"/>
    <w:rsid w:val="0011240A"/>
    <w:rsid w:val="0011248E"/>
    <w:rsid w:val="00112863"/>
    <w:rsid w:val="00113630"/>
    <w:rsid w:val="001137C5"/>
    <w:rsid w:val="0011411A"/>
    <w:rsid w:val="00114503"/>
    <w:rsid w:val="00114B22"/>
    <w:rsid w:val="00114F50"/>
    <w:rsid w:val="00115224"/>
    <w:rsid w:val="00115412"/>
    <w:rsid w:val="00115635"/>
    <w:rsid w:val="0011607C"/>
    <w:rsid w:val="001168D6"/>
    <w:rsid w:val="00116B96"/>
    <w:rsid w:val="00116FE3"/>
    <w:rsid w:val="00117364"/>
    <w:rsid w:val="00120457"/>
    <w:rsid w:val="00120898"/>
    <w:rsid w:val="0012180D"/>
    <w:rsid w:val="00121C3B"/>
    <w:rsid w:val="001223D8"/>
    <w:rsid w:val="0012250A"/>
    <w:rsid w:val="00122A3C"/>
    <w:rsid w:val="00123EA6"/>
    <w:rsid w:val="00124B54"/>
    <w:rsid w:val="00125C8B"/>
    <w:rsid w:val="00125E4F"/>
    <w:rsid w:val="00127227"/>
    <w:rsid w:val="00127729"/>
    <w:rsid w:val="00127C6C"/>
    <w:rsid w:val="00127C7E"/>
    <w:rsid w:val="00130A77"/>
    <w:rsid w:val="00130DEE"/>
    <w:rsid w:val="00130FDF"/>
    <w:rsid w:val="00131882"/>
    <w:rsid w:val="0013198F"/>
    <w:rsid w:val="001319C4"/>
    <w:rsid w:val="00131EFC"/>
    <w:rsid w:val="00131FB9"/>
    <w:rsid w:val="00132E97"/>
    <w:rsid w:val="00133AB0"/>
    <w:rsid w:val="001340FD"/>
    <w:rsid w:val="0013484D"/>
    <w:rsid w:val="00134CDA"/>
    <w:rsid w:val="00134F1E"/>
    <w:rsid w:val="00134F80"/>
    <w:rsid w:val="001356E0"/>
    <w:rsid w:val="00136306"/>
    <w:rsid w:val="0013651A"/>
    <w:rsid w:val="00136E8B"/>
    <w:rsid w:val="001372C2"/>
    <w:rsid w:val="0013782A"/>
    <w:rsid w:val="00137E9B"/>
    <w:rsid w:val="00140707"/>
    <w:rsid w:val="0014276D"/>
    <w:rsid w:val="0014289A"/>
    <w:rsid w:val="0014318D"/>
    <w:rsid w:val="0014323B"/>
    <w:rsid w:val="00143C7E"/>
    <w:rsid w:val="00143EE4"/>
    <w:rsid w:val="00144350"/>
    <w:rsid w:val="00144751"/>
    <w:rsid w:val="001447B8"/>
    <w:rsid w:val="00145362"/>
    <w:rsid w:val="001454C6"/>
    <w:rsid w:val="00145CAA"/>
    <w:rsid w:val="00145EAB"/>
    <w:rsid w:val="00146067"/>
    <w:rsid w:val="00147231"/>
    <w:rsid w:val="0015004D"/>
    <w:rsid w:val="00150E23"/>
    <w:rsid w:val="00150FAD"/>
    <w:rsid w:val="001511FA"/>
    <w:rsid w:val="001513CF"/>
    <w:rsid w:val="00152497"/>
    <w:rsid w:val="0015255D"/>
    <w:rsid w:val="001525F4"/>
    <w:rsid w:val="00152B9C"/>
    <w:rsid w:val="00152BF0"/>
    <w:rsid w:val="001531CC"/>
    <w:rsid w:val="001533D2"/>
    <w:rsid w:val="00154FA8"/>
    <w:rsid w:val="00155E36"/>
    <w:rsid w:val="001561FD"/>
    <w:rsid w:val="00156770"/>
    <w:rsid w:val="00157B98"/>
    <w:rsid w:val="0016104E"/>
    <w:rsid w:val="00161E54"/>
    <w:rsid w:val="00162D77"/>
    <w:rsid w:val="001631B2"/>
    <w:rsid w:val="001633EF"/>
    <w:rsid w:val="0016438E"/>
    <w:rsid w:val="00164490"/>
    <w:rsid w:val="00164B05"/>
    <w:rsid w:val="00164F45"/>
    <w:rsid w:val="001653A4"/>
    <w:rsid w:val="00165425"/>
    <w:rsid w:val="00165D0E"/>
    <w:rsid w:val="00165EA1"/>
    <w:rsid w:val="00166567"/>
    <w:rsid w:val="00166687"/>
    <w:rsid w:val="00166A72"/>
    <w:rsid w:val="00166A9C"/>
    <w:rsid w:val="0016735B"/>
    <w:rsid w:val="001675DB"/>
    <w:rsid w:val="00167D3F"/>
    <w:rsid w:val="0017020D"/>
    <w:rsid w:val="00171560"/>
    <w:rsid w:val="00173487"/>
    <w:rsid w:val="001739A1"/>
    <w:rsid w:val="00173EC8"/>
    <w:rsid w:val="001745E8"/>
    <w:rsid w:val="00175AD0"/>
    <w:rsid w:val="00175F1C"/>
    <w:rsid w:val="0017606F"/>
    <w:rsid w:val="00176101"/>
    <w:rsid w:val="0017643D"/>
    <w:rsid w:val="001766A9"/>
    <w:rsid w:val="001768D7"/>
    <w:rsid w:val="00176AD6"/>
    <w:rsid w:val="00176BE9"/>
    <w:rsid w:val="001770C8"/>
    <w:rsid w:val="0017789E"/>
    <w:rsid w:val="00182A48"/>
    <w:rsid w:val="00182ACA"/>
    <w:rsid w:val="00182B69"/>
    <w:rsid w:val="001833BF"/>
    <w:rsid w:val="00183CBF"/>
    <w:rsid w:val="00184187"/>
    <w:rsid w:val="001842EA"/>
    <w:rsid w:val="00184533"/>
    <w:rsid w:val="00184CCC"/>
    <w:rsid w:val="00184F18"/>
    <w:rsid w:val="001851CB"/>
    <w:rsid w:val="001854BC"/>
    <w:rsid w:val="00185B2A"/>
    <w:rsid w:val="00185CD3"/>
    <w:rsid w:val="001864B0"/>
    <w:rsid w:val="00186645"/>
    <w:rsid w:val="00186662"/>
    <w:rsid w:val="00186BBE"/>
    <w:rsid w:val="00187CA7"/>
    <w:rsid w:val="00187D41"/>
    <w:rsid w:val="00187F6C"/>
    <w:rsid w:val="00187FEC"/>
    <w:rsid w:val="0019040A"/>
    <w:rsid w:val="0019046D"/>
    <w:rsid w:val="00190481"/>
    <w:rsid w:val="00190561"/>
    <w:rsid w:val="00190FA4"/>
    <w:rsid w:val="001916C0"/>
    <w:rsid w:val="00191818"/>
    <w:rsid w:val="00191948"/>
    <w:rsid w:val="00192438"/>
    <w:rsid w:val="00192C56"/>
    <w:rsid w:val="00193547"/>
    <w:rsid w:val="00193822"/>
    <w:rsid w:val="00193942"/>
    <w:rsid w:val="00194838"/>
    <w:rsid w:val="00195B91"/>
    <w:rsid w:val="00195B9D"/>
    <w:rsid w:val="00196433"/>
    <w:rsid w:val="001968E2"/>
    <w:rsid w:val="00196A42"/>
    <w:rsid w:val="00197814"/>
    <w:rsid w:val="00197DC4"/>
    <w:rsid w:val="00197F95"/>
    <w:rsid w:val="001A0159"/>
    <w:rsid w:val="001A083A"/>
    <w:rsid w:val="001A159C"/>
    <w:rsid w:val="001A1E21"/>
    <w:rsid w:val="001A2583"/>
    <w:rsid w:val="001A2604"/>
    <w:rsid w:val="001A2CB5"/>
    <w:rsid w:val="001A3553"/>
    <w:rsid w:val="001A37A0"/>
    <w:rsid w:val="001A37FC"/>
    <w:rsid w:val="001A3C77"/>
    <w:rsid w:val="001A40DE"/>
    <w:rsid w:val="001A473F"/>
    <w:rsid w:val="001A47AB"/>
    <w:rsid w:val="001A4A58"/>
    <w:rsid w:val="001A5AC3"/>
    <w:rsid w:val="001A607D"/>
    <w:rsid w:val="001A609B"/>
    <w:rsid w:val="001A60CE"/>
    <w:rsid w:val="001A628B"/>
    <w:rsid w:val="001A6F19"/>
    <w:rsid w:val="001A70DF"/>
    <w:rsid w:val="001A747E"/>
    <w:rsid w:val="001A75DB"/>
    <w:rsid w:val="001B0AF0"/>
    <w:rsid w:val="001B1BED"/>
    <w:rsid w:val="001B21DA"/>
    <w:rsid w:val="001B2423"/>
    <w:rsid w:val="001B25DA"/>
    <w:rsid w:val="001B277D"/>
    <w:rsid w:val="001B3020"/>
    <w:rsid w:val="001B3F9F"/>
    <w:rsid w:val="001B472B"/>
    <w:rsid w:val="001B5809"/>
    <w:rsid w:val="001B5B36"/>
    <w:rsid w:val="001B5BA1"/>
    <w:rsid w:val="001B6240"/>
    <w:rsid w:val="001B6466"/>
    <w:rsid w:val="001B704F"/>
    <w:rsid w:val="001C03B1"/>
    <w:rsid w:val="001C0AF3"/>
    <w:rsid w:val="001C0C74"/>
    <w:rsid w:val="001C0C8C"/>
    <w:rsid w:val="001C0F9C"/>
    <w:rsid w:val="001C1148"/>
    <w:rsid w:val="001C245F"/>
    <w:rsid w:val="001C2EAA"/>
    <w:rsid w:val="001C30AB"/>
    <w:rsid w:val="001C3436"/>
    <w:rsid w:val="001C3568"/>
    <w:rsid w:val="001C4498"/>
    <w:rsid w:val="001C5269"/>
    <w:rsid w:val="001C549D"/>
    <w:rsid w:val="001C67F0"/>
    <w:rsid w:val="001C68B3"/>
    <w:rsid w:val="001C6A5C"/>
    <w:rsid w:val="001C6CEB"/>
    <w:rsid w:val="001C741C"/>
    <w:rsid w:val="001C7949"/>
    <w:rsid w:val="001C7FB6"/>
    <w:rsid w:val="001D0D99"/>
    <w:rsid w:val="001D1720"/>
    <w:rsid w:val="001D188D"/>
    <w:rsid w:val="001D1F2F"/>
    <w:rsid w:val="001D1F93"/>
    <w:rsid w:val="001D2004"/>
    <w:rsid w:val="001D216D"/>
    <w:rsid w:val="001D21B9"/>
    <w:rsid w:val="001D39AD"/>
    <w:rsid w:val="001D4251"/>
    <w:rsid w:val="001D562B"/>
    <w:rsid w:val="001D5846"/>
    <w:rsid w:val="001D5C60"/>
    <w:rsid w:val="001D604B"/>
    <w:rsid w:val="001D63DF"/>
    <w:rsid w:val="001D6F2D"/>
    <w:rsid w:val="001D703D"/>
    <w:rsid w:val="001D7085"/>
    <w:rsid w:val="001D7112"/>
    <w:rsid w:val="001D7321"/>
    <w:rsid w:val="001D73F4"/>
    <w:rsid w:val="001D7BD0"/>
    <w:rsid w:val="001D7CC2"/>
    <w:rsid w:val="001D7F81"/>
    <w:rsid w:val="001E013F"/>
    <w:rsid w:val="001E1423"/>
    <w:rsid w:val="001E1996"/>
    <w:rsid w:val="001E2185"/>
    <w:rsid w:val="001E26F2"/>
    <w:rsid w:val="001E448A"/>
    <w:rsid w:val="001E4B9D"/>
    <w:rsid w:val="001E4D2A"/>
    <w:rsid w:val="001E5134"/>
    <w:rsid w:val="001E5BD7"/>
    <w:rsid w:val="001E5F92"/>
    <w:rsid w:val="001E6B97"/>
    <w:rsid w:val="001E6FB1"/>
    <w:rsid w:val="001E7498"/>
    <w:rsid w:val="001F0003"/>
    <w:rsid w:val="001F078E"/>
    <w:rsid w:val="001F0B30"/>
    <w:rsid w:val="001F1087"/>
    <w:rsid w:val="001F135D"/>
    <w:rsid w:val="001F1BB2"/>
    <w:rsid w:val="001F33A5"/>
    <w:rsid w:val="001F3F77"/>
    <w:rsid w:val="001F460C"/>
    <w:rsid w:val="001F4782"/>
    <w:rsid w:val="001F536F"/>
    <w:rsid w:val="001F541B"/>
    <w:rsid w:val="001F6B78"/>
    <w:rsid w:val="001F6BD3"/>
    <w:rsid w:val="001F6D0E"/>
    <w:rsid w:val="002006C7"/>
    <w:rsid w:val="00200842"/>
    <w:rsid w:val="00201098"/>
    <w:rsid w:val="0020175D"/>
    <w:rsid w:val="00201806"/>
    <w:rsid w:val="00202529"/>
    <w:rsid w:val="00202DD6"/>
    <w:rsid w:val="00202E7C"/>
    <w:rsid w:val="002035E2"/>
    <w:rsid w:val="002037A0"/>
    <w:rsid w:val="00204470"/>
    <w:rsid w:val="0020471B"/>
    <w:rsid w:val="002048B1"/>
    <w:rsid w:val="00205598"/>
    <w:rsid w:val="00205653"/>
    <w:rsid w:val="00205933"/>
    <w:rsid w:val="00206A17"/>
    <w:rsid w:val="00207403"/>
    <w:rsid w:val="00207823"/>
    <w:rsid w:val="00207D05"/>
    <w:rsid w:val="00207EFC"/>
    <w:rsid w:val="00207F31"/>
    <w:rsid w:val="00210183"/>
    <w:rsid w:val="002104FE"/>
    <w:rsid w:val="00210E72"/>
    <w:rsid w:val="0021198A"/>
    <w:rsid w:val="002119D5"/>
    <w:rsid w:val="00211FB4"/>
    <w:rsid w:val="002125D5"/>
    <w:rsid w:val="002129DD"/>
    <w:rsid w:val="00212F46"/>
    <w:rsid w:val="0021381A"/>
    <w:rsid w:val="00213CC0"/>
    <w:rsid w:val="00214946"/>
    <w:rsid w:val="00214E73"/>
    <w:rsid w:val="002156A3"/>
    <w:rsid w:val="002157BC"/>
    <w:rsid w:val="00215B1E"/>
    <w:rsid w:val="00215D7F"/>
    <w:rsid w:val="002161EC"/>
    <w:rsid w:val="00216384"/>
    <w:rsid w:val="00216479"/>
    <w:rsid w:val="00217A8C"/>
    <w:rsid w:val="00217B0F"/>
    <w:rsid w:val="00217C0F"/>
    <w:rsid w:val="00217D88"/>
    <w:rsid w:val="00217F85"/>
    <w:rsid w:val="00217F99"/>
    <w:rsid w:val="00220774"/>
    <w:rsid w:val="0022120A"/>
    <w:rsid w:val="002212DC"/>
    <w:rsid w:val="002216FD"/>
    <w:rsid w:val="002219F7"/>
    <w:rsid w:val="002221C0"/>
    <w:rsid w:val="00222E12"/>
    <w:rsid w:val="002230D9"/>
    <w:rsid w:val="002241F3"/>
    <w:rsid w:val="00224445"/>
    <w:rsid w:val="00224604"/>
    <w:rsid w:val="002263CE"/>
    <w:rsid w:val="00226D3B"/>
    <w:rsid w:val="00227174"/>
    <w:rsid w:val="00227342"/>
    <w:rsid w:val="002274B9"/>
    <w:rsid w:val="00227EC1"/>
    <w:rsid w:val="00227F0F"/>
    <w:rsid w:val="002301F7"/>
    <w:rsid w:val="002303B9"/>
    <w:rsid w:val="0023080C"/>
    <w:rsid w:val="002311ED"/>
    <w:rsid w:val="002317AD"/>
    <w:rsid w:val="00232A3C"/>
    <w:rsid w:val="00232C2E"/>
    <w:rsid w:val="00232DB7"/>
    <w:rsid w:val="00232F28"/>
    <w:rsid w:val="002335EC"/>
    <w:rsid w:val="00233E90"/>
    <w:rsid w:val="00234025"/>
    <w:rsid w:val="002348A3"/>
    <w:rsid w:val="00235D00"/>
    <w:rsid w:val="0023623C"/>
    <w:rsid w:val="00236D5A"/>
    <w:rsid w:val="00237881"/>
    <w:rsid w:val="00240526"/>
    <w:rsid w:val="00240C1A"/>
    <w:rsid w:val="0024119D"/>
    <w:rsid w:val="00241FC0"/>
    <w:rsid w:val="0024299A"/>
    <w:rsid w:val="00242CEA"/>
    <w:rsid w:val="00243861"/>
    <w:rsid w:val="00243AAB"/>
    <w:rsid w:val="00243EBA"/>
    <w:rsid w:val="0024433C"/>
    <w:rsid w:val="00244658"/>
    <w:rsid w:val="002449AF"/>
    <w:rsid w:val="00244A3C"/>
    <w:rsid w:val="00244B8D"/>
    <w:rsid w:val="00244CD2"/>
    <w:rsid w:val="0024507E"/>
    <w:rsid w:val="002456E3"/>
    <w:rsid w:val="00245806"/>
    <w:rsid w:val="00246114"/>
    <w:rsid w:val="00246574"/>
    <w:rsid w:val="002466B7"/>
    <w:rsid w:val="00246A49"/>
    <w:rsid w:val="00246F2E"/>
    <w:rsid w:val="0024711B"/>
    <w:rsid w:val="00247E06"/>
    <w:rsid w:val="0025004E"/>
    <w:rsid w:val="0025009E"/>
    <w:rsid w:val="00250487"/>
    <w:rsid w:val="00250797"/>
    <w:rsid w:val="0025099E"/>
    <w:rsid w:val="00251DB4"/>
    <w:rsid w:val="002527C4"/>
    <w:rsid w:val="00252804"/>
    <w:rsid w:val="002528A3"/>
    <w:rsid w:val="0025294D"/>
    <w:rsid w:val="00252C3E"/>
    <w:rsid w:val="00254522"/>
    <w:rsid w:val="002546B8"/>
    <w:rsid w:val="00254764"/>
    <w:rsid w:val="002548CB"/>
    <w:rsid w:val="00254F7B"/>
    <w:rsid w:val="00254F84"/>
    <w:rsid w:val="002553B2"/>
    <w:rsid w:val="0025545A"/>
    <w:rsid w:val="0025627D"/>
    <w:rsid w:val="0025637E"/>
    <w:rsid w:val="00256776"/>
    <w:rsid w:val="00256E7D"/>
    <w:rsid w:val="0025703E"/>
    <w:rsid w:val="002570DB"/>
    <w:rsid w:val="002577FC"/>
    <w:rsid w:val="0026020C"/>
    <w:rsid w:val="002603E3"/>
    <w:rsid w:val="00260FFD"/>
    <w:rsid w:val="00261637"/>
    <w:rsid w:val="00261D0A"/>
    <w:rsid w:val="00262B44"/>
    <w:rsid w:val="00262CF8"/>
    <w:rsid w:val="002634A4"/>
    <w:rsid w:val="00263887"/>
    <w:rsid w:val="00263AE7"/>
    <w:rsid w:val="00263E70"/>
    <w:rsid w:val="00263F9E"/>
    <w:rsid w:val="00264BE5"/>
    <w:rsid w:val="00264FFA"/>
    <w:rsid w:val="00265612"/>
    <w:rsid w:val="00265D7D"/>
    <w:rsid w:val="00266E23"/>
    <w:rsid w:val="00267A03"/>
    <w:rsid w:val="002701BC"/>
    <w:rsid w:val="0027023A"/>
    <w:rsid w:val="002707CC"/>
    <w:rsid w:val="002714D4"/>
    <w:rsid w:val="00271639"/>
    <w:rsid w:val="00271D4A"/>
    <w:rsid w:val="00273243"/>
    <w:rsid w:val="00273451"/>
    <w:rsid w:val="00273693"/>
    <w:rsid w:val="002738E3"/>
    <w:rsid w:val="002739FE"/>
    <w:rsid w:val="00274406"/>
    <w:rsid w:val="00274AE2"/>
    <w:rsid w:val="002756B3"/>
    <w:rsid w:val="00275850"/>
    <w:rsid w:val="00276434"/>
    <w:rsid w:val="00276DCC"/>
    <w:rsid w:val="00277388"/>
    <w:rsid w:val="002800CE"/>
    <w:rsid w:val="00280647"/>
    <w:rsid w:val="00281956"/>
    <w:rsid w:val="00281E52"/>
    <w:rsid w:val="002826D5"/>
    <w:rsid w:val="00282CFA"/>
    <w:rsid w:val="00282EDB"/>
    <w:rsid w:val="00283A73"/>
    <w:rsid w:val="00284C82"/>
    <w:rsid w:val="00284DC4"/>
    <w:rsid w:val="002851D7"/>
    <w:rsid w:val="00285A41"/>
    <w:rsid w:val="00285EC4"/>
    <w:rsid w:val="002860B5"/>
    <w:rsid w:val="002862BD"/>
    <w:rsid w:val="00286331"/>
    <w:rsid w:val="002865A0"/>
    <w:rsid w:val="00286BA6"/>
    <w:rsid w:val="00286C14"/>
    <w:rsid w:val="00286CCE"/>
    <w:rsid w:val="0028700A"/>
    <w:rsid w:val="00287298"/>
    <w:rsid w:val="002873D8"/>
    <w:rsid w:val="002876B1"/>
    <w:rsid w:val="00287914"/>
    <w:rsid w:val="00287A9C"/>
    <w:rsid w:val="00287E82"/>
    <w:rsid w:val="00290510"/>
    <w:rsid w:val="00290696"/>
    <w:rsid w:val="00290954"/>
    <w:rsid w:val="002909C7"/>
    <w:rsid w:val="00290F95"/>
    <w:rsid w:val="00291323"/>
    <w:rsid w:val="00291490"/>
    <w:rsid w:val="0029286C"/>
    <w:rsid w:val="0029360A"/>
    <w:rsid w:val="00293727"/>
    <w:rsid w:val="0029389E"/>
    <w:rsid w:val="00293B3A"/>
    <w:rsid w:val="00293B49"/>
    <w:rsid w:val="00294331"/>
    <w:rsid w:val="00295443"/>
    <w:rsid w:val="00295554"/>
    <w:rsid w:val="00296835"/>
    <w:rsid w:val="00296F00"/>
    <w:rsid w:val="002977F3"/>
    <w:rsid w:val="00297D05"/>
    <w:rsid w:val="002A00BD"/>
    <w:rsid w:val="002A05F7"/>
    <w:rsid w:val="002A08CE"/>
    <w:rsid w:val="002A08E5"/>
    <w:rsid w:val="002A0F0F"/>
    <w:rsid w:val="002A0FC2"/>
    <w:rsid w:val="002A1906"/>
    <w:rsid w:val="002A2192"/>
    <w:rsid w:val="002A2F48"/>
    <w:rsid w:val="002A3258"/>
    <w:rsid w:val="002A3E5D"/>
    <w:rsid w:val="002A527E"/>
    <w:rsid w:val="002A55B1"/>
    <w:rsid w:val="002A5862"/>
    <w:rsid w:val="002A58EC"/>
    <w:rsid w:val="002A5CC0"/>
    <w:rsid w:val="002A654E"/>
    <w:rsid w:val="002B0CEB"/>
    <w:rsid w:val="002B0FB4"/>
    <w:rsid w:val="002B10CB"/>
    <w:rsid w:val="002B10F0"/>
    <w:rsid w:val="002B18A1"/>
    <w:rsid w:val="002B1CF1"/>
    <w:rsid w:val="002B3297"/>
    <w:rsid w:val="002B362E"/>
    <w:rsid w:val="002B36C9"/>
    <w:rsid w:val="002B36CF"/>
    <w:rsid w:val="002B40F1"/>
    <w:rsid w:val="002B4216"/>
    <w:rsid w:val="002B4CD0"/>
    <w:rsid w:val="002B5057"/>
    <w:rsid w:val="002B512F"/>
    <w:rsid w:val="002B529F"/>
    <w:rsid w:val="002B5F8E"/>
    <w:rsid w:val="002B6AA1"/>
    <w:rsid w:val="002B6D36"/>
    <w:rsid w:val="002B7344"/>
    <w:rsid w:val="002B7B9A"/>
    <w:rsid w:val="002C02A3"/>
    <w:rsid w:val="002C07C5"/>
    <w:rsid w:val="002C1132"/>
    <w:rsid w:val="002C1342"/>
    <w:rsid w:val="002C1D07"/>
    <w:rsid w:val="002C2986"/>
    <w:rsid w:val="002C2A4E"/>
    <w:rsid w:val="002C2BCC"/>
    <w:rsid w:val="002C2C9D"/>
    <w:rsid w:val="002C2DF8"/>
    <w:rsid w:val="002C3F38"/>
    <w:rsid w:val="002C4F64"/>
    <w:rsid w:val="002C5B18"/>
    <w:rsid w:val="002C666E"/>
    <w:rsid w:val="002C75F9"/>
    <w:rsid w:val="002D0567"/>
    <w:rsid w:val="002D0B08"/>
    <w:rsid w:val="002D15E6"/>
    <w:rsid w:val="002D1BA1"/>
    <w:rsid w:val="002D21A9"/>
    <w:rsid w:val="002D2519"/>
    <w:rsid w:val="002D3077"/>
    <w:rsid w:val="002D3841"/>
    <w:rsid w:val="002D4800"/>
    <w:rsid w:val="002D50B8"/>
    <w:rsid w:val="002D534A"/>
    <w:rsid w:val="002D5C35"/>
    <w:rsid w:val="002D5FB4"/>
    <w:rsid w:val="002D6270"/>
    <w:rsid w:val="002D6AC2"/>
    <w:rsid w:val="002D6B12"/>
    <w:rsid w:val="002D7792"/>
    <w:rsid w:val="002D795D"/>
    <w:rsid w:val="002D7FBC"/>
    <w:rsid w:val="002E0198"/>
    <w:rsid w:val="002E0900"/>
    <w:rsid w:val="002E0C20"/>
    <w:rsid w:val="002E11C4"/>
    <w:rsid w:val="002E1297"/>
    <w:rsid w:val="002E1893"/>
    <w:rsid w:val="002E1DB5"/>
    <w:rsid w:val="002E1EE3"/>
    <w:rsid w:val="002E2AEA"/>
    <w:rsid w:val="002E304D"/>
    <w:rsid w:val="002E33B8"/>
    <w:rsid w:val="002E48F9"/>
    <w:rsid w:val="002E4E3A"/>
    <w:rsid w:val="002E4FEE"/>
    <w:rsid w:val="002E5511"/>
    <w:rsid w:val="002E5FA9"/>
    <w:rsid w:val="002E6742"/>
    <w:rsid w:val="002E6753"/>
    <w:rsid w:val="002E6A1F"/>
    <w:rsid w:val="002E71D8"/>
    <w:rsid w:val="002E73BC"/>
    <w:rsid w:val="002E7F34"/>
    <w:rsid w:val="002E7FAB"/>
    <w:rsid w:val="002F016D"/>
    <w:rsid w:val="002F1230"/>
    <w:rsid w:val="002F1874"/>
    <w:rsid w:val="002F19E4"/>
    <w:rsid w:val="002F20DB"/>
    <w:rsid w:val="002F2219"/>
    <w:rsid w:val="002F33DC"/>
    <w:rsid w:val="002F3743"/>
    <w:rsid w:val="002F3F32"/>
    <w:rsid w:val="002F4397"/>
    <w:rsid w:val="002F4A1E"/>
    <w:rsid w:val="002F51EB"/>
    <w:rsid w:val="002F5658"/>
    <w:rsid w:val="002F71EE"/>
    <w:rsid w:val="002F7814"/>
    <w:rsid w:val="002F7BA9"/>
    <w:rsid w:val="00300826"/>
    <w:rsid w:val="0030134E"/>
    <w:rsid w:val="0030158C"/>
    <w:rsid w:val="00301775"/>
    <w:rsid w:val="00301C6F"/>
    <w:rsid w:val="00302078"/>
    <w:rsid w:val="00302115"/>
    <w:rsid w:val="00302C51"/>
    <w:rsid w:val="003031C4"/>
    <w:rsid w:val="00303225"/>
    <w:rsid w:val="00303848"/>
    <w:rsid w:val="00304E85"/>
    <w:rsid w:val="00305679"/>
    <w:rsid w:val="00305991"/>
    <w:rsid w:val="00305EB5"/>
    <w:rsid w:val="00306E89"/>
    <w:rsid w:val="003072BB"/>
    <w:rsid w:val="003073B5"/>
    <w:rsid w:val="0030769F"/>
    <w:rsid w:val="00307A4B"/>
    <w:rsid w:val="0031023E"/>
    <w:rsid w:val="0031027D"/>
    <w:rsid w:val="0031090A"/>
    <w:rsid w:val="00310B94"/>
    <w:rsid w:val="00310DAE"/>
    <w:rsid w:val="003111A4"/>
    <w:rsid w:val="00311598"/>
    <w:rsid w:val="00311653"/>
    <w:rsid w:val="00311923"/>
    <w:rsid w:val="00312D3E"/>
    <w:rsid w:val="0031338B"/>
    <w:rsid w:val="00313719"/>
    <w:rsid w:val="003140B3"/>
    <w:rsid w:val="003146F0"/>
    <w:rsid w:val="00314A5A"/>
    <w:rsid w:val="00314DE9"/>
    <w:rsid w:val="00315207"/>
    <w:rsid w:val="00315454"/>
    <w:rsid w:val="003156E9"/>
    <w:rsid w:val="00315B32"/>
    <w:rsid w:val="00315D05"/>
    <w:rsid w:val="00317735"/>
    <w:rsid w:val="00317F98"/>
    <w:rsid w:val="00320244"/>
    <w:rsid w:val="00320275"/>
    <w:rsid w:val="00320CCF"/>
    <w:rsid w:val="00320CE8"/>
    <w:rsid w:val="00321A37"/>
    <w:rsid w:val="00322429"/>
    <w:rsid w:val="003226A0"/>
    <w:rsid w:val="00322A9F"/>
    <w:rsid w:val="00322C4C"/>
    <w:rsid w:val="003238B0"/>
    <w:rsid w:val="00325667"/>
    <w:rsid w:val="00325869"/>
    <w:rsid w:val="00325A9A"/>
    <w:rsid w:val="00326CCA"/>
    <w:rsid w:val="00327208"/>
    <w:rsid w:val="0033039B"/>
    <w:rsid w:val="00330AA7"/>
    <w:rsid w:val="00330D8B"/>
    <w:rsid w:val="00330F23"/>
    <w:rsid w:val="00331834"/>
    <w:rsid w:val="0033183D"/>
    <w:rsid w:val="00331CBF"/>
    <w:rsid w:val="00331DAE"/>
    <w:rsid w:val="00333347"/>
    <w:rsid w:val="00333DE1"/>
    <w:rsid w:val="00333EE4"/>
    <w:rsid w:val="0033410D"/>
    <w:rsid w:val="00334C36"/>
    <w:rsid w:val="00334F07"/>
    <w:rsid w:val="00334FDD"/>
    <w:rsid w:val="003352FE"/>
    <w:rsid w:val="003353A9"/>
    <w:rsid w:val="00335DD3"/>
    <w:rsid w:val="00336E10"/>
    <w:rsid w:val="00336E39"/>
    <w:rsid w:val="00337474"/>
    <w:rsid w:val="003376D8"/>
    <w:rsid w:val="003376DF"/>
    <w:rsid w:val="00340740"/>
    <w:rsid w:val="0034100F"/>
    <w:rsid w:val="0034138F"/>
    <w:rsid w:val="00341B24"/>
    <w:rsid w:val="0034222C"/>
    <w:rsid w:val="003424C0"/>
    <w:rsid w:val="00342664"/>
    <w:rsid w:val="0034306E"/>
    <w:rsid w:val="003431D5"/>
    <w:rsid w:val="00343203"/>
    <w:rsid w:val="00343545"/>
    <w:rsid w:val="0034380B"/>
    <w:rsid w:val="00343A24"/>
    <w:rsid w:val="00344513"/>
    <w:rsid w:val="00344855"/>
    <w:rsid w:val="003449C7"/>
    <w:rsid w:val="003449F6"/>
    <w:rsid w:val="00346C87"/>
    <w:rsid w:val="00346E71"/>
    <w:rsid w:val="00347207"/>
    <w:rsid w:val="00347C54"/>
    <w:rsid w:val="00347CA4"/>
    <w:rsid w:val="00350434"/>
    <w:rsid w:val="00350C0D"/>
    <w:rsid w:val="0035132F"/>
    <w:rsid w:val="00351B4C"/>
    <w:rsid w:val="00351F7C"/>
    <w:rsid w:val="003523DE"/>
    <w:rsid w:val="00352F65"/>
    <w:rsid w:val="003532CF"/>
    <w:rsid w:val="003532E6"/>
    <w:rsid w:val="003545F5"/>
    <w:rsid w:val="003557BD"/>
    <w:rsid w:val="0035580D"/>
    <w:rsid w:val="003558BD"/>
    <w:rsid w:val="0035633C"/>
    <w:rsid w:val="00356419"/>
    <w:rsid w:val="0035666E"/>
    <w:rsid w:val="003566C3"/>
    <w:rsid w:val="00356E62"/>
    <w:rsid w:val="00356F81"/>
    <w:rsid w:val="003570CB"/>
    <w:rsid w:val="00357241"/>
    <w:rsid w:val="00357483"/>
    <w:rsid w:val="00357658"/>
    <w:rsid w:val="00357772"/>
    <w:rsid w:val="003578A6"/>
    <w:rsid w:val="00357C64"/>
    <w:rsid w:val="003602E1"/>
    <w:rsid w:val="00360DC2"/>
    <w:rsid w:val="00360E2C"/>
    <w:rsid w:val="003625AC"/>
    <w:rsid w:val="00362610"/>
    <w:rsid w:val="003626AD"/>
    <w:rsid w:val="003626EC"/>
    <w:rsid w:val="00363449"/>
    <w:rsid w:val="00363554"/>
    <w:rsid w:val="00363D10"/>
    <w:rsid w:val="00363F8F"/>
    <w:rsid w:val="0036476A"/>
    <w:rsid w:val="0036487B"/>
    <w:rsid w:val="00365181"/>
    <w:rsid w:val="003652E5"/>
    <w:rsid w:val="00365658"/>
    <w:rsid w:val="00365C46"/>
    <w:rsid w:val="003662A3"/>
    <w:rsid w:val="003667F8"/>
    <w:rsid w:val="003668E0"/>
    <w:rsid w:val="00370CA8"/>
    <w:rsid w:val="00370D3B"/>
    <w:rsid w:val="00371972"/>
    <w:rsid w:val="00371F9E"/>
    <w:rsid w:val="003726B4"/>
    <w:rsid w:val="00372711"/>
    <w:rsid w:val="00372D7C"/>
    <w:rsid w:val="003748DC"/>
    <w:rsid w:val="00374DEC"/>
    <w:rsid w:val="0037576F"/>
    <w:rsid w:val="00375E18"/>
    <w:rsid w:val="00375E9B"/>
    <w:rsid w:val="00376D1E"/>
    <w:rsid w:val="00377067"/>
    <w:rsid w:val="0037716A"/>
    <w:rsid w:val="003779F7"/>
    <w:rsid w:val="00380023"/>
    <w:rsid w:val="003819EC"/>
    <w:rsid w:val="0038209D"/>
    <w:rsid w:val="003829D2"/>
    <w:rsid w:val="00384004"/>
    <w:rsid w:val="003845D4"/>
    <w:rsid w:val="0038460F"/>
    <w:rsid w:val="00384976"/>
    <w:rsid w:val="003849D6"/>
    <w:rsid w:val="003855AA"/>
    <w:rsid w:val="003856D9"/>
    <w:rsid w:val="003864B7"/>
    <w:rsid w:val="00386C9F"/>
    <w:rsid w:val="00386D0A"/>
    <w:rsid w:val="00387225"/>
    <w:rsid w:val="00390146"/>
    <w:rsid w:val="003906B0"/>
    <w:rsid w:val="003906D4"/>
    <w:rsid w:val="00390F7B"/>
    <w:rsid w:val="0039122A"/>
    <w:rsid w:val="00392029"/>
    <w:rsid w:val="003922B9"/>
    <w:rsid w:val="00393A06"/>
    <w:rsid w:val="00394832"/>
    <w:rsid w:val="00394DAF"/>
    <w:rsid w:val="00394EE3"/>
    <w:rsid w:val="003958C4"/>
    <w:rsid w:val="003961A5"/>
    <w:rsid w:val="00396265"/>
    <w:rsid w:val="00397326"/>
    <w:rsid w:val="0039747F"/>
    <w:rsid w:val="003975F1"/>
    <w:rsid w:val="00397AA3"/>
    <w:rsid w:val="00397AFF"/>
    <w:rsid w:val="003A0298"/>
    <w:rsid w:val="003A0560"/>
    <w:rsid w:val="003A0867"/>
    <w:rsid w:val="003A16F4"/>
    <w:rsid w:val="003A1892"/>
    <w:rsid w:val="003A35CB"/>
    <w:rsid w:val="003A375B"/>
    <w:rsid w:val="003A3B6C"/>
    <w:rsid w:val="003A4052"/>
    <w:rsid w:val="003A458A"/>
    <w:rsid w:val="003A4F42"/>
    <w:rsid w:val="003A5201"/>
    <w:rsid w:val="003A5542"/>
    <w:rsid w:val="003A6348"/>
    <w:rsid w:val="003A6552"/>
    <w:rsid w:val="003A6EF0"/>
    <w:rsid w:val="003A740B"/>
    <w:rsid w:val="003A7442"/>
    <w:rsid w:val="003A7641"/>
    <w:rsid w:val="003A7892"/>
    <w:rsid w:val="003A7D80"/>
    <w:rsid w:val="003B0BB9"/>
    <w:rsid w:val="003B0F55"/>
    <w:rsid w:val="003B0FB9"/>
    <w:rsid w:val="003B1F30"/>
    <w:rsid w:val="003B2365"/>
    <w:rsid w:val="003B29E1"/>
    <w:rsid w:val="003B306A"/>
    <w:rsid w:val="003B34B1"/>
    <w:rsid w:val="003B36AC"/>
    <w:rsid w:val="003B36CA"/>
    <w:rsid w:val="003B4A65"/>
    <w:rsid w:val="003B4D52"/>
    <w:rsid w:val="003B53B3"/>
    <w:rsid w:val="003B5C63"/>
    <w:rsid w:val="003B601E"/>
    <w:rsid w:val="003B7919"/>
    <w:rsid w:val="003B7BF3"/>
    <w:rsid w:val="003C1838"/>
    <w:rsid w:val="003C2AC2"/>
    <w:rsid w:val="003C2B80"/>
    <w:rsid w:val="003C30F2"/>
    <w:rsid w:val="003C32BD"/>
    <w:rsid w:val="003C3B90"/>
    <w:rsid w:val="003C4439"/>
    <w:rsid w:val="003C4712"/>
    <w:rsid w:val="003C48F1"/>
    <w:rsid w:val="003C513D"/>
    <w:rsid w:val="003C5A72"/>
    <w:rsid w:val="003C5D66"/>
    <w:rsid w:val="003C6BA0"/>
    <w:rsid w:val="003C73E8"/>
    <w:rsid w:val="003C75A7"/>
    <w:rsid w:val="003C7AAA"/>
    <w:rsid w:val="003C7BCA"/>
    <w:rsid w:val="003D083F"/>
    <w:rsid w:val="003D0FBC"/>
    <w:rsid w:val="003D112B"/>
    <w:rsid w:val="003D1E6D"/>
    <w:rsid w:val="003D2992"/>
    <w:rsid w:val="003D29A3"/>
    <w:rsid w:val="003D30EA"/>
    <w:rsid w:val="003D344B"/>
    <w:rsid w:val="003D3E82"/>
    <w:rsid w:val="003D400C"/>
    <w:rsid w:val="003D40FD"/>
    <w:rsid w:val="003D4674"/>
    <w:rsid w:val="003D4EF1"/>
    <w:rsid w:val="003D504A"/>
    <w:rsid w:val="003D526C"/>
    <w:rsid w:val="003D5646"/>
    <w:rsid w:val="003D5819"/>
    <w:rsid w:val="003D5C9B"/>
    <w:rsid w:val="003D5F1D"/>
    <w:rsid w:val="003D607F"/>
    <w:rsid w:val="003D61AA"/>
    <w:rsid w:val="003D61EA"/>
    <w:rsid w:val="003D6800"/>
    <w:rsid w:val="003D7339"/>
    <w:rsid w:val="003D7E98"/>
    <w:rsid w:val="003E0419"/>
    <w:rsid w:val="003E0424"/>
    <w:rsid w:val="003E0603"/>
    <w:rsid w:val="003E11B2"/>
    <w:rsid w:val="003E1A73"/>
    <w:rsid w:val="003E2F85"/>
    <w:rsid w:val="003E31F7"/>
    <w:rsid w:val="003E3A8E"/>
    <w:rsid w:val="003E3EAB"/>
    <w:rsid w:val="003E3F2C"/>
    <w:rsid w:val="003E4160"/>
    <w:rsid w:val="003E4679"/>
    <w:rsid w:val="003E4D15"/>
    <w:rsid w:val="003E5C3A"/>
    <w:rsid w:val="003E5D46"/>
    <w:rsid w:val="003E6808"/>
    <w:rsid w:val="003E695F"/>
    <w:rsid w:val="003E6C9E"/>
    <w:rsid w:val="003E71B8"/>
    <w:rsid w:val="003E726B"/>
    <w:rsid w:val="003E7F48"/>
    <w:rsid w:val="003F10C2"/>
    <w:rsid w:val="003F14D8"/>
    <w:rsid w:val="003F20A6"/>
    <w:rsid w:val="003F262F"/>
    <w:rsid w:val="003F30BC"/>
    <w:rsid w:val="003F3DF8"/>
    <w:rsid w:val="003F4619"/>
    <w:rsid w:val="003F46BC"/>
    <w:rsid w:val="003F4877"/>
    <w:rsid w:val="003F49AA"/>
    <w:rsid w:val="003F49F0"/>
    <w:rsid w:val="003F5250"/>
    <w:rsid w:val="003F5F3C"/>
    <w:rsid w:val="003F67F9"/>
    <w:rsid w:val="003F6F6D"/>
    <w:rsid w:val="004000B5"/>
    <w:rsid w:val="004005E6"/>
    <w:rsid w:val="00400709"/>
    <w:rsid w:val="00400744"/>
    <w:rsid w:val="00400CA5"/>
    <w:rsid w:val="00400E68"/>
    <w:rsid w:val="004018A4"/>
    <w:rsid w:val="00401E90"/>
    <w:rsid w:val="00402132"/>
    <w:rsid w:val="004026CD"/>
    <w:rsid w:val="00402991"/>
    <w:rsid w:val="0040305D"/>
    <w:rsid w:val="00403CD8"/>
    <w:rsid w:val="004040F8"/>
    <w:rsid w:val="00404171"/>
    <w:rsid w:val="004051D0"/>
    <w:rsid w:val="00405CB5"/>
    <w:rsid w:val="00405E5A"/>
    <w:rsid w:val="00406519"/>
    <w:rsid w:val="0040692A"/>
    <w:rsid w:val="00406F67"/>
    <w:rsid w:val="00406F8A"/>
    <w:rsid w:val="00407155"/>
    <w:rsid w:val="00407330"/>
    <w:rsid w:val="00407BB5"/>
    <w:rsid w:val="00407DF5"/>
    <w:rsid w:val="004106C6"/>
    <w:rsid w:val="00411211"/>
    <w:rsid w:val="00411348"/>
    <w:rsid w:val="00411556"/>
    <w:rsid w:val="004116BE"/>
    <w:rsid w:val="00411A18"/>
    <w:rsid w:val="00412530"/>
    <w:rsid w:val="004125C9"/>
    <w:rsid w:val="004127F2"/>
    <w:rsid w:val="00412890"/>
    <w:rsid w:val="00412AA9"/>
    <w:rsid w:val="004135E2"/>
    <w:rsid w:val="00413B4A"/>
    <w:rsid w:val="00414DC8"/>
    <w:rsid w:val="00414FA7"/>
    <w:rsid w:val="0041539A"/>
    <w:rsid w:val="0041551C"/>
    <w:rsid w:val="004165D6"/>
    <w:rsid w:val="00416827"/>
    <w:rsid w:val="00416E5B"/>
    <w:rsid w:val="0041711D"/>
    <w:rsid w:val="004172DE"/>
    <w:rsid w:val="00417B94"/>
    <w:rsid w:val="00417F17"/>
    <w:rsid w:val="00420264"/>
    <w:rsid w:val="00420480"/>
    <w:rsid w:val="00420775"/>
    <w:rsid w:val="004214F0"/>
    <w:rsid w:val="004216D9"/>
    <w:rsid w:val="0042214F"/>
    <w:rsid w:val="00422DB5"/>
    <w:rsid w:val="00423559"/>
    <w:rsid w:val="0042365E"/>
    <w:rsid w:val="00424110"/>
    <w:rsid w:val="00424177"/>
    <w:rsid w:val="004241C0"/>
    <w:rsid w:val="00424927"/>
    <w:rsid w:val="004249CA"/>
    <w:rsid w:val="0042525F"/>
    <w:rsid w:val="0042539A"/>
    <w:rsid w:val="00425AC0"/>
    <w:rsid w:val="00425D08"/>
    <w:rsid w:val="004262F8"/>
    <w:rsid w:val="00426436"/>
    <w:rsid w:val="00426B65"/>
    <w:rsid w:val="0042714E"/>
    <w:rsid w:val="00427E66"/>
    <w:rsid w:val="00427E70"/>
    <w:rsid w:val="004312BB"/>
    <w:rsid w:val="0043184E"/>
    <w:rsid w:val="004320E7"/>
    <w:rsid w:val="00432118"/>
    <w:rsid w:val="0043212F"/>
    <w:rsid w:val="004324D5"/>
    <w:rsid w:val="0043280C"/>
    <w:rsid w:val="00432DDF"/>
    <w:rsid w:val="004335DB"/>
    <w:rsid w:val="00433637"/>
    <w:rsid w:val="004345D8"/>
    <w:rsid w:val="00434E3F"/>
    <w:rsid w:val="004353BB"/>
    <w:rsid w:val="00435623"/>
    <w:rsid w:val="00436345"/>
    <w:rsid w:val="00436BEE"/>
    <w:rsid w:val="00436EEF"/>
    <w:rsid w:val="00437173"/>
    <w:rsid w:val="004372AF"/>
    <w:rsid w:val="004372C0"/>
    <w:rsid w:val="004376C7"/>
    <w:rsid w:val="00437DC0"/>
    <w:rsid w:val="00440552"/>
    <w:rsid w:val="004407C1"/>
    <w:rsid w:val="00440FDA"/>
    <w:rsid w:val="00441709"/>
    <w:rsid w:val="00442267"/>
    <w:rsid w:val="00442A2E"/>
    <w:rsid w:val="00442AD1"/>
    <w:rsid w:val="00442B00"/>
    <w:rsid w:val="00442DAD"/>
    <w:rsid w:val="00442F3C"/>
    <w:rsid w:val="004438B9"/>
    <w:rsid w:val="00443A9C"/>
    <w:rsid w:val="00443BA0"/>
    <w:rsid w:val="00444055"/>
    <w:rsid w:val="00444335"/>
    <w:rsid w:val="00444844"/>
    <w:rsid w:val="004448E4"/>
    <w:rsid w:val="00444FB8"/>
    <w:rsid w:val="0044503F"/>
    <w:rsid w:val="004454F6"/>
    <w:rsid w:val="00445650"/>
    <w:rsid w:val="004457BB"/>
    <w:rsid w:val="0044591D"/>
    <w:rsid w:val="004461E1"/>
    <w:rsid w:val="00446311"/>
    <w:rsid w:val="00446D1B"/>
    <w:rsid w:val="004474C8"/>
    <w:rsid w:val="004506E7"/>
    <w:rsid w:val="00452CDC"/>
    <w:rsid w:val="004541B2"/>
    <w:rsid w:val="004543DC"/>
    <w:rsid w:val="00454ABD"/>
    <w:rsid w:val="004569B3"/>
    <w:rsid w:val="00456FD5"/>
    <w:rsid w:val="00457080"/>
    <w:rsid w:val="004572B0"/>
    <w:rsid w:val="00457EDB"/>
    <w:rsid w:val="0046010B"/>
    <w:rsid w:val="004602F0"/>
    <w:rsid w:val="00460403"/>
    <w:rsid w:val="00460572"/>
    <w:rsid w:val="0046079F"/>
    <w:rsid w:val="00460FC2"/>
    <w:rsid w:val="00461149"/>
    <w:rsid w:val="00462191"/>
    <w:rsid w:val="004625FA"/>
    <w:rsid w:val="00462602"/>
    <w:rsid w:val="004630CF"/>
    <w:rsid w:val="004635B1"/>
    <w:rsid w:val="00463F49"/>
    <w:rsid w:val="0046440C"/>
    <w:rsid w:val="00464E27"/>
    <w:rsid w:val="004656DE"/>
    <w:rsid w:val="00465A1F"/>
    <w:rsid w:val="0046697F"/>
    <w:rsid w:val="00466EF5"/>
    <w:rsid w:val="00467ECD"/>
    <w:rsid w:val="004702C5"/>
    <w:rsid w:val="0047032A"/>
    <w:rsid w:val="0047069A"/>
    <w:rsid w:val="00470A38"/>
    <w:rsid w:val="004710E6"/>
    <w:rsid w:val="0047111D"/>
    <w:rsid w:val="00471583"/>
    <w:rsid w:val="00471E58"/>
    <w:rsid w:val="00472315"/>
    <w:rsid w:val="004725B4"/>
    <w:rsid w:val="00472D4F"/>
    <w:rsid w:val="00472DAC"/>
    <w:rsid w:val="004732E7"/>
    <w:rsid w:val="00473491"/>
    <w:rsid w:val="00473BC5"/>
    <w:rsid w:val="00473C84"/>
    <w:rsid w:val="00473E18"/>
    <w:rsid w:val="00473F17"/>
    <w:rsid w:val="00474B7A"/>
    <w:rsid w:val="00474E14"/>
    <w:rsid w:val="004753C3"/>
    <w:rsid w:val="004754E5"/>
    <w:rsid w:val="00475681"/>
    <w:rsid w:val="00475D35"/>
    <w:rsid w:val="00475DE7"/>
    <w:rsid w:val="00475F13"/>
    <w:rsid w:val="00475FAC"/>
    <w:rsid w:val="00476679"/>
    <w:rsid w:val="00476CF5"/>
    <w:rsid w:val="00477031"/>
    <w:rsid w:val="004774AB"/>
    <w:rsid w:val="0048064A"/>
    <w:rsid w:val="00480D05"/>
    <w:rsid w:val="004814BE"/>
    <w:rsid w:val="00481EC1"/>
    <w:rsid w:val="00482143"/>
    <w:rsid w:val="00483A64"/>
    <w:rsid w:val="00484624"/>
    <w:rsid w:val="00485993"/>
    <w:rsid w:val="00485A47"/>
    <w:rsid w:val="00485B91"/>
    <w:rsid w:val="00485F5C"/>
    <w:rsid w:val="00486048"/>
    <w:rsid w:val="004863A2"/>
    <w:rsid w:val="00486FF7"/>
    <w:rsid w:val="0048727E"/>
    <w:rsid w:val="00487462"/>
    <w:rsid w:val="00487532"/>
    <w:rsid w:val="00487C2B"/>
    <w:rsid w:val="00487FE6"/>
    <w:rsid w:val="00487FF3"/>
    <w:rsid w:val="0049043B"/>
    <w:rsid w:val="004911D3"/>
    <w:rsid w:val="00491737"/>
    <w:rsid w:val="00491A5D"/>
    <w:rsid w:val="00491CE2"/>
    <w:rsid w:val="004929FA"/>
    <w:rsid w:val="00492B07"/>
    <w:rsid w:val="00492C30"/>
    <w:rsid w:val="00492D9E"/>
    <w:rsid w:val="00494191"/>
    <w:rsid w:val="00494670"/>
    <w:rsid w:val="004948DC"/>
    <w:rsid w:val="00494B60"/>
    <w:rsid w:val="00494F43"/>
    <w:rsid w:val="0049506F"/>
    <w:rsid w:val="004957B3"/>
    <w:rsid w:val="0049597C"/>
    <w:rsid w:val="0049677E"/>
    <w:rsid w:val="004A09BE"/>
    <w:rsid w:val="004A0A31"/>
    <w:rsid w:val="004A1363"/>
    <w:rsid w:val="004A1C87"/>
    <w:rsid w:val="004A218B"/>
    <w:rsid w:val="004A24EC"/>
    <w:rsid w:val="004A2575"/>
    <w:rsid w:val="004A26FF"/>
    <w:rsid w:val="004A28FD"/>
    <w:rsid w:val="004A2E2C"/>
    <w:rsid w:val="004A2E72"/>
    <w:rsid w:val="004A37ED"/>
    <w:rsid w:val="004A389E"/>
    <w:rsid w:val="004A438D"/>
    <w:rsid w:val="004A5ACC"/>
    <w:rsid w:val="004A5DA4"/>
    <w:rsid w:val="004A650B"/>
    <w:rsid w:val="004A6707"/>
    <w:rsid w:val="004A68C2"/>
    <w:rsid w:val="004A6BCF"/>
    <w:rsid w:val="004B0C6A"/>
    <w:rsid w:val="004B0F0C"/>
    <w:rsid w:val="004B18F4"/>
    <w:rsid w:val="004B1BC2"/>
    <w:rsid w:val="004B2BCD"/>
    <w:rsid w:val="004B411C"/>
    <w:rsid w:val="004B427D"/>
    <w:rsid w:val="004B44BF"/>
    <w:rsid w:val="004B515C"/>
    <w:rsid w:val="004B647E"/>
    <w:rsid w:val="004B6E50"/>
    <w:rsid w:val="004B7464"/>
    <w:rsid w:val="004B7B33"/>
    <w:rsid w:val="004C0236"/>
    <w:rsid w:val="004C0388"/>
    <w:rsid w:val="004C0448"/>
    <w:rsid w:val="004C04CB"/>
    <w:rsid w:val="004C093D"/>
    <w:rsid w:val="004C1A29"/>
    <w:rsid w:val="004C1C99"/>
    <w:rsid w:val="004C20A4"/>
    <w:rsid w:val="004C292F"/>
    <w:rsid w:val="004C3128"/>
    <w:rsid w:val="004C35B6"/>
    <w:rsid w:val="004C39D7"/>
    <w:rsid w:val="004C471D"/>
    <w:rsid w:val="004C496B"/>
    <w:rsid w:val="004C4BDE"/>
    <w:rsid w:val="004C4FB3"/>
    <w:rsid w:val="004C5252"/>
    <w:rsid w:val="004C5342"/>
    <w:rsid w:val="004C6609"/>
    <w:rsid w:val="004C680C"/>
    <w:rsid w:val="004D0D13"/>
    <w:rsid w:val="004D31D8"/>
    <w:rsid w:val="004D3AC1"/>
    <w:rsid w:val="004D3EFB"/>
    <w:rsid w:val="004D4418"/>
    <w:rsid w:val="004D4944"/>
    <w:rsid w:val="004D4BEA"/>
    <w:rsid w:val="004D5409"/>
    <w:rsid w:val="004D57A3"/>
    <w:rsid w:val="004D66F3"/>
    <w:rsid w:val="004D68AC"/>
    <w:rsid w:val="004D6A65"/>
    <w:rsid w:val="004D707C"/>
    <w:rsid w:val="004D7AA5"/>
    <w:rsid w:val="004D7AEF"/>
    <w:rsid w:val="004D7B56"/>
    <w:rsid w:val="004D7FAC"/>
    <w:rsid w:val="004E00B1"/>
    <w:rsid w:val="004E08F5"/>
    <w:rsid w:val="004E0E0F"/>
    <w:rsid w:val="004E0E73"/>
    <w:rsid w:val="004E231E"/>
    <w:rsid w:val="004E2B60"/>
    <w:rsid w:val="004E2C3D"/>
    <w:rsid w:val="004E3581"/>
    <w:rsid w:val="004E3E36"/>
    <w:rsid w:val="004E4101"/>
    <w:rsid w:val="004E44E5"/>
    <w:rsid w:val="004E4CAD"/>
    <w:rsid w:val="004E52E4"/>
    <w:rsid w:val="004E530B"/>
    <w:rsid w:val="004E5964"/>
    <w:rsid w:val="004E59A7"/>
    <w:rsid w:val="004E5AC7"/>
    <w:rsid w:val="004E5F84"/>
    <w:rsid w:val="004E6338"/>
    <w:rsid w:val="004E68DE"/>
    <w:rsid w:val="004E6976"/>
    <w:rsid w:val="004E6DB6"/>
    <w:rsid w:val="004E6EC0"/>
    <w:rsid w:val="004E7119"/>
    <w:rsid w:val="004E73E1"/>
    <w:rsid w:val="004E7813"/>
    <w:rsid w:val="004E78D9"/>
    <w:rsid w:val="004E7C56"/>
    <w:rsid w:val="004F013F"/>
    <w:rsid w:val="004F0548"/>
    <w:rsid w:val="004F0921"/>
    <w:rsid w:val="004F0F2C"/>
    <w:rsid w:val="004F1484"/>
    <w:rsid w:val="004F1BBF"/>
    <w:rsid w:val="004F1EC4"/>
    <w:rsid w:val="004F246E"/>
    <w:rsid w:val="004F27DD"/>
    <w:rsid w:val="004F2C07"/>
    <w:rsid w:val="004F377C"/>
    <w:rsid w:val="004F37E4"/>
    <w:rsid w:val="004F3EE9"/>
    <w:rsid w:val="004F4367"/>
    <w:rsid w:val="004F5741"/>
    <w:rsid w:val="004F5885"/>
    <w:rsid w:val="004F65FA"/>
    <w:rsid w:val="004F789E"/>
    <w:rsid w:val="005001A0"/>
    <w:rsid w:val="005004AF"/>
    <w:rsid w:val="00500D79"/>
    <w:rsid w:val="005019E5"/>
    <w:rsid w:val="005024EB"/>
    <w:rsid w:val="005026BF"/>
    <w:rsid w:val="005037B6"/>
    <w:rsid w:val="005041A3"/>
    <w:rsid w:val="00504536"/>
    <w:rsid w:val="00504F37"/>
    <w:rsid w:val="0050573D"/>
    <w:rsid w:val="00506883"/>
    <w:rsid w:val="005068D2"/>
    <w:rsid w:val="00506C75"/>
    <w:rsid w:val="00506FAD"/>
    <w:rsid w:val="005105C3"/>
    <w:rsid w:val="00510C9B"/>
    <w:rsid w:val="0051123A"/>
    <w:rsid w:val="00511318"/>
    <w:rsid w:val="005114B3"/>
    <w:rsid w:val="00511CF5"/>
    <w:rsid w:val="00512877"/>
    <w:rsid w:val="005128DC"/>
    <w:rsid w:val="00513343"/>
    <w:rsid w:val="005142EA"/>
    <w:rsid w:val="00514AB7"/>
    <w:rsid w:val="00515BB6"/>
    <w:rsid w:val="005161A7"/>
    <w:rsid w:val="005175FF"/>
    <w:rsid w:val="0052037C"/>
    <w:rsid w:val="00520F2D"/>
    <w:rsid w:val="00522037"/>
    <w:rsid w:val="0052317B"/>
    <w:rsid w:val="0052356E"/>
    <w:rsid w:val="00523AF8"/>
    <w:rsid w:val="00523B4A"/>
    <w:rsid w:val="00523EDB"/>
    <w:rsid w:val="00523F52"/>
    <w:rsid w:val="00524639"/>
    <w:rsid w:val="005250C7"/>
    <w:rsid w:val="005252F4"/>
    <w:rsid w:val="0052531C"/>
    <w:rsid w:val="005254D0"/>
    <w:rsid w:val="00525552"/>
    <w:rsid w:val="00525725"/>
    <w:rsid w:val="005259D4"/>
    <w:rsid w:val="00526026"/>
    <w:rsid w:val="005262C6"/>
    <w:rsid w:val="00526602"/>
    <w:rsid w:val="0052693D"/>
    <w:rsid w:val="00526EB9"/>
    <w:rsid w:val="00527BBE"/>
    <w:rsid w:val="00527BD3"/>
    <w:rsid w:val="00527DD4"/>
    <w:rsid w:val="00530B8D"/>
    <w:rsid w:val="005318EC"/>
    <w:rsid w:val="00531CCC"/>
    <w:rsid w:val="00531DE2"/>
    <w:rsid w:val="0053204A"/>
    <w:rsid w:val="00532299"/>
    <w:rsid w:val="005324DD"/>
    <w:rsid w:val="00532DC2"/>
    <w:rsid w:val="0053325F"/>
    <w:rsid w:val="00534494"/>
    <w:rsid w:val="00534501"/>
    <w:rsid w:val="00534F3B"/>
    <w:rsid w:val="00534FFB"/>
    <w:rsid w:val="005352B5"/>
    <w:rsid w:val="00535A7D"/>
    <w:rsid w:val="00536756"/>
    <w:rsid w:val="00536BDA"/>
    <w:rsid w:val="00536DFF"/>
    <w:rsid w:val="00536F06"/>
    <w:rsid w:val="00537245"/>
    <w:rsid w:val="00537286"/>
    <w:rsid w:val="00537572"/>
    <w:rsid w:val="005375E5"/>
    <w:rsid w:val="00537D68"/>
    <w:rsid w:val="005401A4"/>
    <w:rsid w:val="00540CF7"/>
    <w:rsid w:val="00540D1C"/>
    <w:rsid w:val="00541A41"/>
    <w:rsid w:val="00541BAB"/>
    <w:rsid w:val="00541F47"/>
    <w:rsid w:val="00543213"/>
    <w:rsid w:val="00543C9E"/>
    <w:rsid w:val="00543E8A"/>
    <w:rsid w:val="0054492B"/>
    <w:rsid w:val="0054494B"/>
    <w:rsid w:val="0054513D"/>
    <w:rsid w:val="00545667"/>
    <w:rsid w:val="005456B6"/>
    <w:rsid w:val="00545E44"/>
    <w:rsid w:val="005462EE"/>
    <w:rsid w:val="00546926"/>
    <w:rsid w:val="00546982"/>
    <w:rsid w:val="00546AEF"/>
    <w:rsid w:val="00547187"/>
    <w:rsid w:val="00547AE2"/>
    <w:rsid w:val="00547DDE"/>
    <w:rsid w:val="005502EE"/>
    <w:rsid w:val="00550566"/>
    <w:rsid w:val="00550D02"/>
    <w:rsid w:val="005510A9"/>
    <w:rsid w:val="00551641"/>
    <w:rsid w:val="005516CA"/>
    <w:rsid w:val="005519A9"/>
    <w:rsid w:val="00552930"/>
    <w:rsid w:val="00552DE6"/>
    <w:rsid w:val="00553044"/>
    <w:rsid w:val="00553081"/>
    <w:rsid w:val="005544F1"/>
    <w:rsid w:val="00554FDD"/>
    <w:rsid w:val="00555352"/>
    <w:rsid w:val="00555405"/>
    <w:rsid w:val="005557B8"/>
    <w:rsid w:val="00555A94"/>
    <w:rsid w:val="005561C5"/>
    <w:rsid w:val="00556AD5"/>
    <w:rsid w:val="00556C71"/>
    <w:rsid w:val="00556F37"/>
    <w:rsid w:val="00557100"/>
    <w:rsid w:val="00557487"/>
    <w:rsid w:val="00557910"/>
    <w:rsid w:val="00557AC2"/>
    <w:rsid w:val="00561705"/>
    <w:rsid w:val="00562162"/>
    <w:rsid w:val="00562DAE"/>
    <w:rsid w:val="00563563"/>
    <w:rsid w:val="00563BE8"/>
    <w:rsid w:val="00564723"/>
    <w:rsid w:val="00564857"/>
    <w:rsid w:val="0056509D"/>
    <w:rsid w:val="00566000"/>
    <w:rsid w:val="00566E4F"/>
    <w:rsid w:val="00567054"/>
    <w:rsid w:val="00567F20"/>
    <w:rsid w:val="00570404"/>
    <w:rsid w:val="00570F89"/>
    <w:rsid w:val="00571CEE"/>
    <w:rsid w:val="00571E9B"/>
    <w:rsid w:val="0057211B"/>
    <w:rsid w:val="00572587"/>
    <w:rsid w:val="0057352F"/>
    <w:rsid w:val="00573556"/>
    <w:rsid w:val="00573DB4"/>
    <w:rsid w:val="00573F2B"/>
    <w:rsid w:val="00577BEE"/>
    <w:rsid w:val="005807FC"/>
    <w:rsid w:val="00580CB1"/>
    <w:rsid w:val="00581006"/>
    <w:rsid w:val="00581724"/>
    <w:rsid w:val="00582A0A"/>
    <w:rsid w:val="00582E63"/>
    <w:rsid w:val="00583096"/>
    <w:rsid w:val="005833F2"/>
    <w:rsid w:val="005834A4"/>
    <w:rsid w:val="00583616"/>
    <w:rsid w:val="00583A7A"/>
    <w:rsid w:val="00584025"/>
    <w:rsid w:val="00584159"/>
    <w:rsid w:val="00584194"/>
    <w:rsid w:val="00584423"/>
    <w:rsid w:val="00584CBE"/>
    <w:rsid w:val="00584EFF"/>
    <w:rsid w:val="005854A5"/>
    <w:rsid w:val="005860CE"/>
    <w:rsid w:val="00586205"/>
    <w:rsid w:val="00586346"/>
    <w:rsid w:val="005863F1"/>
    <w:rsid w:val="00586A31"/>
    <w:rsid w:val="005878E9"/>
    <w:rsid w:val="00587A36"/>
    <w:rsid w:val="00587B4A"/>
    <w:rsid w:val="00590344"/>
    <w:rsid w:val="005907C2"/>
    <w:rsid w:val="005913A1"/>
    <w:rsid w:val="00591F02"/>
    <w:rsid w:val="0059200F"/>
    <w:rsid w:val="00593E93"/>
    <w:rsid w:val="0059434C"/>
    <w:rsid w:val="00594A1B"/>
    <w:rsid w:val="00594A2D"/>
    <w:rsid w:val="00595069"/>
    <w:rsid w:val="0059577E"/>
    <w:rsid w:val="005960C4"/>
    <w:rsid w:val="0059686B"/>
    <w:rsid w:val="00596B37"/>
    <w:rsid w:val="00596D25"/>
    <w:rsid w:val="00597F15"/>
    <w:rsid w:val="005A03CA"/>
    <w:rsid w:val="005A07CA"/>
    <w:rsid w:val="005A0A1D"/>
    <w:rsid w:val="005A160E"/>
    <w:rsid w:val="005A1B62"/>
    <w:rsid w:val="005A1BE7"/>
    <w:rsid w:val="005A1D7E"/>
    <w:rsid w:val="005A2D92"/>
    <w:rsid w:val="005A2EE9"/>
    <w:rsid w:val="005A30A9"/>
    <w:rsid w:val="005A3CA0"/>
    <w:rsid w:val="005A3DAF"/>
    <w:rsid w:val="005A3E49"/>
    <w:rsid w:val="005A4337"/>
    <w:rsid w:val="005A4514"/>
    <w:rsid w:val="005A4EA6"/>
    <w:rsid w:val="005A4EE2"/>
    <w:rsid w:val="005A514D"/>
    <w:rsid w:val="005A5A6D"/>
    <w:rsid w:val="005A6481"/>
    <w:rsid w:val="005A64FF"/>
    <w:rsid w:val="005A665F"/>
    <w:rsid w:val="005A71F5"/>
    <w:rsid w:val="005A78E6"/>
    <w:rsid w:val="005A7E48"/>
    <w:rsid w:val="005B0250"/>
    <w:rsid w:val="005B06E7"/>
    <w:rsid w:val="005B0707"/>
    <w:rsid w:val="005B0713"/>
    <w:rsid w:val="005B0C53"/>
    <w:rsid w:val="005B0D75"/>
    <w:rsid w:val="005B1111"/>
    <w:rsid w:val="005B12C0"/>
    <w:rsid w:val="005B2062"/>
    <w:rsid w:val="005B3088"/>
    <w:rsid w:val="005B334C"/>
    <w:rsid w:val="005B33AC"/>
    <w:rsid w:val="005B3804"/>
    <w:rsid w:val="005B40EA"/>
    <w:rsid w:val="005B46F2"/>
    <w:rsid w:val="005B4962"/>
    <w:rsid w:val="005B4CC1"/>
    <w:rsid w:val="005B52CB"/>
    <w:rsid w:val="005B56A2"/>
    <w:rsid w:val="005B5C2B"/>
    <w:rsid w:val="005B6469"/>
    <w:rsid w:val="005B6FA9"/>
    <w:rsid w:val="005B79C7"/>
    <w:rsid w:val="005C0900"/>
    <w:rsid w:val="005C0D07"/>
    <w:rsid w:val="005C0D7E"/>
    <w:rsid w:val="005C0F7C"/>
    <w:rsid w:val="005C139F"/>
    <w:rsid w:val="005C1461"/>
    <w:rsid w:val="005C1545"/>
    <w:rsid w:val="005C1E72"/>
    <w:rsid w:val="005C2503"/>
    <w:rsid w:val="005C321C"/>
    <w:rsid w:val="005C4CDB"/>
    <w:rsid w:val="005C53B6"/>
    <w:rsid w:val="005C5731"/>
    <w:rsid w:val="005C5828"/>
    <w:rsid w:val="005C6269"/>
    <w:rsid w:val="005C6454"/>
    <w:rsid w:val="005C6A08"/>
    <w:rsid w:val="005C6DDE"/>
    <w:rsid w:val="005C74C2"/>
    <w:rsid w:val="005C7C5D"/>
    <w:rsid w:val="005C7D6F"/>
    <w:rsid w:val="005C7E6A"/>
    <w:rsid w:val="005D0FC5"/>
    <w:rsid w:val="005D103B"/>
    <w:rsid w:val="005D10AE"/>
    <w:rsid w:val="005D153F"/>
    <w:rsid w:val="005D1567"/>
    <w:rsid w:val="005D1708"/>
    <w:rsid w:val="005D2348"/>
    <w:rsid w:val="005D23C7"/>
    <w:rsid w:val="005D2BC0"/>
    <w:rsid w:val="005D3601"/>
    <w:rsid w:val="005D3F44"/>
    <w:rsid w:val="005D4F01"/>
    <w:rsid w:val="005D5EE8"/>
    <w:rsid w:val="005D6508"/>
    <w:rsid w:val="005D6FC4"/>
    <w:rsid w:val="005D7540"/>
    <w:rsid w:val="005D78A3"/>
    <w:rsid w:val="005E0142"/>
    <w:rsid w:val="005E0402"/>
    <w:rsid w:val="005E07FA"/>
    <w:rsid w:val="005E09A4"/>
    <w:rsid w:val="005E0AE2"/>
    <w:rsid w:val="005E10AF"/>
    <w:rsid w:val="005E1832"/>
    <w:rsid w:val="005E1A09"/>
    <w:rsid w:val="005E229B"/>
    <w:rsid w:val="005E26B0"/>
    <w:rsid w:val="005E278C"/>
    <w:rsid w:val="005E29E4"/>
    <w:rsid w:val="005E2BFC"/>
    <w:rsid w:val="005E3A23"/>
    <w:rsid w:val="005E4BD8"/>
    <w:rsid w:val="005E58C2"/>
    <w:rsid w:val="005E5D8B"/>
    <w:rsid w:val="005E6410"/>
    <w:rsid w:val="005E7D08"/>
    <w:rsid w:val="005E7FD9"/>
    <w:rsid w:val="005F03CD"/>
    <w:rsid w:val="005F0FC0"/>
    <w:rsid w:val="005F1012"/>
    <w:rsid w:val="005F1B52"/>
    <w:rsid w:val="005F1C5F"/>
    <w:rsid w:val="005F2668"/>
    <w:rsid w:val="005F28F4"/>
    <w:rsid w:val="005F29B7"/>
    <w:rsid w:val="005F2ABA"/>
    <w:rsid w:val="005F31B1"/>
    <w:rsid w:val="005F40BF"/>
    <w:rsid w:val="005F467C"/>
    <w:rsid w:val="005F475E"/>
    <w:rsid w:val="005F52FD"/>
    <w:rsid w:val="005F5C91"/>
    <w:rsid w:val="005F62BB"/>
    <w:rsid w:val="005F6E7A"/>
    <w:rsid w:val="005F7727"/>
    <w:rsid w:val="005F7A7A"/>
    <w:rsid w:val="006003AF"/>
    <w:rsid w:val="00600B37"/>
    <w:rsid w:val="00600E03"/>
    <w:rsid w:val="00600E30"/>
    <w:rsid w:val="00601169"/>
    <w:rsid w:val="00601899"/>
    <w:rsid w:val="00601B46"/>
    <w:rsid w:val="006027BE"/>
    <w:rsid w:val="00602DDA"/>
    <w:rsid w:val="006031FA"/>
    <w:rsid w:val="00603474"/>
    <w:rsid w:val="00603733"/>
    <w:rsid w:val="006037A6"/>
    <w:rsid w:val="006037D0"/>
    <w:rsid w:val="00604421"/>
    <w:rsid w:val="006044C8"/>
    <w:rsid w:val="006052F1"/>
    <w:rsid w:val="00605E9A"/>
    <w:rsid w:val="006063AB"/>
    <w:rsid w:val="00606990"/>
    <w:rsid w:val="006069CD"/>
    <w:rsid w:val="00607690"/>
    <w:rsid w:val="00607759"/>
    <w:rsid w:val="00607AE6"/>
    <w:rsid w:val="00607AEC"/>
    <w:rsid w:val="00607D55"/>
    <w:rsid w:val="00607FD9"/>
    <w:rsid w:val="00610053"/>
    <w:rsid w:val="006100DC"/>
    <w:rsid w:val="006101C3"/>
    <w:rsid w:val="0061046E"/>
    <w:rsid w:val="00610B30"/>
    <w:rsid w:val="00610BAD"/>
    <w:rsid w:val="0061137A"/>
    <w:rsid w:val="006114E0"/>
    <w:rsid w:val="006117E1"/>
    <w:rsid w:val="00611EEE"/>
    <w:rsid w:val="0061241F"/>
    <w:rsid w:val="00612D4E"/>
    <w:rsid w:val="00612EE4"/>
    <w:rsid w:val="00612FFE"/>
    <w:rsid w:val="006141AD"/>
    <w:rsid w:val="00614441"/>
    <w:rsid w:val="006144E0"/>
    <w:rsid w:val="0061497F"/>
    <w:rsid w:val="00614C17"/>
    <w:rsid w:val="00615015"/>
    <w:rsid w:val="0061526A"/>
    <w:rsid w:val="00616AEB"/>
    <w:rsid w:val="00617841"/>
    <w:rsid w:val="006179F4"/>
    <w:rsid w:val="00617CAB"/>
    <w:rsid w:val="00617F53"/>
    <w:rsid w:val="00620677"/>
    <w:rsid w:val="006208D5"/>
    <w:rsid w:val="006216F6"/>
    <w:rsid w:val="00621972"/>
    <w:rsid w:val="00621980"/>
    <w:rsid w:val="00621C6A"/>
    <w:rsid w:val="00621CE2"/>
    <w:rsid w:val="006225D1"/>
    <w:rsid w:val="006231CA"/>
    <w:rsid w:val="006238A7"/>
    <w:rsid w:val="00623E5C"/>
    <w:rsid w:val="0062406B"/>
    <w:rsid w:val="006244B0"/>
    <w:rsid w:val="006247DA"/>
    <w:rsid w:val="006248FD"/>
    <w:rsid w:val="006259E8"/>
    <w:rsid w:val="00625C5C"/>
    <w:rsid w:val="00625EC7"/>
    <w:rsid w:val="00626133"/>
    <w:rsid w:val="00626193"/>
    <w:rsid w:val="006261E7"/>
    <w:rsid w:val="00626503"/>
    <w:rsid w:val="00626E85"/>
    <w:rsid w:val="00626F64"/>
    <w:rsid w:val="00626FB9"/>
    <w:rsid w:val="00627777"/>
    <w:rsid w:val="0063002D"/>
    <w:rsid w:val="00630668"/>
    <w:rsid w:val="00630C59"/>
    <w:rsid w:val="00630D5D"/>
    <w:rsid w:val="0063193A"/>
    <w:rsid w:val="00632359"/>
    <w:rsid w:val="0063258A"/>
    <w:rsid w:val="00632E5B"/>
    <w:rsid w:val="00633870"/>
    <w:rsid w:val="00633B59"/>
    <w:rsid w:val="006342E5"/>
    <w:rsid w:val="00635EFA"/>
    <w:rsid w:val="00636ACB"/>
    <w:rsid w:val="0064040E"/>
    <w:rsid w:val="00640DA6"/>
    <w:rsid w:val="00641455"/>
    <w:rsid w:val="006414E5"/>
    <w:rsid w:val="0064150A"/>
    <w:rsid w:val="006415BB"/>
    <w:rsid w:val="0064164A"/>
    <w:rsid w:val="00643608"/>
    <w:rsid w:val="00643D0F"/>
    <w:rsid w:val="0064460D"/>
    <w:rsid w:val="00645554"/>
    <w:rsid w:val="006456C2"/>
    <w:rsid w:val="00645BF8"/>
    <w:rsid w:val="00645D22"/>
    <w:rsid w:val="00646A13"/>
    <w:rsid w:val="00646BB7"/>
    <w:rsid w:val="00647737"/>
    <w:rsid w:val="00647D36"/>
    <w:rsid w:val="0065094C"/>
    <w:rsid w:val="00650A5D"/>
    <w:rsid w:val="00650CAA"/>
    <w:rsid w:val="00651000"/>
    <w:rsid w:val="006510C6"/>
    <w:rsid w:val="00651212"/>
    <w:rsid w:val="00651DC0"/>
    <w:rsid w:val="006521BA"/>
    <w:rsid w:val="0065291E"/>
    <w:rsid w:val="00652939"/>
    <w:rsid w:val="00654825"/>
    <w:rsid w:val="00654DD6"/>
    <w:rsid w:val="00655015"/>
    <w:rsid w:val="0065505B"/>
    <w:rsid w:val="006555BE"/>
    <w:rsid w:val="00655EBD"/>
    <w:rsid w:val="0065742C"/>
    <w:rsid w:val="00657FF8"/>
    <w:rsid w:val="006600EB"/>
    <w:rsid w:val="00660A55"/>
    <w:rsid w:val="00660BE2"/>
    <w:rsid w:val="0066103B"/>
    <w:rsid w:val="00661483"/>
    <w:rsid w:val="00661EBC"/>
    <w:rsid w:val="00662111"/>
    <w:rsid w:val="00662682"/>
    <w:rsid w:val="00662779"/>
    <w:rsid w:val="006632BD"/>
    <w:rsid w:val="0066355E"/>
    <w:rsid w:val="006637A1"/>
    <w:rsid w:val="00663875"/>
    <w:rsid w:val="00663880"/>
    <w:rsid w:val="00663A4F"/>
    <w:rsid w:val="0066428E"/>
    <w:rsid w:val="00664405"/>
    <w:rsid w:val="00664CEF"/>
    <w:rsid w:val="00664DE6"/>
    <w:rsid w:val="00664F47"/>
    <w:rsid w:val="0066558F"/>
    <w:rsid w:val="006655CA"/>
    <w:rsid w:val="0066564F"/>
    <w:rsid w:val="006656D2"/>
    <w:rsid w:val="00665AC5"/>
    <w:rsid w:val="006664E6"/>
    <w:rsid w:val="0066735A"/>
    <w:rsid w:val="00667715"/>
    <w:rsid w:val="00667D82"/>
    <w:rsid w:val="00670018"/>
    <w:rsid w:val="00670285"/>
    <w:rsid w:val="0067029F"/>
    <w:rsid w:val="006702F8"/>
    <w:rsid w:val="00670735"/>
    <w:rsid w:val="00670801"/>
    <w:rsid w:val="006717DD"/>
    <w:rsid w:val="00672539"/>
    <w:rsid w:val="00672623"/>
    <w:rsid w:val="006729D4"/>
    <w:rsid w:val="00672CAC"/>
    <w:rsid w:val="00673102"/>
    <w:rsid w:val="0067381D"/>
    <w:rsid w:val="0067387C"/>
    <w:rsid w:val="00674199"/>
    <w:rsid w:val="0067492F"/>
    <w:rsid w:val="00674F4A"/>
    <w:rsid w:val="00674F7C"/>
    <w:rsid w:val="00675A46"/>
    <w:rsid w:val="00675EA7"/>
    <w:rsid w:val="00676994"/>
    <w:rsid w:val="006770CF"/>
    <w:rsid w:val="0067720A"/>
    <w:rsid w:val="00677920"/>
    <w:rsid w:val="00680F3F"/>
    <w:rsid w:val="00681891"/>
    <w:rsid w:val="00681CD3"/>
    <w:rsid w:val="00681F18"/>
    <w:rsid w:val="00682008"/>
    <w:rsid w:val="00682362"/>
    <w:rsid w:val="00682804"/>
    <w:rsid w:val="006830C1"/>
    <w:rsid w:val="006831A0"/>
    <w:rsid w:val="0068360A"/>
    <w:rsid w:val="00684018"/>
    <w:rsid w:val="00684102"/>
    <w:rsid w:val="00684718"/>
    <w:rsid w:val="006849AA"/>
    <w:rsid w:val="00684BAB"/>
    <w:rsid w:val="00684BB4"/>
    <w:rsid w:val="0068626F"/>
    <w:rsid w:val="00686538"/>
    <w:rsid w:val="00686B70"/>
    <w:rsid w:val="006871A8"/>
    <w:rsid w:val="00687A49"/>
    <w:rsid w:val="00687E42"/>
    <w:rsid w:val="006902A8"/>
    <w:rsid w:val="006909E5"/>
    <w:rsid w:val="00690AA1"/>
    <w:rsid w:val="00690C4D"/>
    <w:rsid w:val="00691183"/>
    <w:rsid w:val="006918DE"/>
    <w:rsid w:val="00691991"/>
    <w:rsid w:val="00691A4A"/>
    <w:rsid w:val="00691DB4"/>
    <w:rsid w:val="00694114"/>
    <w:rsid w:val="00694BF9"/>
    <w:rsid w:val="00695C15"/>
    <w:rsid w:val="00695E33"/>
    <w:rsid w:val="0069643B"/>
    <w:rsid w:val="00697386"/>
    <w:rsid w:val="0069746F"/>
    <w:rsid w:val="00697741"/>
    <w:rsid w:val="0069778F"/>
    <w:rsid w:val="0069781B"/>
    <w:rsid w:val="00697913"/>
    <w:rsid w:val="00697FC7"/>
    <w:rsid w:val="006A00AA"/>
    <w:rsid w:val="006A05B6"/>
    <w:rsid w:val="006A0FE7"/>
    <w:rsid w:val="006A1364"/>
    <w:rsid w:val="006A153A"/>
    <w:rsid w:val="006A1C04"/>
    <w:rsid w:val="006A2BF5"/>
    <w:rsid w:val="006A2C86"/>
    <w:rsid w:val="006A37DE"/>
    <w:rsid w:val="006A3F81"/>
    <w:rsid w:val="006A405C"/>
    <w:rsid w:val="006A4AC5"/>
    <w:rsid w:val="006A4BB5"/>
    <w:rsid w:val="006A53A8"/>
    <w:rsid w:val="006A5615"/>
    <w:rsid w:val="006A5FC8"/>
    <w:rsid w:val="006A6700"/>
    <w:rsid w:val="006A6C06"/>
    <w:rsid w:val="006A72D0"/>
    <w:rsid w:val="006A7BA0"/>
    <w:rsid w:val="006A7CEE"/>
    <w:rsid w:val="006B03F3"/>
    <w:rsid w:val="006B0FD8"/>
    <w:rsid w:val="006B1D61"/>
    <w:rsid w:val="006B2BEE"/>
    <w:rsid w:val="006B31A0"/>
    <w:rsid w:val="006B40ED"/>
    <w:rsid w:val="006B4379"/>
    <w:rsid w:val="006B44F5"/>
    <w:rsid w:val="006B47A3"/>
    <w:rsid w:val="006B4BE8"/>
    <w:rsid w:val="006B5276"/>
    <w:rsid w:val="006B5329"/>
    <w:rsid w:val="006B5519"/>
    <w:rsid w:val="006B619C"/>
    <w:rsid w:val="006B6366"/>
    <w:rsid w:val="006B66C4"/>
    <w:rsid w:val="006B7AC0"/>
    <w:rsid w:val="006C00AD"/>
    <w:rsid w:val="006C05B0"/>
    <w:rsid w:val="006C08E3"/>
    <w:rsid w:val="006C0C2C"/>
    <w:rsid w:val="006C13F5"/>
    <w:rsid w:val="006C1F47"/>
    <w:rsid w:val="006C1F72"/>
    <w:rsid w:val="006C22D0"/>
    <w:rsid w:val="006C2AC6"/>
    <w:rsid w:val="006C2CD2"/>
    <w:rsid w:val="006C359A"/>
    <w:rsid w:val="006C38BA"/>
    <w:rsid w:val="006C3AD1"/>
    <w:rsid w:val="006C3CA4"/>
    <w:rsid w:val="006C4D15"/>
    <w:rsid w:val="006C52B4"/>
    <w:rsid w:val="006C54EC"/>
    <w:rsid w:val="006C561A"/>
    <w:rsid w:val="006C583D"/>
    <w:rsid w:val="006C5854"/>
    <w:rsid w:val="006C5B40"/>
    <w:rsid w:val="006C6440"/>
    <w:rsid w:val="006C644F"/>
    <w:rsid w:val="006C6EA9"/>
    <w:rsid w:val="006C75D7"/>
    <w:rsid w:val="006C7867"/>
    <w:rsid w:val="006D1072"/>
    <w:rsid w:val="006D130B"/>
    <w:rsid w:val="006D15CC"/>
    <w:rsid w:val="006D2834"/>
    <w:rsid w:val="006D323C"/>
    <w:rsid w:val="006D3A72"/>
    <w:rsid w:val="006D3B33"/>
    <w:rsid w:val="006D47E9"/>
    <w:rsid w:val="006D54B9"/>
    <w:rsid w:val="006D58DE"/>
    <w:rsid w:val="006D6784"/>
    <w:rsid w:val="006D6CAD"/>
    <w:rsid w:val="006D7871"/>
    <w:rsid w:val="006D791A"/>
    <w:rsid w:val="006D7BF2"/>
    <w:rsid w:val="006D7E7C"/>
    <w:rsid w:val="006D7E8D"/>
    <w:rsid w:val="006D7ED5"/>
    <w:rsid w:val="006E0389"/>
    <w:rsid w:val="006E0697"/>
    <w:rsid w:val="006E0BF7"/>
    <w:rsid w:val="006E1163"/>
    <w:rsid w:val="006E135E"/>
    <w:rsid w:val="006E139C"/>
    <w:rsid w:val="006E1C34"/>
    <w:rsid w:val="006E1CA6"/>
    <w:rsid w:val="006E1D19"/>
    <w:rsid w:val="006E1D98"/>
    <w:rsid w:val="006E26A5"/>
    <w:rsid w:val="006E2FE4"/>
    <w:rsid w:val="006E3D51"/>
    <w:rsid w:val="006E41C6"/>
    <w:rsid w:val="006E560B"/>
    <w:rsid w:val="006E5C3C"/>
    <w:rsid w:val="006E64A6"/>
    <w:rsid w:val="006E6B9F"/>
    <w:rsid w:val="006E6BE9"/>
    <w:rsid w:val="006E6CF5"/>
    <w:rsid w:val="006E7513"/>
    <w:rsid w:val="006E77D4"/>
    <w:rsid w:val="006F0321"/>
    <w:rsid w:val="006F05B6"/>
    <w:rsid w:val="006F0659"/>
    <w:rsid w:val="006F1119"/>
    <w:rsid w:val="006F11C5"/>
    <w:rsid w:val="006F16A0"/>
    <w:rsid w:val="006F21C6"/>
    <w:rsid w:val="006F2EF2"/>
    <w:rsid w:val="006F31C0"/>
    <w:rsid w:val="006F32CC"/>
    <w:rsid w:val="006F350C"/>
    <w:rsid w:val="006F3FF7"/>
    <w:rsid w:val="006F472C"/>
    <w:rsid w:val="006F47F5"/>
    <w:rsid w:val="006F4EA9"/>
    <w:rsid w:val="006F4F6C"/>
    <w:rsid w:val="006F5698"/>
    <w:rsid w:val="006F574A"/>
    <w:rsid w:val="006F5851"/>
    <w:rsid w:val="006F600A"/>
    <w:rsid w:val="006F6011"/>
    <w:rsid w:val="006F6134"/>
    <w:rsid w:val="006F63F1"/>
    <w:rsid w:val="006F6B13"/>
    <w:rsid w:val="006F6BCA"/>
    <w:rsid w:val="006F6DCB"/>
    <w:rsid w:val="006F75C6"/>
    <w:rsid w:val="006F7647"/>
    <w:rsid w:val="006F7C4B"/>
    <w:rsid w:val="006F7FE9"/>
    <w:rsid w:val="00701171"/>
    <w:rsid w:val="0070138C"/>
    <w:rsid w:val="00701920"/>
    <w:rsid w:val="00702EBF"/>
    <w:rsid w:val="00703045"/>
    <w:rsid w:val="00703087"/>
    <w:rsid w:val="00703588"/>
    <w:rsid w:val="00703B6F"/>
    <w:rsid w:val="00704272"/>
    <w:rsid w:val="00704929"/>
    <w:rsid w:val="007049D3"/>
    <w:rsid w:val="00704EA0"/>
    <w:rsid w:val="0070521F"/>
    <w:rsid w:val="00705783"/>
    <w:rsid w:val="00705A7A"/>
    <w:rsid w:val="00705E45"/>
    <w:rsid w:val="00705F00"/>
    <w:rsid w:val="00705F56"/>
    <w:rsid w:val="00706440"/>
    <w:rsid w:val="00706E8A"/>
    <w:rsid w:val="00706E97"/>
    <w:rsid w:val="00706EA0"/>
    <w:rsid w:val="00706EAD"/>
    <w:rsid w:val="0070729C"/>
    <w:rsid w:val="00707681"/>
    <w:rsid w:val="0070791D"/>
    <w:rsid w:val="00707945"/>
    <w:rsid w:val="00710676"/>
    <w:rsid w:val="007121A8"/>
    <w:rsid w:val="0071269F"/>
    <w:rsid w:val="00712BB5"/>
    <w:rsid w:val="00712CF0"/>
    <w:rsid w:val="007132B7"/>
    <w:rsid w:val="00713AE8"/>
    <w:rsid w:val="007150AF"/>
    <w:rsid w:val="00715166"/>
    <w:rsid w:val="00715FE9"/>
    <w:rsid w:val="00715FFE"/>
    <w:rsid w:val="00716190"/>
    <w:rsid w:val="00716241"/>
    <w:rsid w:val="00716891"/>
    <w:rsid w:val="00717E40"/>
    <w:rsid w:val="00720067"/>
    <w:rsid w:val="0072008A"/>
    <w:rsid w:val="007200AF"/>
    <w:rsid w:val="00720108"/>
    <w:rsid w:val="00720951"/>
    <w:rsid w:val="007209CC"/>
    <w:rsid w:val="00720F42"/>
    <w:rsid w:val="00721207"/>
    <w:rsid w:val="00721BF3"/>
    <w:rsid w:val="00721CB0"/>
    <w:rsid w:val="00721E07"/>
    <w:rsid w:val="00722C5E"/>
    <w:rsid w:val="007236C2"/>
    <w:rsid w:val="007238AA"/>
    <w:rsid w:val="00723BC2"/>
    <w:rsid w:val="00724563"/>
    <w:rsid w:val="0072491E"/>
    <w:rsid w:val="00725944"/>
    <w:rsid w:val="00725996"/>
    <w:rsid w:val="00725C0A"/>
    <w:rsid w:val="00725DAE"/>
    <w:rsid w:val="007264F4"/>
    <w:rsid w:val="00726958"/>
    <w:rsid w:val="007269B1"/>
    <w:rsid w:val="00726C3A"/>
    <w:rsid w:val="00726F59"/>
    <w:rsid w:val="00727311"/>
    <w:rsid w:val="0073060D"/>
    <w:rsid w:val="007308FB"/>
    <w:rsid w:val="00730AAF"/>
    <w:rsid w:val="00730B97"/>
    <w:rsid w:val="00730C8E"/>
    <w:rsid w:val="00730E44"/>
    <w:rsid w:val="0073185E"/>
    <w:rsid w:val="00731E7E"/>
    <w:rsid w:val="0073226D"/>
    <w:rsid w:val="007328A5"/>
    <w:rsid w:val="00732EE1"/>
    <w:rsid w:val="00733008"/>
    <w:rsid w:val="00733372"/>
    <w:rsid w:val="007335F6"/>
    <w:rsid w:val="00733B31"/>
    <w:rsid w:val="00733E84"/>
    <w:rsid w:val="00734639"/>
    <w:rsid w:val="00734C0E"/>
    <w:rsid w:val="007350B6"/>
    <w:rsid w:val="0073535E"/>
    <w:rsid w:val="00735671"/>
    <w:rsid w:val="00735BC2"/>
    <w:rsid w:val="00735C43"/>
    <w:rsid w:val="0073689F"/>
    <w:rsid w:val="00736D34"/>
    <w:rsid w:val="00737074"/>
    <w:rsid w:val="00737542"/>
    <w:rsid w:val="007375B5"/>
    <w:rsid w:val="00737698"/>
    <w:rsid w:val="00737E23"/>
    <w:rsid w:val="00740219"/>
    <w:rsid w:val="007404E6"/>
    <w:rsid w:val="00741676"/>
    <w:rsid w:val="00741C6E"/>
    <w:rsid w:val="007426E7"/>
    <w:rsid w:val="00742726"/>
    <w:rsid w:val="00742E6E"/>
    <w:rsid w:val="00743584"/>
    <w:rsid w:val="00743F5D"/>
    <w:rsid w:val="00744225"/>
    <w:rsid w:val="00744505"/>
    <w:rsid w:val="00744589"/>
    <w:rsid w:val="00744D35"/>
    <w:rsid w:val="00744FB0"/>
    <w:rsid w:val="00745146"/>
    <w:rsid w:val="007468AD"/>
    <w:rsid w:val="00746C4A"/>
    <w:rsid w:val="00747CC9"/>
    <w:rsid w:val="00747EE7"/>
    <w:rsid w:val="007509D1"/>
    <w:rsid w:val="00751003"/>
    <w:rsid w:val="00751101"/>
    <w:rsid w:val="007514C3"/>
    <w:rsid w:val="007518CC"/>
    <w:rsid w:val="00751D9E"/>
    <w:rsid w:val="00751DC1"/>
    <w:rsid w:val="00752678"/>
    <w:rsid w:val="00752849"/>
    <w:rsid w:val="007530ED"/>
    <w:rsid w:val="007539DA"/>
    <w:rsid w:val="00753D88"/>
    <w:rsid w:val="00754596"/>
    <w:rsid w:val="00754982"/>
    <w:rsid w:val="007557A2"/>
    <w:rsid w:val="00755C64"/>
    <w:rsid w:val="007568DF"/>
    <w:rsid w:val="00756CA5"/>
    <w:rsid w:val="007576BD"/>
    <w:rsid w:val="00757722"/>
    <w:rsid w:val="00757A2E"/>
    <w:rsid w:val="00760261"/>
    <w:rsid w:val="00760700"/>
    <w:rsid w:val="00760AA9"/>
    <w:rsid w:val="0076108A"/>
    <w:rsid w:val="00761244"/>
    <w:rsid w:val="00761694"/>
    <w:rsid w:val="00761E54"/>
    <w:rsid w:val="00762340"/>
    <w:rsid w:val="007626FE"/>
    <w:rsid w:val="00762888"/>
    <w:rsid w:val="00762A49"/>
    <w:rsid w:val="00762DD6"/>
    <w:rsid w:val="007639B3"/>
    <w:rsid w:val="00763B1D"/>
    <w:rsid w:val="00763F9C"/>
    <w:rsid w:val="00763FE9"/>
    <w:rsid w:val="00764473"/>
    <w:rsid w:val="00764B5E"/>
    <w:rsid w:val="00764E2D"/>
    <w:rsid w:val="00764EBA"/>
    <w:rsid w:val="00764FCC"/>
    <w:rsid w:val="00765545"/>
    <w:rsid w:val="00765F42"/>
    <w:rsid w:val="00766A8C"/>
    <w:rsid w:val="00767D97"/>
    <w:rsid w:val="00770542"/>
    <w:rsid w:val="00770766"/>
    <w:rsid w:val="00771444"/>
    <w:rsid w:val="00771AB1"/>
    <w:rsid w:val="00771FA8"/>
    <w:rsid w:val="00771FE1"/>
    <w:rsid w:val="007724D9"/>
    <w:rsid w:val="00772661"/>
    <w:rsid w:val="00772AED"/>
    <w:rsid w:val="007730A6"/>
    <w:rsid w:val="00773EB5"/>
    <w:rsid w:val="007740DB"/>
    <w:rsid w:val="00774226"/>
    <w:rsid w:val="007743AB"/>
    <w:rsid w:val="0077474E"/>
    <w:rsid w:val="00774AC9"/>
    <w:rsid w:val="00775CD4"/>
    <w:rsid w:val="0077689A"/>
    <w:rsid w:val="00776BF0"/>
    <w:rsid w:val="007775A4"/>
    <w:rsid w:val="00777BD4"/>
    <w:rsid w:val="007804B9"/>
    <w:rsid w:val="007807A2"/>
    <w:rsid w:val="0078125E"/>
    <w:rsid w:val="00781360"/>
    <w:rsid w:val="00781E15"/>
    <w:rsid w:val="00781E3D"/>
    <w:rsid w:val="00782991"/>
    <w:rsid w:val="00782B27"/>
    <w:rsid w:val="00782B6E"/>
    <w:rsid w:val="00784216"/>
    <w:rsid w:val="007855BC"/>
    <w:rsid w:val="007857EA"/>
    <w:rsid w:val="00785909"/>
    <w:rsid w:val="00785C38"/>
    <w:rsid w:val="00785F3A"/>
    <w:rsid w:val="00786B4A"/>
    <w:rsid w:val="00786B66"/>
    <w:rsid w:val="00786F72"/>
    <w:rsid w:val="00787618"/>
    <w:rsid w:val="007879C8"/>
    <w:rsid w:val="00787B7A"/>
    <w:rsid w:val="00787D63"/>
    <w:rsid w:val="00790818"/>
    <w:rsid w:val="00790FDE"/>
    <w:rsid w:val="007910CB"/>
    <w:rsid w:val="0079143F"/>
    <w:rsid w:val="007916FF"/>
    <w:rsid w:val="00791831"/>
    <w:rsid w:val="00791848"/>
    <w:rsid w:val="00791D9C"/>
    <w:rsid w:val="00792A59"/>
    <w:rsid w:val="00792F49"/>
    <w:rsid w:val="00793684"/>
    <w:rsid w:val="00793D89"/>
    <w:rsid w:val="00794075"/>
    <w:rsid w:val="00794114"/>
    <w:rsid w:val="00794CD5"/>
    <w:rsid w:val="00794D47"/>
    <w:rsid w:val="0079538B"/>
    <w:rsid w:val="00796221"/>
    <w:rsid w:val="007965AD"/>
    <w:rsid w:val="00796CD2"/>
    <w:rsid w:val="007970F5"/>
    <w:rsid w:val="007972C4"/>
    <w:rsid w:val="00797F5A"/>
    <w:rsid w:val="007A2DF1"/>
    <w:rsid w:val="007A3451"/>
    <w:rsid w:val="007A4600"/>
    <w:rsid w:val="007A4769"/>
    <w:rsid w:val="007A4793"/>
    <w:rsid w:val="007A4B29"/>
    <w:rsid w:val="007A548C"/>
    <w:rsid w:val="007A5BCB"/>
    <w:rsid w:val="007A636F"/>
    <w:rsid w:val="007A6379"/>
    <w:rsid w:val="007A65FD"/>
    <w:rsid w:val="007A697B"/>
    <w:rsid w:val="007A6F46"/>
    <w:rsid w:val="007B00A7"/>
    <w:rsid w:val="007B0AB1"/>
    <w:rsid w:val="007B0CB6"/>
    <w:rsid w:val="007B0E0D"/>
    <w:rsid w:val="007B199F"/>
    <w:rsid w:val="007B205D"/>
    <w:rsid w:val="007B20DA"/>
    <w:rsid w:val="007B228B"/>
    <w:rsid w:val="007B2911"/>
    <w:rsid w:val="007B2DCF"/>
    <w:rsid w:val="007B37A6"/>
    <w:rsid w:val="007B4290"/>
    <w:rsid w:val="007B4E25"/>
    <w:rsid w:val="007B53B0"/>
    <w:rsid w:val="007B543F"/>
    <w:rsid w:val="007B56C8"/>
    <w:rsid w:val="007B57B7"/>
    <w:rsid w:val="007B594A"/>
    <w:rsid w:val="007B6073"/>
    <w:rsid w:val="007B6EA6"/>
    <w:rsid w:val="007B72FF"/>
    <w:rsid w:val="007B7C21"/>
    <w:rsid w:val="007C0755"/>
    <w:rsid w:val="007C0A4E"/>
    <w:rsid w:val="007C0E84"/>
    <w:rsid w:val="007C0F53"/>
    <w:rsid w:val="007C1394"/>
    <w:rsid w:val="007C176E"/>
    <w:rsid w:val="007C2474"/>
    <w:rsid w:val="007C2893"/>
    <w:rsid w:val="007C2A3B"/>
    <w:rsid w:val="007C2FC8"/>
    <w:rsid w:val="007C3485"/>
    <w:rsid w:val="007C3A2E"/>
    <w:rsid w:val="007C42B8"/>
    <w:rsid w:val="007C4472"/>
    <w:rsid w:val="007C4E6A"/>
    <w:rsid w:val="007C6DB1"/>
    <w:rsid w:val="007C7242"/>
    <w:rsid w:val="007D0102"/>
    <w:rsid w:val="007D06BC"/>
    <w:rsid w:val="007D0AC3"/>
    <w:rsid w:val="007D0ED2"/>
    <w:rsid w:val="007D176E"/>
    <w:rsid w:val="007D1D96"/>
    <w:rsid w:val="007D1FAD"/>
    <w:rsid w:val="007D21AB"/>
    <w:rsid w:val="007D2207"/>
    <w:rsid w:val="007D2443"/>
    <w:rsid w:val="007D34C6"/>
    <w:rsid w:val="007D3673"/>
    <w:rsid w:val="007D3D3D"/>
    <w:rsid w:val="007D403C"/>
    <w:rsid w:val="007D40E0"/>
    <w:rsid w:val="007D4390"/>
    <w:rsid w:val="007D4643"/>
    <w:rsid w:val="007D4AE4"/>
    <w:rsid w:val="007D4D5C"/>
    <w:rsid w:val="007D50E6"/>
    <w:rsid w:val="007D5749"/>
    <w:rsid w:val="007D60A4"/>
    <w:rsid w:val="007D6666"/>
    <w:rsid w:val="007D75E8"/>
    <w:rsid w:val="007E09AC"/>
    <w:rsid w:val="007E2158"/>
    <w:rsid w:val="007E360B"/>
    <w:rsid w:val="007E3F70"/>
    <w:rsid w:val="007E4570"/>
    <w:rsid w:val="007E4737"/>
    <w:rsid w:val="007E4991"/>
    <w:rsid w:val="007E4CD1"/>
    <w:rsid w:val="007E54CF"/>
    <w:rsid w:val="007E6479"/>
    <w:rsid w:val="007E65FD"/>
    <w:rsid w:val="007E688F"/>
    <w:rsid w:val="007E709F"/>
    <w:rsid w:val="007E71D6"/>
    <w:rsid w:val="007E727E"/>
    <w:rsid w:val="007E7B8C"/>
    <w:rsid w:val="007F0AF7"/>
    <w:rsid w:val="007F0FF6"/>
    <w:rsid w:val="007F172E"/>
    <w:rsid w:val="007F1F5F"/>
    <w:rsid w:val="007F268D"/>
    <w:rsid w:val="007F29D4"/>
    <w:rsid w:val="007F388E"/>
    <w:rsid w:val="007F3903"/>
    <w:rsid w:val="007F4543"/>
    <w:rsid w:val="007F4A02"/>
    <w:rsid w:val="007F4D20"/>
    <w:rsid w:val="007F4EC1"/>
    <w:rsid w:val="007F631A"/>
    <w:rsid w:val="007F66D4"/>
    <w:rsid w:val="007F670E"/>
    <w:rsid w:val="007F6756"/>
    <w:rsid w:val="007F6EB9"/>
    <w:rsid w:val="007F7007"/>
    <w:rsid w:val="007F716F"/>
    <w:rsid w:val="007F74B7"/>
    <w:rsid w:val="007F7C9D"/>
    <w:rsid w:val="008008BA"/>
    <w:rsid w:val="008008E4"/>
    <w:rsid w:val="00800946"/>
    <w:rsid w:val="008009D9"/>
    <w:rsid w:val="00800C41"/>
    <w:rsid w:val="00800EEB"/>
    <w:rsid w:val="008015A9"/>
    <w:rsid w:val="00801632"/>
    <w:rsid w:val="00802EF2"/>
    <w:rsid w:val="00802FAC"/>
    <w:rsid w:val="00803AA4"/>
    <w:rsid w:val="00803BBF"/>
    <w:rsid w:val="00803D4C"/>
    <w:rsid w:val="00804358"/>
    <w:rsid w:val="00804619"/>
    <w:rsid w:val="00805206"/>
    <w:rsid w:val="00805510"/>
    <w:rsid w:val="008058A0"/>
    <w:rsid w:val="00805C7B"/>
    <w:rsid w:val="00806043"/>
    <w:rsid w:val="008065F0"/>
    <w:rsid w:val="00806D92"/>
    <w:rsid w:val="008104B7"/>
    <w:rsid w:val="00810A5D"/>
    <w:rsid w:val="00810D12"/>
    <w:rsid w:val="00810E8E"/>
    <w:rsid w:val="00811183"/>
    <w:rsid w:val="008113D7"/>
    <w:rsid w:val="0081224A"/>
    <w:rsid w:val="00812EA8"/>
    <w:rsid w:val="00813623"/>
    <w:rsid w:val="008138C8"/>
    <w:rsid w:val="00813963"/>
    <w:rsid w:val="00815105"/>
    <w:rsid w:val="00815EBA"/>
    <w:rsid w:val="00817085"/>
    <w:rsid w:val="008209E0"/>
    <w:rsid w:val="0082154E"/>
    <w:rsid w:val="00821942"/>
    <w:rsid w:val="008220AC"/>
    <w:rsid w:val="00822132"/>
    <w:rsid w:val="008221F2"/>
    <w:rsid w:val="00822801"/>
    <w:rsid w:val="0082285C"/>
    <w:rsid w:val="008236F8"/>
    <w:rsid w:val="00823BAE"/>
    <w:rsid w:val="00823F8E"/>
    <w:rsid w:val="008244FE"/>
    <w:rsid w:val="00824561"/>
    <w:rsid w:val="00824565"/>
    <w:rsid w:val="0082589E"/>
    <w:rsid w:val="00825971"/>
    <w:rsid w:val="00825CF2"/>
    <w:rsid w:val="008269D2"/>
    <w:rsid w:val="00827085"/>
    <w:rsid w:val="00830439"/>
    <w:rsid w:val="0083081A"/>
    <w:rsid w:val="008309C3"/>
    <w:rsid w:val="008316DF"/>
    <w:rsid w:val="00831B45"/>
    <w:rsid w:val="00831F35"/>
    <w:rsid w:val="0083206D"/>
    <w:rsid w:val="008320A2"/>
    <w:rsid w:val="00832648"/>
    <w:rsid w:val="00832D1B"/>
    <w:rsid w:val="00833493"/>
    <w:rsid w:val="0083433D"/>
    <w:rsid w:val="00834791"/>
    <w:rsid w:val="00834F82"/>
    <w:rsid w:val="0083557E"/>
    <w:rsid w:val="00835EAB"/>
    <w:rsid w:val="00836231"/>
    <w:rsid w:val="0083694D"/>
    <w:rsid w:val="00836B91"/>
    <w:rsid w:val="00836ED7"/>
    <w:rsid w:val="00836FFB"/>
    <w:rsid w:val="0083768C"/>
    <w:rsid w:val="0083787D"/>
    <w:rsid w:val="00837A3F"/>
    <w:rsid w:val="00837FA0"/>
    <w:rsid w:val="00840370"/>
    <w:rsid w:val="0084165C"/>
    <w:rsid w:val="00841A67"/>
    <w:rsid w:val="00841F36"/>
    <w:rsid w:val="00842C46"/>
    <w:rsid w:val="00842E4F"/>
    <w:rsid w:val="0084337C"/>
    <w:rsid w:val="00843606"/>
    <w:rsid w:val="008440EE"/>
    <w:rsid w:val="00844283"/>
    <w:rsid w:val="008442A4"/>
    <w:rsid w:val="00844F84"/>
    <w:rsid w:val="008453B1"/>
    <w:rsid w:val="00846129"/>
    <w:rsid w:val="008466A0"/>
    <w:rsid w:val="008467EF"/>
    <w:rsid w:val="00846B2F"/>
    <w:rsid w:val="00846CED"/>
    <w:rsid w:val="008472F0"/>
    <w:rsid w:val="00847489"/>
    <w:rsid w:val="008500E4"/>
    <w:rsid w:val="00850472"/>
    <w:rsid w:val="00850903"/>
    <w:rsid w:val="00851DA3"/>
    <w:rsid w:val="0085243E"/>
    <w:rsid w:val="008524D0"/>
    <w:rsid w:val="0085287C"/>
    <w:rsid w:val="008530DF"/>
    <w:rsid w:val="0085339B"/>
    <w:rsid w:val="00853532"/>
    <w:rsid w:val="00854DAF"/>
    <w:rsid w:val="00854E93"/>
    <w:rsid w:val="008554EE"/>
    <w:rsid w:val="008556D7"/>
    <w:rsid w:val="00856345"/>
    <w:rsid w:val="00856820"/>
    <w:rsid w:val="00856FF9"/>
    <w:rsid w:val="00857C4D"/>
    <w:rsid w:val="00857E92"/>
    <w:rsid w:val="00860B65"/>
    <w:rsid w:val="00860C1A"/>
    <w:rsid w:val="00860E38"/>
    <w:rsid w:val="0086162A"/>
    <w:rsid w:val="00861A96"/>
    <w:rsid w:val="00863671"/>
    <w:rsid w:val="00863969"/>
    <w:rsid w:val="00863C28"/>
    <w:rsid w:val="00863F2E"/>
    <w:rsid w:val="00864536"/>
    <w:rsid w:val="00864A4F"/>
    <w:rsid w:val="00864F5C"/>
    <w:rsid w:val="0086508C"/>
    <w:rsid w:val="00865124"/>
    <w:rsid w:val="00865630"/>
    <w:rsid w:val="0086575C"/>
    <w:rsid w:val="008658F1"/>
    <w:rsid w:val="00865B7F"/>
    <w:rsid w:val="00865D78"/>
    <w:rsid w:val="00865F96"/>
    <w:rsid w:val="00866474"/>
    <w:rsid w:val="0086679E"/>
    <w:rsid w:val="00866857"/>
    <w:rsid w:val="00867396"/>
    <w:rsid w:val="008674AA"/>
    <w:rsid w:val="00867766"/>
    <w:rsid w:val="0086777C"/>
    <w:rsid w:val="00870701"/>
    <w:rsid w:val="0087080F"/>
    <w:rsid w:val="00870BCD"/>
    <w:rsid w:val="00870FC8"/>
    <w:rsid w:val="0087112C"/>
    <w:rsid w:val="0087176B"/>
    <w:rsid w:val="008720B7"/>
    <w:rsid w:val="00872655"/>
    <w:rsid w:val="008728E7"/>
    <w:rsid w:val="00872976"/>
    <w:rsid w:val="00872C5F"/>
    <w:rsid w:val="00872D5E"/>
    <w:rsid w:val="00872D8D"/>
    <w:rsid w:val="00873B50"/>
    <w:rsid w:val="0087422F"/>
    <w:rsid w:val="008747E0"/>
    <w:rsid w:val="00875BBB"/>
    <w:rsid w:val="00875CEF"/>
    <w:rsid w:val="0087610D"/>
    <w:rsid w:val="008761C6"/>
    <w:rsid w:val="008765C3"/>
    <w:rsid w:val="0087668A"/>
    <w:rsid w:val="008767E5"/>
    <w:rsid w:val="0087750B"/>
    <w:rsid w:val="00880BC0"/>
    <w:rsid w:val="008814FC"/>
    <w:rsid w:val="0088201E"/>
    <w:rsid w:val="00882187"/>
    <w:rsid w:val="008822B6"/>
    <w:rsid w:val="00882504"/>
    <w:rsid w:val="00882B38"/>
    <w:rsid w:val="00882DF1"/>
    <w:rsid w:val="00882F17"/>
    <w:rsid w:val="00883032"/>
    <w:rsid w:val="00883138"/>
    <w:rsid w:val="00883A92"/>
    <w:rsid w:val="00883DCD"/>
    <w:rsid w:val="00884372"/>
    <w:rsid w:val="008846F9"/>
    <w:rsid w:val="00884CD7"/>
    <w:rsid w:val="0088526E"/>
    <w:rsid w:val="008854B7"/>
    <w:rsid w:val="00885B77"/>
    <w:rsid w:val="00885BF8"/>
    <w:rsid w:val="00886087"/>
    <w:rsid w:val="008863AA"/>
    <w:rsid w:val="008864DC"/>
    <w:rsid w:val="00886D8B"/>
    <w:rsid w:val="00886E62"/>
    <w:rsid w:val="00886EE3"/>
    <w:rsid w:val="00886FAE"/>
    <w:rsid w:val="0088765B"/>
    <w:rsid w:val="00887D53"/>
    <w:rsid w:val="00890B54"/>
    <w:rsid w:val="008910B9"/>
    <w:rsid w:val="008912A3"/>
    <w:rsid w:val="00891721"/>
    <w:rsid w:val="00892AD8"/>
    <w:rsid w:val="00892EB3"/>
    <w:rsid w:val="0089355B"/>
    <w:rsid w:val="00893FD8"/>
    <w:rsid w:val="0089478F"/>
    <w:rsid w:val="008947A1"/>
    <w:rsid w:val="00894D05"/>
    <w:rsid w:val="00894E56"/>
    <w:rsid w:val="00894E78"/>
    <w:rsid w:val="0089515B"/>
    <w:rsid w:val="0089682A"/>
    <w:rsid w:val="00896E02"/>
    <w:rsid w:val="00896F60"/>
    <w:rsid w:val="00897785"/>
    <w:rsid w:val="008A091F"/>
    <w:rsid w:val="008A09FA"/>
    <w:rsid w:val="008A0B85"/>
    <w:rsid w:val="008A0EF7"/>
    <w:rsid w:val="008A1843"/>
    <w:rsid w:val="008A21B2"/>
    <w:rsid w:val="008A23AD"/>
    <w:rsid w:val="008A27BB"/>
    <w:rsid w:val="008A3058"/>
    <w:rsid w:val="008A4589"/>
    <w:rsid w:val="008A4F17"/>
    <w:rsid w:val="008A581F"/>
    <w:rsid w:val="008A5BC7"/>
    <w:rsid w:val="008A6B56"/>
    <w:rsid w:val="008A6DBF"/>
    <w:rsid w:val="008A77C5"/>
    <w:rsid w:val="008A7AF4"/>
    <w:rsid w:val="008B038A"/>
    <w:rsid w:val="008B0FE0"/>
    <w:rsid w:val="008B1039"/>
    <w:rsid w:val="008B15E4"/>
    <w:rsid w:val="008B1D07"/>
    <w:rsid w:val="008B1E30"/>
    <w:rsid w:val="008B1F08"/>
    <w:rsid w:val="008B1F6E"/>
    <w:rsid w:val="008B2224"/>
    <w:rsid w:val="008B2479"/>
    <w:rsid w:val="008B4A08"/>
    <w:rsid w:val="008B53AC"/>
    <w:rsid w:val="008B549A"/>
    <w:rsid w:val="008B5600"/>
    <w:rsid w:val="008B5729"/>
    <w:rsid w:val="008B5B35"/>
    <w:rsid w:val="008B5ED8"/>
    <w:rsid w:val="008B6921"/>
    <w:rsid w:val="008B722D"/>
    <w:rsid w:val="008B7863"/>
    <w:rsid w:val="008B7FD5"/>
    <w:rsid w:val="008C0EC9"/>
    <w:rsid w:val="008C1EB6"/>
    <w:rsid w:val="008C3123"/>
    <w:rsid w:val="008C37B5"/>
    <w:rsid w:val="008C4283"/>
    <w:rsid w:val="008C4DE0"/>
    <w:rsid w:val="008C4E98"/>
    <w:rsid w:val="008C5B19"/>
    <w:rsid w:val="008C5FA3"/>
    <w:rsid w:val="008C6465"/>
    <w:rsid w:val="008C755B"/>
    <w:rsid w:val="008C768F"/>
    <w:rsid w:val="008C7A60"/>
    <w:rsid w:val="008C7EB7"/>
    <w:rsid w:val="008D047B"/>
    <w:rsid w:val="008D05A6"/>
    <w:rsid w:val="008D0680"/>
    <w:rsid w:val="008D0B59"/>
    <w:rsid w:val="008D0F31"/>
    <w:rsid w:val="008D1111"/>
    <w:rsid w:val="008D2419"/>
    <w:rsid w:val="008D28F8"/>
    <w:rsid w:val="008D30CD"/>
    <w:rsid w:val="008D3B06"/>
    <w:rsid w:val="008D3D03"/>
    <w:rsid w:val="008D3F49"/>
    <w:rsid w:val="008D4AED"/>
    <w:rsid w:val="008D5849"/>
    <w:rsid w:val="008D5925"/>
    <w:rsid w:val="008D62FE"/>
    <w:rsid w:val="008D6CDF"/>
    <w:rsid w:val="008D72F6"/>
    <w:rsid w:val="008D7822"/>
    <w:rsid w:val="008D78EA"/>
    <w:rsid w:val="008E108B"/>
    <w:rsid w:val="008E10B7"/>
    <w:rsid w:val="008E11ED"/>
    <w:rsid w:val="008E13AA"/>
    <w:rsid w:val="008E1455"/>
    <w:rsid w:val="008E1C05"/>
    <w:rsid w:val="008E1CBB"/>
    <w:rsid w:val="008E20B6"/>
    <w:rsid w:val="008E2339"/>
    <w:rsid w:val="008E2E66"/>
    <w:rsid w:val="008E3100"/>
    <w:rsid w:val="008E3113"/>
    <w:rsid w:val="008E3F46"/>
    <w:rsid w:val="008E3F8A"/>
    <w:rsid w:val="008E4A08"/>
    <w:rsid w:val="008E4BA5"/>
    <w:rsid w:val="008E4C8B"/>
    <w:rsid w:val="008E5302"/>
    <w:rsid w:val="008E6223"/>
    <w:rsid w:val="008E63C9"/>
    <w:rsid w:val="008E6824"/>
    <w:rsid w:val="008E69BF"/>
    <w:rsid w:val="008E739E"/>
    <w:rsid w:val="008E766F"/>
    <w:rsid w:val="008F0946"/>
    <w:rsid w:val="008F1070"/>
    <w:rsid w:val="008F1321"/>
    <w:rsid w:val="008F161B"/>
    <w:rsid w:val="008F2943"/>
    <w:rsid w:val="008F2E33"/>
    <w:rsid w:val="008F310D"/>
    <w:rsid w:val="008F31D2"/>
    <w:rsid w:val="008F39BB"/>
    <w:rsid w:val="008F3AAB"/>
    <w:rsid w:val="008F4102"/>
    <w:rsid w:val="008F43CD"/>
    <w:rsid w:val="008F48DD"/>
    <w:rsid w:val="008F49E5"/>
    <w:rsid w:val="008F5986"/>
    <w:rsid w:val="008F5BBB"/>
    <w:rsid w:val="008F62C5"/>
    <w:rsid w:val="008F6379"/>
    <w:rsid w:val="008F6BC0"/>
    <w:rsid w:val="008F6C90"/>
    <w:rsid w:val="008F6CFD"/>
    <w:rsid w:val="008F749D"/>
    <w:rsid w:val="00900879"/>
    <w:rsid w:val="00900AAC"/>
    <w:rsid w:val="00900F61"/>
    <w:rsid w:val="00901414"/>
    <w:rsid w:val="00901A53"/>
    <w:rsid w:val="00901D53"/>
    <w:rsid w:val="00901DD5"/>
    <w:rsid w:val="0090276D"/>
    <w:rsid w:val="009031FA"/>
    <w:rsid w:val="0090352B"/>
    <w:rsid w:val="00903832"/>
    <w:rsid w:val="00903946"/>
    <w:rsid w:val="00903AED"/>
    <w:rsid w:val="00903B33"/>
    <w:rsid w:val="009041FE"/>
    <w:rsid w:val="009047CB"/>
    <w:rsid w:val="00904C9C"/>
    <w:rsid w:val="00904EA3"/>
    <w:rsid w:val="00906264"/>
    <w:rsid w:val="00906C81"/>
    <w:rsid w:val="0091011F"/>
    <w:rsid w:val="00910167"/>
    <w:rsid w:val="0091027E"/>
    <w:rsid w:val="0091071F"/>
    <w:rsid w:val="00910910"/>
    <w:rsid w:val="00910B75"/>
    <w:rsid w:val="00910D71"/>
    <w:rsid w:val="00910DC7"/>
    <w:rsid w:val="00910E63"/>
    <w:rsid w:val="00910FC5"/>
    <w:rsid w:val="0091102F"/>
    <w:rsid w:val="009117E6"/>
    <w:rsid w:val="009118DC"/>
    <w:rsid w:val="00911A8F"/>
    <w:rsid w:val="00911D5E"/>
    <w:rsid w:val="00912605"/>
    <w:rsid w:val="00913A3B"/>
    <w:rsid w:val="00913CD0"/>
    <w:rsid w:val="00914493"/>
    <w:rsid w:val="00914A70"/>
    <w:rsid w:val="00915DA8"/>
    <w:rsid w:val="009163A5"/>
    <w:rsid w:val="0091667C"/>
    <w:rsid w:val="009168AA"/>
    <w:rsid w:val="00916B29"/>
    <w:rsid w:val="00916F08"/>
    <w:rsid w:val="00917059"/>
    <w:rsid w:val="00917D82"/>
    <w:rsid w:val="00917FA7"/>
    <w:rsid w:val="00920493"/>
    <w:rsid w:val="00920BA1"/>
    <w:rsid w:val="00920FAE"/>
    <w:rsid w:val="00921BFC"/>
    <w:rsid w:val="00921C6A"/>
    <w:rsid w:val="00921E32"/>
    <w:rsid w:val="00921F40"/>
    <w:rsid w:val="009224A3"/>
    <w:rsid w:val="00922918"/>
    <w:rsid w:val="00922AD2"/>
    <w:rsid w:val="00922E16"/>
    <w:rsid w:val="00922EB4"/>
    <w:rsid w:val="00924931"/>
    <w:rsid w:val="00924CA9"/>
    <w:rsid w:val="00924FF3"/>
    <w:rsid w:val="009250D4"/>
    <w:rsid w:val="009253C2"/>
    <w:rsid w:val="0092611C"/>
    <w:rsid w:val="009270B4"/>
    <w:rsid w:val="00927362"/>
    <w:rsid w:val="00927CEC"/>
    <w:rsid w:val="00927F44"/>
    <w:rsid w:val="00930722"/>
    <w:rsid w:val="009309F7"/>
    <w:rsid w:val="00930E3B"/>
    <w:rsid w:val="009313F2"/>
    <w:rsid w:val="009315BD"/>
    <w:rsid w:val="00931913"/>
    <w:rsid w:val="00931F8E"/>
    <w:rsid w:val="009321A0"/>
    <w:rsid w:val="00932B0E"/>
    <w:rsid w:val="00933E14"/>
    <w:rsid w:val="009346E1"/>
    <w:rsid w:val="00935321"/>
    <w:rsid w:val="00935DBA"/>
    <w:rsid w:val="00935F28"/>
    <w:rsid w:val="009363D5"/>
    <w:rsid w:val="009364A5"/>
    <w:rsid w:val="00936BE0"/>
    <w:rsid w:val="00937793"/>
    <w:rsid w:val="009401A1"/>
    <w:rsid w:val="009403ED"/>
    <w:rsid w:val="00940558"/>
    <w:rsid w:val="00940649"/>
    <w:rsid w:val="00940E7C"/>
    <w:rsid w:val="009415A9"/>
    <w:rsid w:val="009419AD"/>
    <w:rsid w:val="00942234"/>
    <w:rsid w:val="00943A8C"/>
    <w:rsid w:val="00944556"/>
    <w:rsid w:val="0094476F"/>
    <w:rsid w:val="00944AC1"/>
    <w:rsid w:val="00944ED3"/>
    <w:rsid w:val="00945B2C"/>
    <w:rsid w:val="00945EA2"/>
    <w:rsid w:val="00946B15"/>
    <w:rsid w:val="0094749F"/>
    <w:rsid w:val="00950626"/>
    <w:rsid w:val="009512E4"/>
    <w:rsid w:val="0095221C"/>
    <w:rsid w:val="00952953"/>
    <w:rsid w:val="00952E00"/>
    <w:rsid w:val="00953958"/>
    <w:rsid w:val="00953A85"/>
    <w:rsid w:val="00953EFA"/>
    <w:rsid w:val="0095421E"/>
    <w:rsid w:val="00954387"/>
    <w:rsid w:val="00954DF7"/>
    <w:rsid w:val="00954E51"/>
    <w:rsid w:val="0095513B"/>
    <w:rsid w:val="009558A8"/>
    <w:rsid w:val="00955FAA"/>
    <w:rsid w:val="00956628"/>
    <w:rsid w:val="00956E34"/>
    <w:rsid w:val="0095745A"/>
    <w:rsid w:val="00957E67"/>
    <w:rsid w:val="00957F1A"/>
    <w:rsid w:val="009605D1"/>
    <w:rsid w:val="00960696"/>
    <w:rsid w:val="00961E9B"/>
    <w:rsid w:val="00962256"/>
    <w:rsid w:val="009622F1"/>
    <w:rsid w:val="00962758"/>
    <w:rsid w:val="00962E29"/>
    <w:rsid w:val="009632DC"/>
    <w:rsid w:val="0096361B"/>
    <w:rsid w:val="0096400A"/>
    <w:rsid w:val="009648D9"/>
    <w:rsid w:val="00964A77"/>
    <w:rsid w:val="009654F4"/>
    <w:rsid w:val="0096568C"/>
    <w:rsid w:val="009656F9"/>
    <w:rsid w:val="00965ADC"/>
    <w:rsid w:val="0096603E"/>
    <w:rsid w:val="0096635F"/>
    <w:rsid w:val="00966AAE"/>
    <w:rsid w:val="0096712A"/>
    <w:rsid w:val="009700D2"/>
    <w:rsid w:val="009706B1"/>
    <w:rsid w:val="00970A09"/>
    <w:rsid w:val="0097110F"/>
    <w:rsid w:val="0097140E"/>
    <w:rsid w:val="009718BD"/>
    <w:rsid w:val="009731F9"/>
    <w:rsid w:val="00974075"/>
    <w:rsid w:val="00974197"/>
    <w:rsid w:val="0097429E"/>
    <w:rsid w:val="00974633"/>
    <w:rsid w:val="00974DCD"/>
    <w:rsid w:val="00975629"/>
    <w:rsid w:val="00975A86"/>
    <w:rsid w:val="00975AF1"/>
    <w:rsid w:val="009768CB"/>
    <w:rsid w:val="00977164"/>
    <w:rsid w:val="00977201"/>
    <w:rsid w:val="0097792B"/>
    <w:rsid w:val="00977E15"/>
    <w:rsid w:val="009801C3"/>
    <w:rsid w:val="00980835"/>
    <w:rsid w:val="00980C23"/>
    <w:rsid w:val="00981439"/>
    <w:rsid w:val="00981C70"/>
    <w:rsid w:val="00981DAF"/>
    <w:rsid w:val="00982157"/>
    <w:rsid w:val="0098275D"/>
    <w:rsid w:val="00982BB7"/>
    <w:rsid w:val="009833F4"/>
    <w:rsid w:val="009840C1"/>
    <w:rsid w:val="0098427B"/>
    <w:rsid w:val="00984726"/>
    <w:rsid w:val="009849C2"/>
    <w:rsid w:val="00984E24"/>
    <w:rsid w:val="00985733"/>
    <w:rsid w:val="00985B67"/>
    <w:rsid w:val="00985BD7"/>
    <w:rsid w:val="00985D53"/>
    <w:rsid w:val="009864C8"/>
    <w:rsid w:val="00986655"/>
    <w:rsid w:val="00990C3E"/>
    <w:rsid w:val="00991979"/>
    <w:rsid w:val="0099299A"/>
    <w:rsid w:val="00992FE9"/>
    <w:rsid w:val="00993762"/>
    <w:rsid w:val="00993B07"/>
    <w:rsid w:val="00993C83"/>
    <w:rsid w:val="00993DCC"/>
    <w:rsid w:val="00995374"/>
    <w:rsid w:val="009954D5"/>
    <w:rsid w:val="009959A3"/>
    <w:rsid w:val="0099611F"/>
    <w:rsid w:val="00996B88"/>
    <w:rsid w:val="009978FD"/>
    <w:rsid w:val="00997AC0"/>
    <w:rsid w:val="00997C3A"/>
    <w:rsid w:val="00997D83"/>
    <w:rsid w:val="009A0061"/>
    <w:rsid w:val="009A011F"/>
    <w:rsid w:val="009A0F5C"/>
    <w:rsid w:val="009A1356"/>
    <w:rsid w:val="009A1712"/>
    <w:rsid w:val="009A1DA6"/>
    <w:rsid w:val="009A255F"/>
    <w:rsid w:val="009A2869"/>
    <w:rsid w:val="009A299C"/>
    <w:rsid w:val="009A2E91"/>
    <w:rsid w:val="009A350D"/>
    <w:rsid w:val="009A4039"/>
    <w:rsid w:val="009A457D"/>
    <w:rsid w:val="009A4985"/>
    <w:rsid w:val="009A5394"/>
    <w:rsid w:val="009A638C"/>
    <w:rsid w:val="009A63BC"/>
    <w:rsid w:val="009A6564"/>
    <w:rsid w:val="009A67DB"/>
    <w:rsid w:val="009A6C38"/>
    <w:rsid w:val="009A6D8A"/>
    <w:rsid w:val="009B0468"/>
    <w:rsid w:val="009B1103"/>
    <w:rsid w:val="009B1F28"/>
    <w:rsid w:val="009B2C61"/>
    <w:rsid w:val="009B2E9D"/>
    <w:rsid w:val="009B2FA1"/>
    <w:rsid w:val="009B30AD"/>
    <w:rsid w:val="009B31A9"/>
    <w:rsid w:val="009B38AF"/>
    <w:rsid w:val="009B46EC"/>
    <w:rsid w:val="009B49B2"/>
    <w:rsid w:val="009B4A97"/>
    <w:rsid w:val="009B6BE1"/>
    <w:rsid w:val="009B79A1"/>
    <w:rsid w:val="009C03C9"/>
    <w:rsid w:val="009C09D6"/>
    <w:rsid w:val="009C0EAD"/>
    <w:rsid w:val="009C1251"/>
    <w:rsid w:val="009C1C11"/>
    <w:rsid w:val="009C1F69"/>
    <w:rsid w:val="009C22EB"/>
    <w:rsid w:val="009C2362"/>
    <w:rsid w:val="009C2C03"/>
    <w:rsid w:val="009C3235"/>
    <w:rsid w:val="009C37F6"/>
    <w:rsid w:val="009C3BC7"/>
    <w:rsid w:val="009C417A"/>
    <w:rsid w:val="009C472D"/>
    <w:rsid w:val="009C5B46"/>
    <w:rsid w:val="009C5E2D"/>
    <w:rsid w:val="009C5E84"/>
    <w:rsid w:val="009C6178"/>
    <w:rsid w:val="009C61A8"/>
    <w:rsid w:val="009C636D"/>
    <w:rsid w:val="009C639F"/>
    <w:rsid w:val="009C7242"/>
    <w:rsid w:val="009C7612"/>
    <w:rsid w:val="009C7737"/>
    <w:rsid w:val="009C7F2C"/>
    <w:rsid w:val="009D019C"/>
    <w:rsid w:val="009D020B"/>
    <w:rsid w:val="009D0AA1"/>
    <w:rsid w:val="009D2748"/>
    <w:rsid w:val="009D2889"/>
    <w:rsid w:val="009D2F92"/>
    <w:rsid w:val="009D2FC6"/>
    <w:rsid w:val="009D33B5"/>
    <w:rsid w:val="009D3AC6"/>
    <w:rsid w:val="009D3DEF"/>
    <w:rsid w:val="009D4408"/>
    <w:rsid w:val="009D4ADE"/>
    <w:rsid w:val="009D5212"/>
    <w:rsid w:val="009D5217"/>
    <w:rsid w:val="009D52E8"/>
    <w:rsid w:val="009D5795"/>
    <w:rsid w:val="009D5918"/>
    <w:rsid w:val="009D5A5F"/>
    <w:rsid w:val="009D5A94"/>
    <w:rsid w:val="009D5A9B"/>
    <w:rsid w:val="009D67D9"/>
    <w:rsid w:val="009D6C68"/>
    <w:rsid w:val="009D71BE"/>
    <w:rsid w:val="009D71E9"/>
    <w:rsid w:val="009D75BC"/>
    <w:rsid w:val="009D799D"/>
    <w:rsid w:val="009D7B17"/>
    <w:rsid w:val="009E05C5"/>
    <w:rsid w:val="009E0A6E"/>
    <w:rsid w:val="009E0AB7"/>
    <w:rsid w:val="009E0D92"/>
    <w:rsid w:val="009E18C6"/>
    <w:rsid w:val="009E1F8C"/>
    <w:rsid w:val="009E29E4"/>
    <w:rsid w:val="009E2BCE"/>
    <w:rsid w:val="009E2F63"/>
    <w:rsid w:val="009E311D"/>
    <w:rsid w:val="009E3368"/>
    <w:rsid w:val="009E36E9"/>
    <w:rsid w:val="009E3BF8"/>
    <w:rsid w:val="009E3E8B"/>
    <w:rsid w:val="009E3E8F"/>
    <w:rsid w:val="009E44E5"/>
    <w:rsid w:val="009E4980"/>
    <w:rsid w:val="009E67C6"/>
    <w:rsid w:val="009E71F5"/>
    <w:rsid w:val="009E7239"/>
    <w:rsid w:val="009E7D7D"/>
    <w:rsid w:val="009F0D41"/>
    <w:rsid w:val="009F1333"/>
    <w:rsid w:val="009F1747"/>
    <w:rsid w:val="009F1DA4"/>
    <w:rsid w:val="009F22EE"/>
    <w:rsid w:val="009F290A"/>
    <w:rsid w:val="009F2FE2"/>
    <w:rsid w:val="009F3936"/>
    <w:rsid w:val="009F4702"/>
    <w:rsid w:val="009F60B0"/>
    <w:rsid w:val="009F6113"/>
    <w:rsid w:val="009F6292"/>
    <w:rsid w:val="009F6A0F"/>
    <w:rsid w:val="009F7804"/>
    <w:rsid w:val="009F7A9D"/>
    <w:rsid w:val="009F7D94"/>
    <w:rsid w:val="00A012AB"/>
    <w:rsid w:val="00A01784"/>
    <w:rsid w:val="00A01B8A"/>
    <w:rsid w:val="00A020A3"/>
    <w:rsid w:val="00A02346"/>
    <w:rsid w:val="00A0269D"/>
    <w:rsid w:val="00A02735"/>
    <w:rsid w:val="00A02C54"/>
    <w:rsid w:val="00A03693"/>
    <w:rsid w:val="00A0377A"/>
    <w:rsid w:val="00A03AB4"/>
    <w:rsid w:val="00A03FDA"/>
    <w:rsid w:val="00A048BC"/>
    <w:rsid w:val="00A04B29"/>
    <w:rsid w:val="00A05820"/>
    <w:rsid w:val="00A058EB"/>
    <w:rsid w:val="00A05948"/>
    <w:rsid w:val="00A06000"/>
    <w:rsid w:val="00A06259"/>
    <w:rsid w:val="00A063ED"/>
    <w:rsid w:val="00A06A32"/>
    <w:rsid w:val="00A07B7D"/>
    <w:rsid w:val="00A07D2A"/>
    <w:rsid w:val="00A07EAB"/>
    <w:rsid w:val="00A10B61"/>
    <w:rsid w:val="00A119AF"/>
    <w:rsid w:val="00A11BBD"/>
    <w:rsid w:val="00A122A4"/>
    <w:rsid w:val="00A124A9"/>
    <w:rsid w:val="00A12BAB"/>
    <w:rsid w:val="00A12CF4"/>
    <w:rsid w:val="00A12DDB"/>
    <w:rsid w:val="00A13031"/>
    <w:rsid w:val="00A135B7"/>
    <w:rsid w:val="00A137D4"/>
    <w:rsid w:val="00A13DA0"/>
    <w:rsid w:val="00A140BF"/>
    <w:rsid w:val="00A143B1"/>
    <w:rsid w:val="00A14415"/>
    <w:rsid w:val="00A149EB"/>
    <w:rsid w:val="00A14F7E"/>
    <w:rsid w:val="00A150FF"/>
    <w:rsid w:val="00A1546A"/>
    <w:rsid w:val="00A168C3"/>
    <w:rsid w:val="00A16EC5"/>
    <w:rsid w:val="00A16FC6"/>
    <w:rsid w:val="00A1761F"/>
    <w:rsid w:val="00A17631"/>
    <w:rsid w:val="00A17749"/>
    <w:rsid w:val="00A17B6D"/>
    <w:rsid w:val="00A20AAE"/>
    <w:rsid w:val="00A21031"/>
    <w:rsid w:val="00A2154B"/>
    <w:rsid w:val="00A21756"/>
    <w:rsid w:val="00A21B4B"/>
    <w:rsid w:val="00A226F0"/>
    <w:rsid w:val="00A22766"/>
    <w:rsid w:val="00A23074"/>
    <w:rsid w:val="00A23B4C"/>
    <w:rsid w:val="00A23E35"/>
    <w:rsid w:val="00A24114"/>
    <w:rsid w:val="00A2424F"/>
    <w:rsid w:val="00A242A0"/>
    <w:rsid w:val="00A24383"/>
    <w:rsid w:val="00A247B6"/>
    <w:rsid w:val="00A254E1"/>
    <w:rsid w:val="00A27EB0"/>
    <w:rsid w:val="00A300D9"/>
    <w:rsid w:val="00A30170"/>
    <w:rsid w:val="00A30C28"/>
    <w:rsid w:val="00A30D62"/>
    <w:rsid w:val="00A312D0"/>
    <w:rsid w:val="00A3149A"/>
    <w:rsid w:val="00A31D7B"/>
    <w:rsid w:val="00A31F54"/>
    <w:rsid w:val="00A3225B"/>
    <w:rsid w:val="00A32497"/>
    <w:rsid w:val="00A32775"/>
    <w:rsid w:val="00A3288A"/>
    <w:rsid w:val="00A33197"/>
    <w:rsid w:val="00A3350A"/>
    <w:rsid w:val="00A33779"/>
    <w:rsid w:val="00A34901"/>
    <w:rsid w:val="00A34957"/>
    <w:rsid w:val="00A349D9"/>
    <w:rsid w:val="00A35076"/>
    <w:rsid w:val="00A3516D"/>
    <w:rsid w:val="00A356DC"/>
    <w:rsid w:val="00A357D5"/>
    <w:rsid w:val="00A35BBB"/>
    <w:rsid w:val="00A3605D"/>
    <w:rsid w:val="00A369CA"/>
    <w:rsid w:val="00A3708D"/>
    <w:rsid w:val="00A370E2"/>
    <w:rsid w:val="00A37625"/>
    <w:rsid w:val="00A37629"/>
    <w:rsid w:val="00A37DA9"/>
    <w:rsid w:val="00A40D06"/>
    <w:rsid w:val="00A40DEE"/>
    <w:rsid w:val="00A413F9"/>
    <w:rsid w:val="00A41A01"/>
    <w:rsid w:val="00A41AB2"/>
    <w:rsid w:val="00A41C4A"/>
    <w:rsid w:val="00A42614"/>
    <w:rsid w:val="00A4268C"/>
    <w:rsid w:val="00A429F7"/>
    <w:rsid w:val="00A4309D"/>
    <w:rsid w:val="00A43450"/>
    <w:rsid w:val="00A43B99"/>
    <w:rsid w:val="00A43EEA"/>
    <w:rsid w:val="00A44001"/>
    <w:rsid w:val="00A44E29"/>
    <w:rsid w:val="00A459C0"/>
    <w:rsid w:val="00A45DBF"/>
    <w:rsid w:val="00A45DE0"/>
    <w:rsid w:val="00A46994"/>
    <w:rsid w:val="00A46BAF"/>
    <w:rsid w:val="00A4708E"/>
    <w:rsid w:val="00A4716F"/>
    <w:rsid w:val="00A473CF"/>
    <w:rsid w:val="00A4744C"/>
    <w:rsid w:val="00A47663"/>
    <w:rsid w:val="00A478DD"/>
    <w:rsid w:val="00A47D74"/>
    <w:rsid w:val="00A47E42"/>
    <w:rsid w:val="00A5005A"/>
    <w:rsid w:val="00A50154"/>
    <w:rsid w:val="00A50668"/>
    <w:rsid w:val="00A51416"/>
    <w:rsid w:val="00A51575"/>
    <w:rsid w:val="00A5177D"/>
    <w:rsid w:val="00A517AB"/>
    <w:rsid w:val="00A51CCE"/>
    <w:rsid w:val="00A5221B"/>
    <w:rsid w:val="00A5302C"/>
    <w:rsid w:val="00A545C0"/>
    <w:rsid w:val="00A548C5"/>
    <w:rsid w:val="00A54E3F"/>
    <w:rsid w:val="00A5513D"/>
    <w:rsid w:val="00A554DB"/>
    <w:rsid w:val="00A56132"/>
    <w:rsid w:val="00A56343"/>
    <w:rsid w:val="00A56C50"/>
    <w:rsid w:val="00A56DA7"/>
    <w:rsid w:val="00A56EB8"/>
    <w:rsid w:val="00A56FF2"/>
    <w:rsid w:val="00A5722E"/>
    <w:rsid w:val="00A5761B"/>
    <w:rsid w:val="00A578E7"/>
    <w:rsid w:val="00A6006F"/>
    <w:rsid w:val="00A6035B"/>
    <w:rsid w:val="00A603D4"/>
    <w:rsid w:val="00A608A3"/>
    <w:rsid w:val="00A60C9F"/>
    <w:rsid w:val="00A610C8"/>
    <w:rsid w:val="00A6145D"/>
    <w:rsid w:val="00A61523"/>
    <w:rsid w:val="00A61555"/>
    <w:rsid w:val="00A621E4"/>
    <w:rsid w:val="00A624ED"/>
    <w:rsid w:val="00A6268D"/>
    <w:rsid w:val="00A62945"/>
    <w:rsid w:val="00A629C4"/>
    <w:rsid w:val="00A6328B"/>
    <w:rsid w:val="00A63A58"/>
    <w:rsid w:val="00A63E61"/>
    <w:rsid w:val="00A64964"/>
    <w:rsid w:val="00A656E0"/>
    <w:rsid w:val="00A657C0"/>
    <w:rsid w:val="00A664ED"/>
    <w:rsid w:val="00A67A66"/>
    <w:rsid w:val="00A701A9"/>
    <w:rsid w:val="00A7053D"/>
    <w:rsid w:val="00A70DB8"/>
    <w:rsid w:val="00A71829"/>
    <w:rsid w:val="00A718BD"/>
    <w:rsid w:val="00A71A89"/>
    <w:rsid w:val="00A7214A"/>
    <w:rsid w:val="00A722CE"/>
    <w:rsid w:val="00A72405"/>
    <w:rsid w:val="00A72482"/>
    <w:rsid w:val="00A7258B"/>
    <w:rsid w:val="00A7286B"/>
    <w:rsid w:val="00A7294B"/>
    <w:rsid w:val="00A72CB3"/>
    <w:rsid w:val="00A72E8A"/>
    <w:rsid w:val="00A72EF4"/>
    <w:rsid w:val="00A734D5"/>
    <w:rsid w:val="00A73DD6"/>
    <w:rsid w:val="00A741D7"/>
    <w:rsid w:val="00A74593"/>
    <w:rsid w:val="00A7460B"/>
    <w:rsid w:val="00A7527C"/>
    <w:rsid w:val="00A75C80"/>
    <w:rsid w:val="00A75CF1"/>
    <w:rsid w:val="00A760A9"/>
    <w:rsid w:val="00A765DC"/>
    <w:rsid w:val="00A766E1"/>
    <w:rsid w:val="00A76F60"/>
    <w:rsid w:val="00A771B6"/>
    <w:rsid w:val="00A77542"/>
    <w:rsid w:val="00A776B0"/>
    <w:rsid w:val="00A776C6"/>
    <w:rsid w:val="00A77879"/>
    <w:rsid w:val="00A7791B"/>
    <w:rsid w:val="00A77B37"/>
    <w:rsid w:val="00A77D99"/>
    <w:rsid w:val="00A80C25"/>
    <w:rsid w:val="00A813E4"/>
    <w:rsid w:val="00A82457"/>
    <w:rsid w:val="00A82529"/>
    <w:rsid w:val="00A82735"/>
    <w:rsid w:val="00A827B2"/>
    <w:rsid w:val="00A82F62"/>
    <w:rsid w:val="00A8360E"/>
    <w:rsid w:val="00A83920"/>
    <w:rsid w:val="00A8393C"/>
    <w:rsid w:val="00A8395F"/>
    <w:rsid w:val="00A84006"/>
    <w:rsid w:val="00A8449A"/>
    <w:rsid w:val="00A85C2E"/>
    <w:rsid w:val="00A86610"/>
    <w:rsid w:val="00A868C3"/>
    <w:rsid w:val="00A869EA"/>
    <w:rsid w:val="00A86A05"/>
    <w:rsid w:val="00A86D58"/>
    <w:rsid w:val="00A87267"/>
    <w:rsid w:val="00A874DB"/>
    <w:rsid w:val="00A87625"/>
    <w:rsid w:val="00A87990"/>
    <w:rsid w:val="00A87AAD"/>
    <w:rsid w:val="00A901FA"/>
    <w:rsid w:val="00A9045F"/>
    <w:rsid w:val="00A90598"/>
    <w:rsid w:val="00A9069D"/>
    <w:rsid w:val="00A90C7B"/>
    <w:rsid w:val="00A914A3"/>
    <w:rsid w:val="00A91981"/>
    <w:rsid w:val="00A91DA9"/>
    <w:rsid w:val="00A92623"/>
    <w:rsid w:val="00A93557"/>
    <w:rsid w:val="00A935DA"/>
    <w:rsid w:val="00A943A3"/>
    <w:rsid w:val="00A94A9B"/>
    <w:rsid w:val="00A9506C"/>
    <w:rsid w:val="00A95681"/>
    <w:rsid w:val="00A95912"/>
    <w:rsid w:val="00A95ADC"/>
    <w:rsid w:val="00A96539"/>
    <w:rsid w:val="00A96D0C"/>
    <w:rsid w:val="00A96E0D"/>
    <w:rsid w:val="00A96E68"/>
    <w:rsid w:val="00A9719A"/>
    <w:rsid w:val="00A97211"/>
    <w:rsid w:val="00A972D4"/>
    <w:rsid w:val="00A97C0A"/>
    <w:rsid w:val="00AA0667"/>
    <w:rsid w:val="00AA097E"/>
    <w:rsid w:val="00AA09CA"/>
    <w:rsid w:val="00AA09DD"/>
    <w:rsid w:val="00AA1DC1"/>
    <w:rsid w:val="00AA1F21"/>
    <w:rsid w:val="00AA1F9D"/>
    <w:rsid w:val="00AA20EA"/>
    <w:rsid w:val="00AA2138"/>
    <w:rsid w:val="00AA36B7"/>
    <w:rsid w:val="00AA4461"/>
    <w:rsid w:val="00AA491C"/>
    <w:rsid w:val="00AA5280"/>
    <w:rsid w:val="00AA597D"/>
    <w:rsid w:val="00AA5E91"/>
    <w:rsid w:val="00AA6962"/>
    <w:rsid w:val="00AA7FDA"/>
    <w:rsid w:val="00AB0281"/>
    <w:rsid w:val="00AB02F5"/>
    <w:rsid w:val="00AB03F8"/>
    <w:rsid w:val="00AB04D4"/>
    <w:rsid w:val="00AB0CBD"/>
    <w:rsid w:val="00AB13BB"/>
    <w:rsid w:val="00AB1606"/>
    <w:rsid w:val="00AB1F1C"/>
    <w:rsid w:val="00AB231B"/>
    <w:rsid w:val="00AB2C64"/>
    <w:rsid w:val="00AB3125"/>
    <w:rsid w:val="00AB4193"/>
    <w:rsid w:val="00AB45E3"/>
    <w:rsid w:val="00AB4BEC"/>
    <w:rsid w:val="00AB5954"/>
    <w:rsid w:val="00AB5B75"/>
    <w:rsid w:val="00AB6529"/>
    <w:rsid w:val="00AB6A17"/>
    <w:rsid w:val="00AB6D43"/>
    <w:rsid w:val="00AB70A7"/>
    <w:rsid w:val="00AB7411"/>
    <w:rsid w:val="00AB78C6"/>
    <w:rsid w:val="00AC04B0"/>
    <w:rsid w:val="00AC1626"/>
    <w:rsid w:val="00AC239E"/>
    <w:rsid w:val="00AC27C2"/>
    <w:rsid w:val="00AC2938"/>
    <w:rsid w:val="00AC33AB"/>
    <w:rsid w:val="00AC370C"/>
    <w:rsid w:val="00AC450A"/>
    <w:rsid w:val="00AC4650"/>
    <w:rsid w:val="00AC47C5"/>
    <w:rsid w:val="00AC4980"/>
    <w:rsid w:val="00AC4D1B"/>
    <w:rsid w:val="00AC4E34"/>
    <w:rsid w:val="00AC52F2"/>
    <w:rsid w:val="00AC56A7"/>
    <w:rsid w:val="00AC58DB"/>
    <w:rsid w:val="00AC6765"/>
    <w:rsid w:val="00AC6A5D"/>
    <w:rsid w:val="00AC6AB2"/>
    <w:rsid w:val="00AC7324"/>
    <w:rsid w:val="00AC7487"/>
    <w:rsid w:val="00AC7689"/>
    <w:rsid w:val="00AC7BBE"/>
    <w:rsid w:val="00AD02AF"/>
    <w:rsid w:val="00AD04A4"/>
    <w:rsid w:val="00AD08EF"/>
    <w:rsid w:val="00AD0DBF"/>
    <w:rsid w:val="00AD1524"/>
    <w:rsid w:val="00AD1588"/>
    <w:rsid w:val="00AD1804"/>
    <w:rsid w:val="00AD224E"/>
    <w:rsid w:val="00AD35F5"/>
    <w:rsid w:val="00AD393C"/>
    <w:rsid w:val="00AD3A03"/>
    <w:rsid w:val="00AD3EDA"/>
    <w:rsid w:val="00AD4E04"/>
    <w:rsid w:val="00AD51C5"/>
    <w:rsid w:val="00AD62B2"/>
    <w:rsid w:val="00AD72AF"/>
    <w:rsid w:val="00AD74BB"/>
    <w:rsid w:val="00AD7C93"/>
    <w:rsid w:val="00AD7E7B"/>
    <w:rsid w:val="00AE0163"/>
    <w:rsid w:val="00AE031C"/>
    <w:rsid w:val="00AE2381"/>
    <w:rsid w:val="00AE2E04"/>
    <w:rsid w:val="00AE33E1"/>
    <w:rsid w:val="00AE3BC8"/>
    <w:rsid w:val="00AE4022"/>
    <w:rsid w:val="00AE45C0"/>
    <w:rsid w:val="00AE4786"/>
    <w:rsid w:val="00AE5046"/>
    <w:rsid w:val="00AE5947"/>
    <w:rsid w:val="00AE5B30"/>
    <w:rsid w:val="00AE624E"/>
    <w:rsid w:val="00AE6443"/>
    <w:rsid w:val="00AE66C9"/>
    <w:rsid w:val="00AE68EB"/>
    <w:rsid w:val="00AE6B08"/>
    <w:rsid w:val="00AE74C2"/>
    <w:rsid w:val="00AE7EA9"/>
    <w:rsid w:val="00AF01A0"/>
    <w:rsid w:val="00AF02F5"/>
    <w:rsid w:val="00AF06EC"/>
    <w:rsid w:val="00AF1A71"/>
    <w:rsid w:val="00AF1C08"/>
    <w:rsid w:val="00AF207F"/>
    <w:rsid w:val="00AF242C"/>
    <w:rsid w:val="00AF32A5"/>
    <w:rsid w:val="00AF35A7"/>
    <w:rsid w:val="00AF4F55"/>
    <w:rsid w:val="00AF53D2"/>
    <w:rsid w:val="00AF5C1A"/>
    <w:rsid w:val="00AF5DA7"/>
    <w:rsid w:val="00AF6622"/>
    <w:rsid w:val="00AF6D5E"/>
    <w:rsid w:val="00AF6F58"/>
    <w:rsid w:val="00AF735A"/>
    <w:rsid w:val="00B00066"/>
    <w:rsid w:val="00B00391"/>
    <w:rsid w:val="00B00696"/>
    <w:rsid w:val="00B00A1B"/>
    <w:rsid w:val="00B00AF1"/>
    <w:rsid w:val="00B00E1F"/>
    <w:rsid w:val="00B00F9E"/>
    <w:rsid w:val="00B0137A"/>
    <w:rsid w:val="00B01B17"/>
    <w:rsid w:val="00B01CD5"/>
    <w:rsid w:val="00B02027"/>
    <w:rsid w:val="00B02747"/>
    <w:rsid w:val="00B02CA1"/>
    <w:rsid w:val="00B0356A"/>
    <w:rsid w:val="00B037E8"/>
    <w:rsid w:val="00B03CB3"/>
    <w:rsid w:val="00B04564"/>
    <w:rsid w:val="00B04AD6"/>
    <w:rsid w:val="00B04C16"/>
    <w:rsid w:val="00B04DB6"/>
    <w:rsid w:val="00B04E23"/>
    <w:rsid w:val="00B04E9F"/>
    <w:rsid w:val="00B0604E"/>
    <w:rsid w:val="00B0606F"/>
    <w:rsid w:val="00B06C2A"/>
    <w:rsid w:val="00B075B2"/>
    <w:rsid w:val="00B07DAE"/>
    <w:rsid w:val="00B1015F"/>
    <w:rsid w:val="00B1049B"/>
    <w:rsid w:val="00B104A4"/>
    <w:rsid w:val="00B10873"/>
    <w:rsid w:val="00B112D3"/>
    <w:rsid w:val="00B114C6"/>
    <w:rsid w:val="00B1207B"/>
    <w:rsid w:val="00B12639"/>
    <w:rsid w:val="00B13662"/>
    <w:rsid w:val="00B1388A"/>
    <w:rsid w:val="00B13914"/>
    <w:rsid w:val="00B14835"/>
    <w:rsid w:val="00B15364"/>
    <w:rsid w:val="00B16884"/>
    <w:rsid w:val="00B16984"/>
    <w:rsid w:val="00B16CB0"/>
    <w:rsid w:val="00B16FA1"/>
    <w:rsid w:val="00B17202"/>
    <w:rsid w:val="00B17911"/>
    <w:rsid w:val="00B20B18"/>
    <w:rsid w:val="00B20D12"/>
    <w:rsid w:val="00B20D26"/>
    <w:rsid w:val="00B20F2E"/>
    <w:rsid w:val="00B228F9"/>
    <w:rsid w:val="00B22F70"/>
    <w:rsid w:val="00B236A2"/>
    <w:rsid w:val="00B238F8"/>
    <w:rsid w:val="00B239EC"/>
    <w:rsid w:val="00B24452"/>
    <w:rsid w:val="00B244D3"/>
    <w:rsid w:val="00B2484A"/>
    <w:rsid w:val="00B24B2B"/>
    <w:rsid w:val="00B24D0D"/>
    <w:rsid w:val="00B25837"/>
    <w:rsid w:val="00B25C52"/>
    <w:rsid w:val="00B25F7F"/>
    <w:rsid w:val="00B25FA0"/>
    <w:rsid w:val="00B2697A"/>
    <w:rsid w:val="00B273A1"/>
    <w:rsid w:val="00B27A98"/>
    <w:rsid w:val="00B304F0"/>
    <w:rsid w:val="00B30602"/>
    <w:rsid w:val="00B308E0"/>
    <w:rsid w:val="00B30A8D"/>
    <w:rsid w:val="00B30EF7"/>
    <w:rsid w:val="00B31061"/>
    <w:rsid w:val="00B31D2D"/>
    <w:rsid w:val="00B32BE2"/>
    <w:rsid w:val="00B32C15"/>
    <w:rsid w:val="00B3335B"/>
    <w:rsid w:val="00B337CD"/>
    <w:rsid w:val="00B341AD"/>
    <w:rsid w:val="00B343C3"/>
    <w:rsid w:val="00B35AA4"/>
    <w:rsid w:val="00B35B70"/>
    <w:rsid w:val="00B36584"/>
    <w:rsid w:val="00B36B3B"/>
    <w:rsid w:val="00B36CB0"/>
    <w:rsid w:val="00B4049D"/>
    <w:rsid w:val="00B406CA"/>
    <w:rsid w:val="00B409A6"/>
    <w:rsid w:val="00B409C7"/>
    <w:rsid w:val="00B42BE5"/>
    <w:rsid w:val="00B42C5D"/>
    <w:rsid w:val="00B42D51"/>
    <w:rsid w:val="00B42E2D"/>
    <w:rsid w:val="00B42FE0"/>
    <w:rsid w:val="00B437DB"/>
    <w:rsid w:val="00B43BB0"/>
    <w:rsid w:val="00B43E59"/>
    <w:rsid w:val="00B44526"/>
    <w:rsid w:val="00B44554"/>
    <w:rsid w:val="00B445B4"/>
    <w:rsid w:val="00B44774"/>
    <w:rsid w:val="00B44FFF"/>
    <w:rsid w:val="00B45862"/>
    <w:rsid w:val="00B45BA7"/>
    <w:rsid w:val="00B46001"/>
    <w:rsid w:val="00B46687"/>
    <w:rsid w:val="00B46A3C"/>
    <w:rsid w:val="00B47593"/>
    <w:rsid w:val="00B47931"/>
    <w:rsid w:val="00B5007C"/>
    <w:rsid w:val="00B502E3"/>
    <w:rsid w:val="00B502FA"/>
    <w:rsid w:val="00B5046D"/>
    <w:rsid w:val="00B5063B"/>
    <w:rsid w:val="00B51162"/>
    <w:rsid w:val="00B51173"/>
    <w:rsid w:val="00B51185"/>
    <w:rsid w:val="00B51515"/>
    <w:rsid w:val="00B51534"/>
    <w:rsid w:val="00B51647"/>
    <w:rsid w:val="00B51751"/>
    <w:rsid w:val="00B517A5"/>
    <w:rsid w:val="00B51BB5"/>
    <w:rsid w:val="00B521E7"/>
    <w:rsid w:val="00B53287"/>
    <w:rsid w:val="00B53919"/>
    <w:rsid w:val="00B54AB5"/>
    <w:rsid w:val="00B54B1E"/>
    <w:rsid w:val="00B54E62"/>
    <w:rsid w:val="00B55089"/>
    <w:rsid w:val="00B565D0"/>
    <w:rsid w:val="00B56DD6"/>
    <w:rsid w:val="00B570FA"/>
    <w:rsid w:val="00B576C0"/>
    <w:rsid w:val="00B605A1"/>
    <w:rsid w:val="00B60967"/>
    <w:rsid w:val="00B60D96"/>
    <w:rsid w:val="00B61188"/>
    <w:rsid w:val="00B62E57"/>
    <w:rsid w:val="00B635B4"/>
    <w:rsid w:val="00B6395E"/>
    <w:rsid w:val="00B63C34"/>
    <w:rsid w:val="00B64C97"/>
    <w:rsid w:val="00B65042"/>
    <w:rsid w:val="00B65468"/>
    <w:rsid w:val="00B65F60"/>
    <w:rsid w:val="00B7029F"/>
    <w:rsid w:val="00B703DF"/>
    <w:rsid w:val="00B7042D"/>
    <w:rsid w:val="00B70430"/>
    <w:rsid w:val="00B7072C"/>
    <w:rsid w:val="00B7174E"/>
    <w:rsid w:val="00B71BC7"/>
    <w:rsid w:val="00B71D09"/>
    <w:rsid w:val="00B7202D"/>
    <w:rsid w:val="00B73E64"/>
    <w:rsid w:val="00B7485B"/>
    <w:rsid w:val="00B7514C"/>
    <w:rsid w:val="00B75A63"/>
    <w:rsid w:val="00B75FC9"/>
    <w:rsid w:val="00B767DB"/>
    <w:rsid w:val="00B76816"/>
    <w:rsid w:val="00B77301"/>
    <w:rsid w:val="00B773E6"/>
    <w:rsid w:val="00B7755F"/>
    <w:rsid w:val="00B77C4A"/>
    <w:rsid w:val="00B77EC6"/>
    <w:rsid w:val="00B8060A"/>
    <w:rsid w:val="00B81D5B"/>
    <w:rsid w:val="00B81F5A"/>
    <w:rsid w:val="00B82221"/>
    <w:rsid w:val="00B83239"/>
    <w:rsid w:val="00B83266"/>
    <w:rsid w:val="00B838FD"/>
    <w:rsid w:val="00B839CF"/>
    <w:rsid w:val="00B83D2F"/>
    <w:rsid w:val="00B83EBD"/>
    <w:rsid w:val="00B84A22"/>
    <w:rsid w:val="00B84B35"/>
    <w:rsid w:val="00B85193"/>
    <w:rsid w:val="00B856EA"/>
    <w:rsid w:val="00B856F9"/>
    <w:rsid w:val="00B85F61"/>
    <w:rsid w:val="00B901E5"/>
    <w:rsid w:val="00B903E7"/>
    <w:rsid w:val="00B90454"/>
    <w:rsid w:val="00B90D4C"/>
    <w:rsid w:val="00B91A4A"/>
    <w:rsid w:val="00B91B37"/>
    <w:rsid w:val="00B928AC"/>
    <w:rsid w:val="00B938D0"/>
    <w:rsid w:val="00B93A66"/>
    <w:rsid w:val="00B9422C"/>
    <w:rsid w:val="00B9427F"/>
    <w:rsid w:val="00B948F6"/>
    <w:rsid w:val="00B951F9"/>
    <w:rsid w:val="00B96BD1"/>
    <w:rsid w:val="00B970F6"/>
    <w:rsid w:val="00B97689"/>
    <w:rsid w:val="00B97BF3"/>
    <w:rsid w:val="00BA0134"/>
    <w:rsid w:val="00BA06A8"/>
    <w:rsid w:val="00BA079A"/>
    <w:rsid w:val="00BA0AC4"/>
    <w:rsid w:val="00BA1447"/>
    <w:rsid w:val="00BA1614"/>
    <w:rsid w:val="00BA197F"/>
    <w:rsid w:val="00BA2386"/>
    <w:rsid w:val="00BA2466"/>
    <w:rsid w:val="00BA27A1"/>
    <w:rsid w:val="00BA2858"/>
    <w:rsid w:val="00BA2A56"/>
    <w:rsid w:val="00BA2B02"/>
    <w:rsid w:val="00BA3688"/>
    <w:rsid w:val="00BA43D7"/>
    <w:rsid w:val="00BA4602"/>
    <w:rsid w:val="00BA49F7"/>
    <w:rsid w:val="00BA4A89"/>
    <w:rsid w:val="00BA4E70"/>
    <w:rsid w:val="00BA4EAE"/>
    <w:rsid w:val="00BA5609"/>
    <w:rsid w:val="00BA5679"/>
    <w:rsid w:val="00BA578F"/>
    <w:rsid w:val="00BA57BD"/>
    <w:rsid w:val="00BA5F98"/>
    <w:rsid w:val="00BA6205"/>
    <w:rsid w:val="00BA6681"/>
    <w:rsid w:val="00BA6DC0"/>
    <w:rsid w:val="00BA6E66"/>
    <w:rsid w:val="00BA775E"/>
    <w:rsid w:val="00BA7947"/>
    <w:rsid w:val="00BA7C1A"/>
    <w:rsid w:val="00BB0145"/>
    <w:rsid w:val="00BB02E1"/>
    <w:rsid w:val="00BB0A6C"/>
    <w:rsid w:val="00BB18EC"/>
    <w:rsid w:val="00BB1BF7"/>
    <w:rsid w:val="00BB1CB8"/>
    <w:rsid w:val="00BB2BEE"/>
    <w:rsid w:val="00BB2DF1"/>
    <w:rsid w:val="00BB2FBD"/>
    <w:rsid w:val="00BB35A8"/>
    <w:rsid w:val="00BB3A43"/>
    <w:rsid w:val="00BB3D1E"/>
    <w:rsid w:val="00BB3ED0"/>
    <w:rsid w:val="00BB42E3"/>
    <w:rsid w:val="00BB4B7C"/>
    <w:rsid w:val="00BB53A3"/>
    <w:rsid w:val="00BB58AB"/>
    <w:rsid w:val="00BB59A7"/>
    <w:rsid w:val="00BB603F"/>
    <w:rsid w:val="00BB63B7"/>
    <w:rsid w:val="00BB67E0"/>
    <w:rsid w:val="00BB6C08"/>
    <w:rsid w:val="00BB7409"/>
    <w:rsid w:val="00BB74A9"/>
    <w:rsid w:val="00BB792D"/>
    <w:rsid w:val="00BB792E"/>
    <w:rsid w:val="00BB7F79"/>
    <w:rsid w:val="00BC0126"/>
    <w:rsid w:val="00BC0A60"/>
    <w:rsid w:val="00BC112D"/>
    <w:rsid w:val="00BC1573"/>
    <w:rsid w:val="00BC1EFE"/>
    <w:rsid w:val="00BC278F"/>
    <w:rsid w:val="00BC2DE4"/>
    <w:rsid w:val="00BC4CA5"/>
    <w:rsid w:val="00BC4F71"/>
    <w:rsid w:val="00BC50FF"/>
    <w:rsid w:val="00BC51B7"/>
    <w:rsid w:val="00BC60EE"/>
    <w:rsid w:val="00BC64E3"/>
    <w:rsid w:val="00BC6B2F"/>
    <w:rsid w:val="00BC6BBD"/>
    <w:rsid w:val="00BC7343"/>
    <w:rsid w:val="00BD02B0"/>
    <w:rsid w:val="00BD0CCD"/>
    <w:rsid w:val="00BD103F"/>
    <w:rsid w:val="00BD170F"/>
    <w:rsid w:val="00BD178B"/>
    <w:rsid w:val="00BD1E96"/>
    <w:rsid w:val="00BD1FEB"/>
    <w:rsid w:val="00BD23CE"/>
    <w:rsid w:val="00BD2676"/>
    <w:rsid w:val="00BD2A13"/>
    <w:rsid w:val="00BD3027"/>
    <w:rsid w:val="00BD44F2"/>
    <w:rsid w:val="00BD4563"/>
    <w:rsid w:val="00BD48E1"/>
    <w:rsid w:val="00BD528D"/>
    <w:rsid w:val="00BD5667"/>
    <w:rsid w:val="00BD57C1"/>
    <w:rsid w:val="00BD58C9"/>
    <w:rsid w:val="00BD5AB4"/>
    <w:rsid w:val="00BD5F2B"/>
    <w:rsid w:val="00BD680E"/>
    <w:rsid w:val="00BD7593"/>
    <w:rsid w:val="00BD7D62"/>
    <w:rsid w:val="00BD7E20"/>
    <w:rsid w:val="00BD7FD5"/>
    <w:rsid w:val="00BE09B4"/>
    <w:rsid w:val="00BE1656"/>
    <w:rsid w:val="00BE19CA"/>
    <w:rsid w:val="00BE1D7E"/>
    <w:rsid w:val="00BE1DBA"/>
    <w:rsid w:val="00BE27DF"/>
    <w:rsid w:val="00BE2884"/>
    <w:rsid w:val="00BE2B67"/>
    <w:rsid w:val="00BE3610"/>
    <w:rsid w:val="00BE39ED"/>
    <w:rsid w:val="00BE3EE2"/>
    <w:rsid w:val="00BE4015"/>
    <w:rsid w:val="00BE484B"/>
    <w:rsid w:val="00BE4D64"/>
    <w:rsid w:val="00BE5217"/>
    <w:rsid w:val="00BE560B"/>
    <w:rsid w:val="00BE5711"/>
    <w:rsid w:val="00BE5A5A"/>
    <w:rsid w:val="00BE5A8D"/>
    <w:rsid w:val="00BE5D71"/>
    <w:rsid w:val="00BE662C"/>
    <w:rsid w:val="00BE693A"/>
    <w:rsid w:val="00BE6B82"/>
    <w:rsid w:val="00BE6E45"/>
    <w:rsid w:val="00BE6FCD"/>
    <w:rsid w:val="00BF0DB1"/>
    <w:rsid w:val="00BF0DE1"/>
    <w:rsid w:val="00BF106D"/>
    <w:rsid w:val="00BF285D"/>
    <w:rsid w:val="00BF2D39"/>
    <w:rsid w:val="00BF2D81"/>
    <w:rsid w:val="00BF36FF"/>
    <w:rsid w:val="00BF3C15"/>
    <w:rsid w:val="00BF3F19"/>
    <w:rsid w:val="00BF44B4"/>
    <w:rsid w:val="00BF49D6"/>
    <w:rsid w:val="00BF5021"/>
    <w:rsid w:val="00BF558E"/>
    <w:rsid w:val="00BF6B8B"/>
    <w:rsid w:val="00BF6E26"/>
    <w:rsid w:val="00BF7E04"/>
    <w:rsid w:val="00BF7F13"/>
    <w:rsid w:val="00C00E94"/>
    <w:rsid w:val="00C00F5C"/>
    <w:rsid w:val="00C0139B"/>
    <w:rsid w:val="00C013DE"/>
    <w:rsid w:val="00C014F0"/>
    <w:rsid w:val="00C017EA"/>
    <w:rsid w:val="00C020AB"/>
    <w:rsid w:val="00C02217"/>
    <w:rsid w:val="00C02261"/>
    <w:rsid w:val="00C02892"/>
    <w:rsid w:val="00C02A66"/>
    <w:rsid w:val="00C02CC4"/>
    <w:rsid w:val="00C03B6E"/>
    <w:rsid w:val="00C03C7F"/>
    <w:rsid w:val="00C04004"/>
    <w:rsid w:val="00C046F5"/>
    <w:rsid w:val="00C04E96"/>
    <w:rsid w:val="00C05010"/>
    <w:rsid w:val="00C0525C"/>
    <w:rsid w:val="00C07421"/>
    <w:rsid w:val="00C07EFB"/>
    <w:rsid w:val="00C07EFF"/>
    <w:rsid w:val="00C100A8"/>
    <w:rsid w:val="00C101CE"/>
    <w:rsid w:val="00C10AD3"/>
    <w:rsid w:val="00C11090"/>
    <w:rsid w:val="00C11539"/>
    <w:rsid w:val="00C11E87"/>
    <w:rsid w:val="00C12910"/>
    <w:rsid w:val="00C12A1A"/>
    <w:rsid w:val="00C12D02"/>
    <w:rsid w:val="00C13801"/>
    <w:rsid w:val="00C141A7"/>
    <w:rsid w:val="00C15257"/>
    <w:rsid w:val="00C168DD"/>
    <w:rsid w:val="00C16A1E"/>
    <w:rsid w:val="00C16A31"/>
    <w:rsid w:val="00C16CCE"/>
    <w:rsid w:val="00C16E88"/>
    <w:rsid w:val="00C17571"/>
    <w:rsid w:val="00C17858"/>
    <w:rsid w:val="00C17D87"/>
    <w:rsid w:val="00C20317"/>
    <w:rsid w:val="00C20A10"/>
    <w:rsid w:val="00C21551"/>
    <w:rsid w:val="00C21566"/>
    <w:rsid w:val="00C225D4"/>
    <w:rsid w:val="00C23014"/>
    <w:rsid w:val="00C230FE"/>
    <w:rsid w:val="00C23C4C"/>
    <w:rsid w:val="00C23F0B"/>
    <w:rsid w:val="00C244FB"/>
    <w:rsid w:val="00C2455C"/>
    <w:rsid w:val="00C25A9D"/>
    <w:rsid w:val="00C25C8C"/>
    <w:rsid w:val="00C265AC"/>
    <w:rsid w:val="00C2689A"/>
    <w:rsid w:val="00C272B6"/>
    <w:rsid w:val="00C2776B"/>
    <w:rsid w:val="00C27DA9"/>
    <w:rsid w:val="00C300A8"/>
    <w:rsid w:val="00C3047D"/>
    <w:rsid w:val="00C30CBD"/>
    <w:rsid w:val="00C318EC"/>
    <w:rsid w:val="00C31BE2"/>
    <w:rsid w:val="00C31C44"/>
    <w:rsid w:val="00C3259F"/>
    <w:rsid w:val="00C326C0"/>
    <w:rsid w:val="00C3321D"/>
    <w:rsid w:val="00C33639"/>
    <w:rsid w:val="00C33861"/>
    <w:rsid w:val="00C3425A"/>
    <w:rsid w:val="00C34AF7"/>
    <w:rsid w:val="00C35593"/>
    <w:rsid w:val="00C35CA0"/>
    <w:rsid w:val="00C365A8"/>
    <w:rsid w:val="00C37182"/>
    <w:rsid w:val="00C3732E"/>
    <w:rsid w:val="00C374C2"/>
    <w:rsid w:val="00C375B4"/>
    <w:rsid w:val="00C3770F"/>
    <w:rsid w:val="00C37B9F"/>
    <w:rsid w:val="00C40681"/>
    <w:rsid w:val="00C4084E"/>
    <w:rsid w:val="00C4204D"/>
    <w:rsid w:val="00C42604"/>
    <w:rsid w:val="00C4269B"/>
    <w:rsid w:val="00C42888"/>
    <w:rsid w:val="00C42E31"/>
    <w:rsid w:val="00C431CF"/>
    <w:rsid w:val="00C43296"/>
    <w:rsid w:val="00C433F6"/>
    <w:rsid w:val="00C436F9"/>
    <w:rsid w:val="00C4407B"/>
    <w:rsid w:val="00C446DC"/>
    <w:rsid w:val="00C45A4A"/>
    <w:rsid w:val="00C45DCC"/>
    <w:rsid w:val="00C45E98"/>
    <w:rsid w:val="00C464CF"/>
    <w:rsid w:val="00C47615"/>
    <w:rsid w:val="00C47D0A"/>
    <w:rsid w:val="00C50708"/>
    <w:rsid w:val="00C50933"/>
    <w:rsid w:val="00C50C52"/>
    <w:rsid w:val="00C50EAB"/>
    <w:rsid w:val="00C50EF3"/>
    <w:rsid w:val="00C50F11"/>
    <w:rsid w:val="00C51518"/>
    <w:rsid w:val="00C51992"/>
    <w:rsid w:val="00C51BA1"/>
    <w:rsid w:val="00C51DEB"/>
    <w:rsid w:val="00C52BB6"/>
    <w:rsid w:val="00C52BD3"/>
    <w:rsid w:val="00C53786"/>
    <w:rsid w:val="00C53AC6"/>
    <w:rsid w:val="00C54870"/>
    <w:rsid w:val="00C5495D"/>
    <w:rsid w:val="00C54EA2"/>
    <w:rsid w:val="00C55E4A"/>
    <w:rsid w:val="00C56951"/>
    <w:rsid w:val="00C57196"/>
    <w:rsid w:val="00C57315"/>
    <w:rsid w:val="00C57E25"/>
    <w:rsid w:val="00C600DA"/>
    <w:rsid w:val="00C604C1"/>
    <w:rsid w:val="00C60686"/>
    <w:rsid w:val="00C60D73"/>
    <w:rsid w:val="00C61727"/>
    <w:rsid w:val="00C61839"/>
    <w:rsid w:val="00C61863"/>
    <w:rsid w:val="00C61911"/>
    <w:rsid w:val="00C620A7"/>
    <w:rsid w:val="00C62678"/>
    <w:rsid w:val="00C637CA"/>
    <w:rsid w:val="00C63A07"/>
    <w:rsid w:val="00C64602"/>
    <w:rsid w:val="00C64677"/>
    <w:rsid w:val="00C655B4"/>
    <w:rsid w:val="00C657A3"/>
    <w:rsid w:val="00C65C45"/>
    <w:rsid w:val="00C66182"/>
    <w:rsid w:val="00C676D5"/>
    <w:rsid w:val="00C67E9D"/>
    <w:rsid w:val="00C703A4"/>
    <w:rsid w:val="00C71A59"/>
    <w:rsid w:val="00C72196"/>
    <w:rsid w:val="00C7295B"/>
    <w:rsid w:val="00C7296A"/>
    <w:rsid w:val="00C72A3D"/>
    <w:rsid w:val="00C72C65"/>
    <w:rsid w:val="00C73B39"/>
    <w:rsid w:val="00C73BA4"/>
    <w:rsid w:val="00C73D59"/>
    <w:rsid w:val="00C741A2"/>
    <w:rsid w:val="00C75C4D"/>
    <w:rsid w:val="00C75D6F"/>
    <w:rsid w:val="00C75E5C"/>
    <w:rsid w:val="00C7655E"/>
    <w:rsid w:val="00C76D48"/>
    <w:rsid w:val="00C77695"/>
    <w:rsid w:val="00C80C7E"/>
    <w:rsid w:val="00C812D4"/>
    <w:rsid w:val="00C81301"/>
    <w:rsid w:val="00C81DAE"/>
    <w:rsid w:val="00C8284F"/>
    <w:rsid w:val="00C82C48"/>
    <w:rsid w:val="00C82CEF"/>
    <w:rsid w:val="00C83908"/>
    <w:rsid w:val="00C83B8C"/>
    <w:rsid w:val="00C85BC6"/>
    <w:rsid w:val="00C863DD"/>
    <w:rsid w:val="00C86757"/>
    <w:rsid w:val="00C86C0D"/>
    <w:rsid w:val="00C87687"/>
    <w:rsid w:val="00C87813"/>
    <w:rsid w:val="00C87873"/>
    <w:rsid w:val="00C8798E"/>
    <w:rsid w:val="00C87AA1"/>
    <w:rsid w:val="00C87C29"/>
    <w:rsid w:val="00C87C88"/>
    <w:rsid w:val="00C87EA0"/>
    <w:rsid w:val="00C91025"/>
    <w:rsid w:val="00C911DA"/>
    <w:rsid w:val="00C91F79"/>
    <w:rsid w:val="00C925BE"/>
    <w:rsid w:val="00C925C1"/>
    <w:rsid w:val="00C92B57"/>
    <w:rsid w:val="00C92E76"/>
    <w:rsid w:val="00C93649"/>
    <w:rsid w:val="00C94A56"/>
    <w:rsid w:val="00C952BA"/>
    <w:rsid w:val="00C95333"/>
    <w:rsid w:val="00C9634E"/>
    <w:rsid w:val="00C963BC"/>
    <w:rsid w:val="00C96597"/>
    <w:rsid w:val="00C9665C"/>
    <w:rsid w:val="00C968AA"/>
    <w:rsid w:val="00C9750D"/>
    <w:rsid w:val="00CA0A20"/>
    <w:rsid w:val="00CA0B83"/>
    <w:rsid w:val="00CA14A7"/>
    <w:rsid w:val="00CA15C1"/>
    <w:rsid w:val="00CA2685"/>
    <w:rsid w:val="00CA2B62"/>
    <w:rsid w:val="00CA2E3F"/>
    <w:rsid w:val="00CA3075"/>
    <w:rsid w:val="00CA38FB"/>
    <w:rsid w:val="00CA3A36"/>
    <w:rsid w:val="00CA5D26"/>
    <w:rsid w:val="00CA5F60"/>
    <w:rsid w:val="00CA64B9"/>
    <w:rsid w:val="00CA6B5D"/>
    <w:rsid w:val="00CA6F0A"/>
    <w:rsid w:val="00CA7325"/>
    <w:rsid w:val="00CA75B1"/>
    <w:rsid w:val="00CA7863"/>
    <w:rsid w:val="00CA7B48"/>
    <w:rsid w:val="00CA7DB2"/>
    <w:rsid w:val="00CA7DC3"/>
    <w:rsid w:val="00CA7EF4"/>
    <w:rsid w:val="00CB0429"/>
    <w:rsid w:val="00CB0467"/>
    <w:rsid w:val="00CB0567"/>
    <w:rsid w:val="00CB09A5"/>
    <w:rsid w:val="00CB0B16"/>
    <w:rsid w:val="00CB0C11"/>
    <w:rsid w:val="00CB0CDC"/>
    <w:rsid w:val="00CB1F1A"/>
    <w:rsid w:val="00CB211A"/>
    <w:rsid w:val="00CB2283"/>
    <w:rsid w:val="00CB2350"/>
    <w:rsid w:val="00CB3263"/>
    <w:rsid w:val="00CB3AE9"/>
    <w:rsid w:val="00CB4020"/>
    <w:rsid w:val="00CB4080"/>
    <w:rsid w:val="00CB40DC"/>
    <w:rsid w:val="00CB4453"/>
    <w:rsid w:val="00CB44E2"/>
    <w:rsid w:val="00CB45B0"/>
    <w:rsid w:val="00CB466F"/>
    <w:rsid w:val="00CB49A3"/>
    <w:rsid w:val="00CB514C"/>
    <w:rsid w:val="00CB5756"/>
    <w:rsid w:val="00CB5B33"/>
    <w:rsid w:val="00CB5B65"/>
    <w:rsid w:val="00CB685F"/>
    <w:rsid w:val="00CB6E9F"/>
    <w:rsid w:val="00CB6ED5"/>
    <w:rsid w:val="00CB70F0"/>
    <w:rsid w:val="00CC231F"/>
    <w:rsid w:val="00CC2DB1"/>
    <w:rsid w:val="00CC33B8"/>
    <w:rsid w:val="00CC37D0"/>
    <w:rsid w:val="00CC3E06"/>
    <w:rsid w:val="00CC4254"/>
    <w:rsid w:val="00CC44F1"/>
    <w:rsid w:val="00CC50C4"/>
    <w:rsid w:val="00CC5454"/>
    <w:rsid w:val="00CC5605"/>
    <w:rsid w:val="00CC5930"/>
    <w:rsid w:val="00CC5D28"/>
    <w:rsid w:val="00CC5F0B"/>
    <w:rsid w:val="00CC6530"/>
    <w:rsid w:val="00CC66BE"/>
    <w:rsid w:val="00CC6F19"/>
    <w:rsid w:val="00CC6F79"/>
    <w:rsid w:val="00CC72DC"/>
    <w:rsid w:val="00CC74AD"/>
    <w:rsid w:val="00CC79CF"/>
    <w:rsid w:val="00CC7C7B"/>
    <w:rsid w:val="00CC7C83"/>
    <w:rsid w:val="00CC7DB6"/>
    <w:rsid w:val="00CD027A"/>
    <w:rsid w:val="00CD0F46"/>
    <w:rsid w:val="00CD16C8"/>
    <w:rsid w:val="00CD17F4"/>
    <w:rsid w:val="00CD1969"/>
    <w:rsid w:val="00CD27A0"/>
    <w:rsid w:val="00CD2A13"/>
    <w:rsid w:val="00CD2BB9"/>
    <w:rsid w:val="00CD3343"/>
    <w:rsid w:val="00CD4750"/>
    <w:rsid w:val="00CD4DCF"/>
    <w:rsid w:val="00CD5925"/>
    <w:rsid w:val="00CD5B17"/>
    <w:rsid w:val="00CD6322"/>
    <w:rsid w:val="00CD646A"/>
    <w:rsid w:val="00CD78D8"/>
    <w:rsid w:val="00CE01C0"/>
    <w:rsid w:val="00CE11AD"/>
    <w:rsid w:val="00CE14A4"/>
    <w:rsid w:val="00CE1D6D"/>
    <w:rsid w:val="00CE1EDF"/>
    <w:rsid w:val="00CE20C3"/>
    <w:rsid w:val="00CE24A0"/>
    <w:rsid w:val="00CE2C5D"/>
    <w:rsid w:val="00CE2E44"/>
    <w:rsid w:val="00CE3086"/>
    <w:rsid w:val="00CE3A1E"/>
    <w:rsid w:val="00CE3A4D"/>
    <w:rsid w:val="00CE3A51"/>
    <w:rsid w:val="00CE3DB1"/>
    <w:rsid w:val="00CE3F5A"/>
    <w:rsid w:val="00CE42B7"/>
    <w:rsid w:val="00CE42C9"/>
    <w:rsid w:val="00CE4342"/>
    <w:rsid w:val="00CE4402"/>
    <w:rsid w:val="00CE6137"/>
    <w:rsid w:val="00CE6380"/>
    <w:rsid w:val="00CE6792"/>
    <w:rsid w:val="00CE79E1"/>
    <w:rsid w:val="00CE7D07"/>
    <w:rsid w:val="00CE7E24"/>
    <w:rsid w:val="00CE7FC0"/>
    <w:rsid w:val="00CF004D"/>
    <w:rsid w:val="00CF0395"/>
    <w:rsid w:val="00CF0494"/>
    <w:rsid w:val="00CF0535"/>
    <w:rsid w:val="00CF05E2"/>
    <w:rsid w:val="00CF0E19"/>
    <w:rsid w:val="00CF124B"/>
    <w:rsid w:val="00CF1D73"/>
    <w:rsid w:val="00CF1EFC"/>
    <w:rsid w:val="00CF23DA"/>
    <w:rsid w:val="00CF2B96"/>
    <w:rsid w:val="00CF2E71"/>
    <w:rsid w:val="00CF3110"/>
    <w:rsid w:val="00CF32FB"/>
    <w:rsid w:val="00CF3B28"/>
    <w:rsid w:val="00CF5546"/>
    <w:rsid w:val="00CF56C4"/>
    <w:rsid w:val="00CF5D13"/>
    <w:rsid w:val="00CF6A27"/>
    <w:rsid w:val="00CF6B68"/>
    <w:rsid w:val="00CF6D26"/>
    <w:rsid w:val="00CF7450"/>
    <w:rsid w:val="00CF7516"/>
    <w:rsid w:val="00CF78BD"/>
    <w:rsid w:val="00D00181"/>
    <w:rsid w:val="00D00B21"/>
    <w:rsid w:val="00D00D1F"/>
    <w:rsid w:val="00D0158D"/>
    <w:rsid w:val="00D0175A"/>
    <w:rsid w:val="00D01828"/>
    <w:rsid w:val="00D01E94"/>
    <w:rsid w:val="00D0205B"/>
    <w:rsid w:val="00D02497"/>
    <w:rsid w:val="00D0277E"/>
    <w:rsid w:val="00D030BE"/>
    <w:rsid w:val="00D039AE"/>
    <w:rsid w:val="00D04755"/>
    <w:rsid w:val="00D0495A"/>
    <w:rsid w:val="00D055FB"/>
    <w:rsid w:val="00D05F9C"/>
    <w:rsid w:val="00D05FBB"/>
    <w:rsid w:val="00D0629D"/>
    <w:rsid w:val="00D06CB7"/>
    <w:rsid w:val="00D0749F"/>
    <w:rsid w:val="00D0756E"/>
    <w:rsid w:val="00D07FB2"/>
    <w:rsid w:val="00D10903"/>
    <w:rsid w:val="00D11164"/>
    <w:rsid w:val="00D11233"/>
    <w:rsid w:val="00D1147F"/>
    <w:rsid w:val="00D114F3"/>
    <w:rsid w:val="00D12199"/>
    <w:rsid w:val="00D121C9"/>
    <w:rsid w:val="00D1245E"/>
    <w:rsid w:val="00D1247E"/>
    <w:rsid w:val="00D12F16"/>
    <w:rsid w:val="00D135BA"/>
    <w:rsid w:val="00D13746"/>
    <w:rsid w:val="00D13832"/>
    <w:rsid w:val="00D13A8D"/>
    <w:rsid w:val="00D13B35"/>
    <w:rsid w:val="00D141D6"/>
    <w:rsid w:val="00D145C1"/>
    <w:rsid w:val="00D149BF"/>
    <w:rsid w:val="00D14A55"/>
    <w:rsid w:val="00D151BC"/>
    <w:rsid w:val="00D15924"/>
    <w:rsid w:val="00D15989"/>
    <w:rsid w:val="00D15B2C"/>
    <w:rsid w:val="00D15B93"/>
    <w:rsid w:val="00D15ED9"/>
    <w:rsid w:val="00D16435"/>
    <w:rsid w:val="00D165FA"/>
    <w:rsid w:val="00D16816"/>
    <w:rsid w:val="00D16834"/>
    <w:rsid w:val="00D171FD"/>
    <w:rsid w:val="00D174F7"/>
    <w:rsid w:val="00D1768D"/>
    <w:rsid w:val="00D2035B"/>
    <w:rsid w:val="00D20A76"/>
    <w:rsid w:val="00D20F88"/>
    <w:rsid w:val="00D21D2C"/>
    <w:rsid w:val="00D227B0"/>
    <w:rsid w:val="00D2333E"/>
    <w:rsid w:val="00D23F0C"/>
    <w:rsid w:val="00D242B4"/>
    <w:rsid w:val="00D24B19"/>
    <w:rsid w:val="00D25B8B"/>
    <w:rsid w:val="00D25C94"/>
    <w:rsid w:val="00D25E2C"/>
    <w:rsid w:val="00D25E5D"/>
    <w:rsid w:val="00D2630F"/>
    <w:rsid w:val="00D2724C"/>
    <w:rsid w:val="00D2773F"/>
    <w:rsid w:val="00D27C1B"/>
    <w:rsid w:val="00D27C67"/>
    <w:rsid w:val="00D3073A"/>
    <w:rsid w:val="00D309B7"/>
    <w:rsid w:val="00D31BA0"/>
    <w:rsid w:val="00D31D72"/>
    <w:rsid w:val="00D31EB3"/>
    <w:rsid w:val="00D32305"/>
    <w:rsid w:val="00D32371"/>
    <w:rsid w:val="00D32B4D"/>
    <w:rsid w:val="00D33AEF"/>
    <w:rsid w:val="00D33F16"/>
    <w:rsid w:val="00D34A54"/>
    <w:rsid w:val="00D34D2D"/>
    <w:rsid w:val="00D35759"/>
    <w:rsid w:val="00D35BD5"/>
    <w:rsid w:val="00D35E28"/>
    <w:rsid w:val="00D36463"/>
    <w:rsid w:val="00D401D2"/>
    <w:rsid w:val="00D408F2"/>
    <w:rsid w:val="00D40F8F"/>
    <w:rsid w:val="00D4108C"/>
    <w:rsid w:val="00D41588"/>
    <w:rsid w:val="00D416C0"/>
    <w:rsid w:val="00D416CF"/>
    <w:rsid w:val="00D41BD3"/>
    <w:rsid w:val="00D42C0A"/>
    <w:rsid w:val="00D42F64"/>
    <w:rsid w:val="00D43115"/>
    <w:rsid w:val="00D43486"/>
    <w:rsid w:val="00D43816"/>
    <w:rsid w:val="00D439C9"/>
    <w:rsid w:val="00D43EC7"/>
    <w:rsid w:val="00D44016"/>
    <w:rsid w:val="00D440EA"/>
    <w:rsid w:val="00D442E7"/>
    <w:rsid w:val="00D44CA6"/>
    <w:rsid w:val="00D44FF7"/>
    <w:rsid w:val="00D45231"/>
    <w:rsid w:val="00D470F4"/>
    <w:rsid w:val="00D47779"/>
    <w:rsid w:val="00D47E24"/>
    <w:rsid w:val="00D50AD4"/>
    <w:rsid w:val="00D512E8"/>
    <w:rsid w:val="00D51584"/>
    <w:rsid w:val="00D51849"/>
    <w:rsid w:val="00D51A2C"/>
    <w:rsid w:val="00D51F47"/>
    <w:rsid w:val="00D52476"/>
    <w:rsid w:val="00D52ED5"/>
    <w:rsid w:val="00D539FB"/>
    <w:rsid w:val="00D54AA4"/>
    <w:rsid w:val="00D5532F"/>
    <w:rsid w:val="00D5642B"/>
    <w:rsid w:val="00D56C39"/>
    <w:rsid w:val="00D56FC6"/>
    <w:rsid w:val="00D57120"/>
    <w:rsid w:val="00D5785F"/>
    <w:rsid w:val="00D578A3"/>
    <w:rsid w:val="00D6034A"/>
    <w:rsid w:val="00D6037A"/>
    <w:rsid w:val="00D603E7"/>
    <w:rsid w:val="00D606A2"/>
    <w:rsid w:val="00D6093F"/>
    <w:rsid w:val="00D60DE7"/>
    <w:rsid w:val="00D61644"/>
    <w:rsid w:val="00D6176F"/>
    <w:rsid w:val="00D61D70"/>
    <w:rsid w:val="00D61EBA"/>
    <w:rsid w:val="00D62298"/>
    <w:rsid w:val="00D62437"/>
    <w:rsid w:val="00D6271D"/>
    <w:rsid w:val="00D634F4"/>
    <w:rsid w:val="00D642C9"/>
    <w:rsid w:val="00D646A5"/>
    <w:rsid w:val="00D648F0"/>
    <w:rsid w:val="00D6518B"/>
    <w:rsid w:val="00D65358"/>
    <w:rsid w:val="00D653DF"/>
    <w:rsid w:val="00D654BE"/>
    <w:rsid w:val="00D65832"/>
    <w:rsid w:val="00D65A59"/>
    <w:rsid w:val="00D65B42"/>
    <w:rsid w:val="00D65CEA"/>
    <w:rsid w:val="00D65E4F"/>
    <w:rsid w:val="00D65F17"/>
    <w:rsid w:val="00D66EB0"/>
    <w:rsid w:val="00D673CC"/>
    <w:rsid w:val="00D67BDE"/>
    <w:rsid w:val="00D67F8E"/>
    <w:rsid w:val="00D7045E"/>
    <w:rsid w:val="00D70572"/>
    <w:rsid w:val="00D70A17"/>
    <w:rsid w:val="00D70A5A"/>
    <w:rsid w:val="00D70D34"/>
    <w:rsid w:val="00D71003"/>
    <w:rsid w:val="00D71F60"/>
    <w:rsid w:val="00D7327F"/>
    <w:rsid w:val="00D74787"/>
    <w:rsid w:val="00D749EE"/>
    <w:rsid w:val="00D74C71"/>
    <w:rsid w:val="00D74C8A"/>
    <w:rsid w:val="00D74D12"/>
    <w:rsid w:val="00D74E3E"/>
    <w:rsid w:val="00D758B8"/>
    <w:rsid w:val="00D75B75"/>
    <w:rsid w:val="00D75CF1"/>
    <w:rsid w:val="00D75F33"/>
    <w:rsid w:val="00D767D3"/>
    <w:rsid w:val="00D76909"/>
    <w:rsid w:val="00D7735F"/>
    <w:rsid w:val="00D7754C"/>
    <w:rsid w:val="00D77672"/>
    <w:rsid w:val="00D77797"/>
    <w:rsid w:val="00D77B06"/>
    <w:rsid w:val="00D77F0E"/>
    <w:rsid w:val="00D77F34"/>
    <w:rsid w:val="00D8008D"/>
    <w:rsid w:val="00D801B0"/>
    <w:rsid w:val="00D81485"/>
    <w:rsid w:val="00D816DF"/>
    <w:rsid w:val="00D82141"/>
    <w:rsid w:val="00D82241"/>
    <w:rsid w:val="00D82ABF"/>
    <w:rsid w:val="00D8324C"/>
    <w:rsid w:val="00D83A96"/>
    <w:rsid w:val="00D84374"/>
    <w:rsid w:val="00D843BD"/>
    <w:rsid w:val="00D843F4"/>
    <w:rsid w:val="00D847F2"/>
    <w:rsid w:val="00D84983"/>
    <w:rsid w:val="00D854B7"/>
    <w:rsid w:val="00D85DE7"/>
    <w:rsid w:val="00D865BC"/>
    <w:rsid w:val="00D865DD"/>
    <w:rsid w:val="00D86F8A"/>
    <w:rsid w:val="00D8706A"/>
    <w:rsid w:val="00D90BBC"/>
    <w:rsid w:val="00D91AC3"/>
    <w:rsid w:val="00D91B6C"/>
    <w:rsid w:val="00D91DBF"/>
    <w:rsid w:val="00D91DFA"/>
    <w:rsid w:val="00D9258C"/>
    <w:rsid w:val="00D925A6"/>
    <w:rsid w:val="00D92F12"/>
    <w:rsid w:val="00D93098"/>
    <w:rsid w:val="00D93FE6"/>
    <w:rsid w:val="00D943F0"/>
    <w:rsid w:val="00D9440F"/>
    <w:rsid w:val="00D94854"/>
    <w:rsid w:val="00D949B7"/>
    <w:rsid w:val="00D94FD8"/>
    <w:rsid w:val="00D9530D"/>
    <w:rsid w:val="00D9534B"/>
    <w:rsid w:val="00D958A6"/>
    <w:rsid w:val="00D959FD"/>
    <w:rsid w:val="00D96082"/>
    <w:rsid w:val="00D9644B"/>
    <w:rsid w:val="00D96582"/>
    <w:rsid w:val="00D969AD"/>
    <w:rsid w:val="00D969B6"/>
    <w:rsid w:val="00D9703A"/>
    <w:rsid w:val="00D974C5"/>
    <w:rsid w:val="00D975DF"/>
    <w:rsid w:val="00DA0135"/>
    <w:rsid w:val="00DA0174"/>
    <w:rsid w:val="00DA0451"/>
    <w:rsid w:val="00DA05AC"/>
    <w:rsid w:val="00DA075F"/>
    <w:rsid w:val="00DA0AB1"/>
    <w:rsid w:val="00DA0FD4"/>
    <w:rsid w:val="00DA156F"/>
    <w:rsid w:val="00DA1B19"/>
    <w:rsid w:val="00DA1B1B"/>
    <w:rsid w:val="00DA1EEE"/>
    <w:rsid w:val="00DA21FE"/>
    <w:rsid w:val="00DA221F"/>
    <w:rsid w:val="00DA2F5D"/>
    <w:rsid w:val="00DA32FD"/>
    <w:rsid w:val="00DA3445"/>
    <w:rsid w:val="00DA350B"/>
    <w:rsid w:val="00DA4057"/>
    <w:rsid w:val="00DA478A"/>
    <w:rsid w:val="00DA4805"/>
    <w:rsid w:val="00DA48A5"/>
    <w:rsid w:val="00DA4A87"/>
    <w:rsid w:val="00DA5168"/>
    <w:rsid w:val="00DA6366"/>
    <w:rsid w:val="00DA6438"/>
    <w:rsid w:val="00DA6721"/>
    <w:rsid w:val="00DA7437"/>
    <w:rsid w:val="00DA75C7"/>
    <w:rsid w:val="00DA78ED"/>
    <w:rsid w:val="00DA7BBD"/>
    <w:rsid w:val="00DB01FA"/>
    <w:rsid w:val="00DB0F93"/>
    <w:rsid w:val="00DB1321"/>
    <w:rsid w:val="00DB14C1"/>
    <w:rsid w:val="00DB18E5"/>
    <w:rsid w:val="00DB1968"/>
    <w:rsid w:val="00DB1D87"/>
    <w:rsid w:val="00DB2AED"/>
    <w:rsid w:val="00DB2F5E"/>
    <w:rsid w:val="00DB3AFC"/>
    <w:rsid w:val="00DB3E20"/>
    <w:rsid w:val="00DB4F18"/>
    <w:rsid w:val="00DB54A6"/>
    <w:rsid w:val="00DB5A95"/>
    <w:rsid w:val="00DB6DE0"/>
    <w:rsid w:val="00DB78ED"/>
    <w:rsid w:val="00DC0742"/>
    <w:rsid w:val="00DC0913"/>
    <w:rsid w:val="00DC0A83"/>
    <w:rsid w:val="00DC0A9A"/>
    <w:rsid w:val="00DC0CA8"/>
    <w:rsid w:val="00DC106C"/>
    <w:rsid w:val="00DC40B8"/>
    <w:rsid w:val="00DC4126"/>
    <w:rsid w:val="00DC4374"/>
    <w:rsid w:val="00DC49B3"/>
    <w:rsid w:val="00DC4EB6"/>
    <w:rsid w:val="00DC5187"/>
    <w:rsid w:val="00DC5282"/>
    <w:rsid w:val="00DC57D2"/>
    <w:rsid w:val="00DC619F"/>
    <w:rsid w:val="00DC69B5"/>
    <w:rsid w:val="00DC6D93"/>
    <w:rsid w:val="00DC750C"/>
    <w:rsid w:val="00DC7902"/>
    <w:rsid w:val="00DC7C51"/>
    <w:rsid w:val="00DC7E30"/>
    <w:rsid w:val="00DD03C3"/>
    <w:rsid w:val="00DD052B"/>
    <w:rsid w:val="00DD0564"/>
    <w:rsid w:val="00DD066A"/>
    <w:rsid w:val="00DD07F9"/>
    <w:rsid w:val="00DD0C3C"/>
    <w:rsid w:val="00DD0D40"/>
    <w:rsid w:val="00DD0E04"/>
    <w:rsid w:val="00DD0FB0"/>
    <w:rsid w:val="00DD16A2"/>
    <w:rsid w:val="00DD2493"/>
    <w:rsid w:val="00DD3517"/>
    <w:rsid w:val="00DD366C"/>
    <w:rsid w:val="00DD3AB5"/>
    <w:rsid w:val="00DD3CD6"/>
    <w:rsid w:val="00DD5275"/>
    <w:rsid w:val="00DD5F5A"/>
    <w:rsid w:val="00DE00CE"/>
    <w:rsid w:val="00DE01AC"/>
    <w:rsid w:val="00DE0E92"/>
    <w:rsid w:val="00DE105D"/>
    <w:rsid w:val="00DE196A"/>
    <w:rsid w:val="00DE1DC5"/>
    <w:rsid w:val="00DE273F"/>
    <w:rsid w:val="00DE282C"/>
    <w:rsid w:val="00DE2CC8"/>
    <w:rsid w:val="00DE3078"/>
    <w:rsid w:val="00DE39A9"/>
    <w:rsid w:val="00DE3FD3"/>
    <w:rsid w:val="00DE45A7"/>
    <w:rsid w:val="00DE4A2D"/>
    <w:rsid w:val="00DE5298"/>
    <w:rsid w:val="00DE62E8"/>
    <w:rsid w:val="00DE693F"/>
    <w:rsid w:val="00DE702A"/>
    <w:rsid w:val="00DE7156"/>
    <w:rsid w:val="00DE716F"/>
    <w:rsid w:val="00DE7A34"/>
    <w:rsid w:val="00DE7AEE"/>
    <w:rsid w:val="00DF18BF"/>
    <w:rsid w:val="00DF20B4"/>
    <w:rsid w:val="00DF2177"/>
    <w:rsid w:val="00DF2442"/>
    <w:rsid w:val="00DF26A6"/>
    <w:rsid w:val="00DF3362"/>
    <w:rsid w:val="00DF3A96"/>
    <w:rsid w:val="00DF43C9"/>
    <w:rsid w:val="00DF45A7"/>
    <w:rsid w:val="00DF4D06"/>
    <w:rsid w:val="00DF5764"/>
    <w:rsid w:val="00DF57FD"/>
    <w:rsid w:val="00DF6649"/>
    <w:rsid w:val="00DF66E0"/>
    <w:rsid w:val="00DF69F5"/>
    <w:rsid w:val="00DF70D6"/>
    <w:rsid w:val="00DF7419"/>
    <w:rsid w:val="00DF7B0A"/>
    <w:rsid w:val="00DF7E91"/>
    <w:rsid w:val="00DF7F52"/>
    <w:rsid w:val="00E006CC"/>
    <w:rsid w:val="00E00B2A"/>
    <w:rsid w:val="00E00BAC"/>
    <w:rsid w:val="00E01C6D"/>
    <w:rsid w:val="00E026FB"/>
    <w:rsid w:val="00E02B56"/>
    <w:rsid w:val="00E04D78"/>
    <w:rsid w:val="00E04F95"/>
    <w:rsid w:val="00E052F9"/>
    <w:rsid w:val="00E0573C"/>
    <w:rsid w:val="00E05861"/>
    <w:rsid w:val="00E05B34"/>
    <w:rsid w:val="00E05D08"/>
    <w:rsid w:val="00E05D24"/>
    <w:rsid w:val="00E0636E"/>
    <w:rsid w:val="00E065FB"/>
    <w:rsid w:val="00E0684E"/>
    <w:rsid w:val="00E078FE"/>
    <w:rsid w:val="00E101B7"/>
    <w:rsid w:val="00E10AAD"/>
    <w:rsid w:val="00E10B6E"/>
    <w:rsid w:val="00E10E78"/>
    <w:rsid w:val="00E11005"/>
    <w:rsid w:val="00E11118"/>
    <w:rsid w:val="00E115A1"/>
    <w:rsid w:val="00E12495"/>
    <w:rsid w:val="00E12AE7"/>
    <w:rsid w:val="00E12AFF"/>
    <w:rsid w:val="00E1311F"/>
    <w:rsid w:val="00E13154"/>
    <w:rsid w:val="00E13821"/>
    <w:rsid w:val="00E1398A"/>
    <w:rsid w:val="00E1473B"/>
    <w:rsid w:val="00E1504A"/>
    <w:rsid w:val="00E159B9"/>
    <w:rsid w:val="00E17611"/>
    <w:rsid w:val="00E177E5"/>
    <w:rsid w:val="00E20C80"/>
    <w:rsid w:val="00E20E5F"/>
    <w:rsid w:val="00E21764"/>
    <w:rsid w:val="00E224CD"/>
    <w:rsid w:val="00E229BE"/>
    <w:rsid w:val="00E2362B"/>
    <w:rsid w:val="00E237D1"/>
    <w:rsid w:val="00E23840"/>
    <w:rsid w:val="00E24088"/>
    <w:rsid w:val="00E2427A"/>
    <w:rsid w:val="00E2450B"/>
    <w:rsid w:val="00E24955"/>
    <w:rsid w:val="00E24A26"/>
    <w:rsid w:val="00E24F56"/>
    <w:rsid w:val="00E2570C"/>
    <w:rsid w:val="00E25FCB"/>
    <w:rsid w:val="00E26098"/>
    <w:rsid w:val="00E26278"/>
    <w:rsid w:val="00E26610"/>
    <w:rsid w:val="00E26AC7"/>
    <w:rsid w:val="00E270D1"/>
    <w:rsid w:val="00E27266"/>
    <w:rsid w:val="00E27DCA"/>
    <w:rsid w:val="00E27F44"/>
    <w:rsid w:val="00E3043D"/>
    <w:rsid w:val="00E309F6"/>
    <w:rsid w:val="00E30B8C"/>
    <w:rsid w:val="00E312C9"/>
    <w:rsid w:val="00E31733"/>
    <w:rsid w:val="00E31B90"/>
    <w:rsid w:val="00E3210C"/>
    <w:rsid w:val="00E33D7E"/>
    <w:rsid w:val="00E341D0"/>
    <w:rsid w:val="00E3428B"/>
    <w:rsid w:val="00E3450D"/>
    <w:rsid w:val="00E34954"/>
    <w:rsid w:val="00E34E42"/>
    <w:rsid w:val="00E35074"/>
    <w:rsid w:val="00E35714"/>
    <w:rsid w:val="00E358C5"/>
    <w:rsid w:val="00E36AE8"/>
    <w:rsid w:val="00E36F45"/>
    <w:rsid w:val="00E3791D"/>
    <w:rsid w:val="00E40BE8"/>
    <w:rsid w:val="00E41C31"/>
    <w:rsid w:val="00E41C6B"/>
    <w:rsid w:val="00E41E8A"/>
    <w:rsid w:val="00E42460"/>
    <w:rsid w:val="00E4444F"/>
    <w:rsid w:val="00E44C5E"/>
    <w:rsid w:val="00E44E53"/>
    <w:rsid w:val="00E46B8B"/>
    <w:rsid w:val="00E47BE2"/>
    <w:rsid w:val="00E47DA1"/>
    <w:rsid w:val="00E501F6"/>
    <w:rsid w:val="00E5051E"/>
    <w:rsid w:val="00E50882"/>
    <w:rsid w:val="00E50993"/>
    <w:rsid w:val="00E51014"/>
    <w:rsid w:val="00E51049"/>
    <w:rsid w:val="00E5236F"/>
    <w:rsid w:val="00E5344E"/>
    <w:rsid w:val="00E53729"/>
    <w:rsid w:val="00E54259"/>
    <w:rsid w:val="00E542B0"/>
    <w:rsid w:val="00E544CD"/>
    <w:rsid w:val="00E54C41"/>
    <w:rsid w:val="00E54E28"/>
    <w:rsid w:val="00E54EA7"/>
    <w:rsid w:val="00E55777"/>
    <w:rsid w:val="00E561F3"/>
    <w:rsid w:val="00E56223"/>
    <w:rsid w:val="00E567F7"/>
    <w:rsid w:val="00E56AF7"/>
    <w:rsid w:val="00E5719E"/>
    <w:rsid w:val="00E57570"/>
    <w:rsid w:val="00E577C6"/>
    <w:rsid w:val="00E57813"/>
    <w:rsid w:val="00E60552"/>
    <w:rsid w:val="00E6057D"/>
    <w:rsid w:val="00E60A2F"/>
    <w:rsid w:val="00E60E49"/>
    <w:rsid w:val="00E6117A"/>
    <w:rsid w:val="00E612FC"/>
    <w:rsid w:val="00E62B03"/>
    <w:rsid w:val="00E63207"/>
    <w:rsid w:val="00E63328"/>
    <w:rsid w:val="00E63B24"/>
    <w:rsid w:val="00E63D02"/>
    <w:rsid w:val="00E64B47"/>
    <w:rsid w:val="00E64F8B"/>
    <w:rsid w:val="00E65C7B"/>
    <w:rsid w:val="00E66048"/>
    <w:rsid w:val="00E66227"/>
    <w:rsid w:val="00E66595"/>
    <w:rsid w:val="00E6664A"/>
    <w:rsid w:val="00E67145"/>
    <w:rsid w:val="00E67313"/>
    <w:rsid w:val="00E67965"/>
    <w:rsid w:val="00E67C1D"/>
    <w:rsid w:val="00E7037A"/>
    <w:rsid w:val="00E7100E"/>
    <w:rsid w:val="00E71776"/>
    <w:rsid w:val="00E7289A"/>
    <w:rsid w:val="00E7292C"/>
    <w:rsid w:val="00E7306A"/>
    <w:rsid w:val="00E73D43"/>
    <w:rsid w:val="00E74C26"/>
    <w:rsid w:val="00E74F07"/>
    <w:rsid w:val="00E7568F"/>
    <w:rsid w:val="00E75782"/>
    <w:rsid w:val="00E757EE"/>
    <w:rsid w:val="00E75823"/>
    <w:rsid w:val="00E7596F"/>
    <w:rsid w:val="00E7611F"/>
    <w:rsid w:val="00E7688E"/>
    <w:rsid w:val="00E76DA1"/>
    <w:rsid w:val="00E77827"/>
    <w:rsid w:val="00E77E80"/>
    <w:rsid w:val="00E77FFB"/>
    <w:rsid w:val="00E80005"/>
    <w:rsid w:val="00E80199"/>
    <w:rsid w:val="00E8108E"/>
    <w:rsid w:val="00E810CA"/>
    <w:rsid w:val="00E81A35"/>
    <w:rsid w:val="00E81AEA"/>
    <w:rsid w:val="00E81F58"/>
    <w:rsid w:val="00E82132"/>
    <w:rsid w:val="00E823D1"/>
    <w:rsid w:val="00E83845"/>
    <w:rsid w:val="00E8387A"/>
    <w:rsid w:val="00E84700"/>
    <w:rsid w:val="00E84760"/>
    <w:rsid w:val="00E84D97"/>
    <w:rsid w:val="00E856C7"/>
    <w:rsid w:val="00E85810"/>
    <w:rsid w:val="00E86709"/>
    <w:rsid w:val="00E86C98"/>
    <w:rsid w:val="00E870F5"/>
    <w:rsid w:val="00E87C38"/>
    <w:rsid w:val="00E9091D"/>
    <w:rsid w:val="00E90DAD"/>
    <w:rsid w:val="00E90EEF"/>
    <w:rsid w:val="00E91093"/>
    <w:rsid w:val="00E91148"/>
    <w:rsid w:val="00E91715"/>
    <w:rsid w:val="00E91DA5"/>
    <w:rsid w:val="00E91F7D"/>
    <w:rsid w:val="00E9271D"/>
    <w:rsid w:val="00E92C87"/>
    <w:rsid w:val="00E93451"/>
    <w:rsid w:val="00E9356A"/>
    <w:rsid w:val="00E94ACF"/>
    <w:rsid w:val="00E950E1"/>
    <w:rsid w:val="00E96323"/>
    <w:rsid w:val="00E967B9"/>
    <w:rsid w:val="00E969B6"/>
    <w:rsid w:val="00E96C65"/>
    <w:rsid w:val="00E96FBA"/>
    <w:rsid w:val="00E97709"/>
    <w:rsid w:val="00E97BD2"/>
    <w:rsid w:val="00E97DBC"/>
    <w:rsid w:val="00EA023C"/>
    <w:rsid w:val="00EA13D0"/>
    <w:rsid w:val="00EA1BAC"/>
    <w:rsid w:val="00EA1FCA"/>
    <w:rsid w:val="00EA2390"/>
    <w:rsid w:val="00EA25F4"/>
    <w:rsid w:val="00EA2E8B"/>
    <w:rsid w:val="00EA2F16"/>
    <w:rsid w:val="00EA346B"/>
    <w:rsid w:val="00EA4C0F"/>
    <w:rsid w:val="00EA5763"/>
    <w:rsid w:val="00EA5916"/>
    <w:rsid w:val="00EA6804"/>
    <w:rsid w:val="00EA798A"/>
    <w:rsid w:val="00EA7F5F"/>
    <w:rsid w:val="00EB0745"/>
    <w:rsid w:val="00EB11A3"/>
    <w:rsid w:val="00EB11D2"/>
    <w:rsid w:val="00EB1436"/>
    <w:rsid w:val="00EB2BF0"/>
    <w:rsid w:val="00EB2DB9"/>
    <w:rsid w:val="00EB4437"/>
    <w:rsid w:val="00EB5C52"/>
    <w:rsid w:val="00EB6165"/>
    <w:rsid w:val="00EB6313"/>
    <w:rsid w:val="00EB648A"/>
    <w:rsid w:val="00EB6BFB"/>
    <w:rsid w:val="00EB6FE3"/>
    <w:rsid w:val="00EC0250"/>
    <w:rsid w:val="00EC0C81"/>
    <w:rsid w:val="00EC254A"/>
    <w:rsid w:val="00EC2917"/>
    <w:rsid w:val="00EC2D53"/>
    <w:rsid w:val="00EC2DC2"/>
    <w:rsid w:val="00EC31BA"/>
    <w:rsid w:val="00EC35BE"/>
    <w:rsid w:val="00EC3B8D"/>
    <w:rsid w:val="00EC3CDD"/>
    <w:rsid w:val="00EC408B"/>
    <w:rsid w:val="00EC5125"/>
    <w:rsid w:val="00EC542C"/>
    <w:rsid w:val="00EC5C99"/>
    <w:rsid w:val="00EC67FC"/>
    <w:rsid w:val="00EC6D8B"/>
    <w:rsid w:val="00EC6E92"/>
    <w:rsid w:val="00EC7156"/>
    <w:rsid w:val="00EC7715"/>
    <w:rsid w:val="00EC7F49"/>
    <w:rsid w:val="00ED007D"/>
    <w:rsid w:val="00ED0172"/>
    <w:rsid w:val="00ED01F3"/>
    <w:rsid w:val="00ED02C0"/>
    <w:rsid w:val="00ED0958"/>
    <w:rsid w:val="00ED0BC8"/>
    <w:rsid w:val="00ED1AA7"/>
    <w:rsid w:val="00ED23C8"/>
    <w:rsid w:val="00ED23E7"/>
    <w:rsid w:val="00ED2E03"/>
    <w:rsid w:val="00ED2E32"/>
    <w:rsid w:val="00ED2E90"/>
    <w:rsid w:val="00ED33CE"/>
    <w:rsid w:val="00ED3FE9"/>
    <w:rsid w:val="00ED425D"/>
    <w:rsid w:val="00ED5073"/>
    <w:rsid w:val="00ED54E0"/>
    <w:rsid w:val="00ED5EFD"/>
    <w:rsid w:val="00ED6076"/>
    <w:rsid w:val="00ED64C1"/>
    <w:rsid w:val="00ED6958"/>
    <w:rsid w:val="00ED6969"/>
    <w:rsid w:val="00ED6F3F"/>
    <w:rsid w:val="00ED7BC3"/>
    <w:rsid w:val="00EE015B"/>
    <w:rsid w:val="00EE0B3E"/>
    <w:rsid w:val="00EE11E6"/>
    <w:rsid w:val="00EE141A"/>
    <w:rsid w:val="00EE141D"/>
    <w:rsid w:val="00EE2608"/>
    <w:rsid w:val="00EE43C1"/>
    <w:rsid w:val="00EE5044"/>
    <w:rsid w:val="00EE53A0"/>
    <w:rsid w:val="00EE5696"/>
    <w:rsid w:val="00EE56A1"/>
    <w:rsid w:val="00EE5CAE"/>
    <w:rsid w:val="00EE782D"/>
    <w:rsid w:val="00EE7FD3"/>
    <w:rsid w:val="00EF0972"/>
    <w:rsid w:val="00EF0C64"/>
    <w:rsid w:val="00EF1B12"/>
    <w:rsid w:val="00EF1D17"/>
    <w:rsid w:val="00EF1E6C"/>
    <w:rsid w:val="00EF24BC"/>
    <w:rsid w:val="00EF27DC"/>
    <w:rsid w:val="00EF2E8C"/>
    <w:rsid w:val="00EF2F0C"/>
    <w:rsid w:val="00EF318C"/>
    <w:rsid w:val="00EF37A7"/>
    <w:rsid w:val="00EF3EA3"/>
    <w:rsid w:val="00EF4087"/>
    <w:rsid w:val="00EF433F"/>
    <w:rsid w:val="00EF43A8"/>
    <w:rsid w:val="00EF4DB7"/>
    <w:rsid w:val="00EF4F67"/>
    <w:rsid w:val="00EF5A01"/>
    <w:rsid w:val="00EF5D3D"/>
    <w:rsid w:val="00EF5D44"/>
    <w:rsid w:val="00EF5EF6"/>
    <w:rsid w:val="00EF656E"/>
    <w:rsid w:val="00EF732C"/>
    <w:rsid w:val="00EF73B9"/>
    <w:rsid w:val="00EF74BB"/>
    <w:rsid w:val="00EF7562"/>
    <w:rsid w:val="00EF7587"/>
    <w:rsid w:val="00EF7CAA"/>
    <w:rsid w:val="00F001CE"/>
    <w:rsid w:val="00F00C82"/>
    <w:rsid w:val="00F021C6"/>
    <w:rsid w:val="00F023A2"/>
    <w:rsid w:val="00F02681"/>
    <w:rsid w:val="00F03014"/>
    <w:rsid w:val="00F03B48"/>
    <w:rsid w:val="00F04185"/>
    <w:rsid w:val="00F04864"/>
    <w:rsid w:val="00F049AC"/>
    <w:rsid w:val="00F052B5"/>
    <w:rsid w:val="00F056BB"/>
    <w:rsid w:val="00F0634C"/>
    <w:rsid w:val="00F06D2A"/>
    <w:rsid w:val="00F0789B"/>
    <w:rsid w:val="00F10E6E"/>
    <w:rsid w:val="00F10EA0"/>
    <w:rsid w:val="00F11103"/>
    <w:rsid w:val="00F11252"/>
    <w:rsid w:val="00F1127A"/>
    <w:rsid w:val="00F12B88"/>
    <w:rsid w:val="00F1485F"/>
    <w:rsid w:val="00F15010"/>
    <w:rsid w:val="00F150DE"/>
    <w:rsid w:val="00F151E0"/>
    <w:rsid w:val="00F154A9"/>
    <w:rsid w:val="00F15F16"/>
    <w:rsid w:val="00F15F3B"/>
    <w:rsid w:val="00F16D3C"/>
    <w:rsid w:val="00F17949"/>
    <w:rsid w:val="00F17B9F"/>
    <w:rsid w:val="00F17DD5"/>
    <w:rsid w:val="00F20386"/>
    <w:rsid w:val="00F20404"/>
    <w:rsid w:val="00F2045B"/>
    <w:rsid w:val="00F20B45"/>
    <w:rsid w:val="00F21FF4"/>
    <w:rsid w:val="00F22409"/>
    <w:rsid w:val="00F2340F"/>
    <w:rsid w:val="00F23589"/>
    <w:rsid w:val="00F23DA2"/>
    <w:rsid w:val="00F24363"/>
    <w:rsid w:val="00F24D73"/>
    <w:rsid w:val="00F2551D"/>
    <w:rsid w:val="00F256DD"/>
    <w:rsid w:val="00F258DA"/>
    <w:rsid w:val="00F25C01"/>
    <w:rsid w:val="00F25F7D"/>
    <w:rsid w:val="00F27210"/>
    <w:rsid w:val="00F275C2"/>
    <w:rsid w:val="00F275EB"/>
    <w:rsid w:val="00F27905"/>
    <w:rsid w:val="00F27A23"/>
    <w:rsid w:val="00F27B20"/>
    <w:rsid w:val="00F27FAE"/>
    <w:rsid w:val="00F30370"/>
    <w:rsid w:val="00F303A1"/>
    <w:rsid w:val="00F309AB"/>
    <w:rsid w:val="00F310CF"/>
    <w:rsid w:val="00F3111B"/>
    <w:rsid w:val="00F31499"/>
    <w:rsid w:val="00F315FE"/>
    <w:rsid w:val="00F326FE"/>
    <w:rsid w:val="00F327FC"/>
    <w:rsid w:val="00F32F05"/>
    <w:rsid w:val="00F33AA9"/>
    <w:rsid w:val="00F33D43"/>
    <w:rsid w:val="00F341D7"/>
    <w:rsid w:val="00F341E0"/>
    <w:rsid w:val="00F34292"/>
    <w:rsid w:val="00F34B5C"/>
    <w:rsid w:val="00F34ED6"/>
    <w:rsid w:val="00F35488"/>
    <w:rsid w:val="00F358BD"/>
    <w:rsid w:val="00F35AC3"/>
    <w:rsid w:val="00F361E3"/>
    <w:rsid w:val="00F36669"/>
    <w:rsid w:val="00F367BE"/>
    <w:rsid w:val="00F3689D"/>
    <w:rsid w:val="00F37B62"/>
    <w:rsid w:val="00F37BBC"/>
    <w:rsid w:val="00F37EAF"/>
    <w:rsid w:val="00F40370"/>
    <w:rsid w:val="00F42F93"/>
    <w:rsid w:val="00F4338E"/>
    <w:rsid w:val="00F4361C"/>
    <w:rsid w:val="00F439B2"/>
    <w:rsid w:val="00F43B64"/>
    <w:rsid w:val="00F44B48"/>
    <w:rsid w:val="00F44D6F"/>
    <w:rsid w:val="00F45107"/>
    <w:rsid w:val="00F45143"/>
    <w:rsid w:val="00F454DE"/>
    <w:rsid w:val="00F456C9"/>
    <w:rsid w:val="00F45820"/>
    <w:rsid w:val="00F45C36"/>
    <w:rsid w:val="00F45E62"/>
    <w:rsid w:val="00F47142"/>
    <w:rsid w:val="00F4716C"/>
    <w:rsid w:val="00F472F6"/>
    <w:rsid w:val="00F47670"/>
    <w:rsid w:val="00F47755"/>
    <w:rsid w:val="00F47932"/>
    <w:rsid w:val="00F47EE0"/>
    <w:rsid w:val="00F501CE"/>
    <w:rsid w:val="00F50825"/>
    <w:rsid w:val="00F50CBF"/>
    <w:rsid w:val="00F51113"/>
    <w:rsid w:val="00F511E5"/>
    <w:rsid w:val="00F5141E"/>
    <w:rsid w:val="00F51D94"/>
    <w:rsid w:val="00F5226E"/>
    <w:rsid w:val="00F52798"/>
    <w:rsid w:val="00F527B8"/>
    <w:rsid w:val="00F53385"/>
    <w:rsid w:val="00F53F59"/>
    <w:rsid w:val="00F5434A"/>
    <w:rsid w:val="00F549A5"/>
    <w:rsid w:val="00F549F1"/>
    <w:rsid w:val="00F54A71"/>
    <w:rsid w:val="00F5535D"/>
    <w:rsid w:val="00F55943"/>
    <w:rsid w:val="00F55CA6"/>
    <w:rsid w:val="00F55D19"/>
    <w:rsid w:val="00F560B7"/>
    <w:rsid w:val="00F564F1"/>
    <w:rsid w:val="00F5683A"/>
    <w:rsid w:val="00F56A34"/>
    <w:rsid w:val="00F57812"/>
    <w:rsid w:val="00F57F83"/>
    <w:rsid w:val="00F603C7"/>
    <w:rsid w:val="00F611EC"/>
    <w:rsid w:val="00F614B3"/>
    <w:rsid w:val="00F61DAC"/>
    <w:rsid w:val="00F6242B"/>
    <w:rsid w:val="00F62618"/>
    <w:rsid w:val="00F627E0"/>
    <w:rsid w:val="00F62947"/>
    <w:rsid w:val="00F62A61"/>
    <w:rsid w:val="00F62B96"/>
    <w:rsid w:val="00F62D90"/>
    <w:rsid w:val="00F63C9C"/>
    <w:rsid w:val="00F6452B"/>
    <w:rsid w:val="00F646B0"/>
    <w:rsid w:val="00F64A48"/>
    <w:rsid w:val="00F6546D"/>
    <w:rsid w:val="00F655F4"/>
    <w:rsid w:val="00F660C5"/>
    <w:rsid w:val="00F66570"/>
    <w:rsid w:val="00F666D2"/>
    <w:rsid w:val="00F668C9"/>
    <w:rsid w:val="00F66D19"/>
    <w:rsid w:val="00F6740C"/>
    <w:rsid w:val="00F6762F"/>
    <w:rsid w:val="00F6788E"/>
    <w:rsid w:val="00F67CC2"/>
    <w:rsid w:val="00F7003D"/>
    <w:rsid w:val="00F71C48"/>
    <w:rsid w:val="00F7212D"/>
    <w:rsid w:val="00F721DC"/>
    <w:rsid w:val="00F72627"/>
    <w:rsid w:val="00F72904"/>
    <w:rsid w:val="00F7339F"/>
    <w:rsid w:val="00F74335"/>
    <w:rsid w:val="00F747CD"/>
    <w:rsid w:val="00F75348"/>
    <w:rsid w:val="00F75736"/>
    <w:rsid w:val="00F75F4C"/>
    <w:rsid w:val="00F765C2"/>
    <w:rsid w:val="00F76803"/>
    <w:rsid w:val="00F76C06"/>
    <w:rsid w:val="00F76EC2"/>
    <w:rsid w:val="00F7789A"/>
    <w:rsid w:val="00F8043C"/>
    <w:rsid w:val="00F804C2"/>
    <w:rsid w:val="00F804EC"/>
    <w:rsid w:val="00F8165F"/>
    <w:rsid w:val="00F819C1"/>
    <w:rsid w:val="00F823DE"/>
    <w:rsid w:val="00F82D4B"/>
    <w:rsid w:val="00F82EA0"/>
    <w:rsid w:val="00F83C29"/>
    <w:rsid w:val="00F83F9C"/>
    <w:rsid w:val="00F844E2"/>
    <w:rsid w:val="00F85D34"/>
    <w:rsid w:val="00F86D84"/>
    <w:rsid w:val="00F87B6C"/>
    <w:rsid w:val="00F87CEA"/>
    <w:rsid w:val="00F87D6B"/>
    <w:rsid w:val="00F9020A"/>
    <w:rsid w:val="00F91A31"/>
    <w:rsid w:val="00F91D0C"/>
    <w:rsid w:val="00F93654"/>
    <w:rsid w:val="00F943E8"/>
    <w:rsid w:val="00F946CF"/>
    <w:rsid w:val="00F94CFF"/>
    <w:rsid w:val="00F95536"/>
    <w:rsid w:val="00F958B3"/>
    <w:rsid w:val="00F95D04"/>
    <w:rsid w:val="00F963BE"/>
    <w:rsid w:val="00F96402"/>
    <w:rsid w:val="00F9664B"/>
    <w:rsid w:val="00F96815"/>
    <w:rsid w:val="00F96C2D"/>
    <w:rsid w:val="00F97164"/>
    <w:rsid w:val="00F97E7F"/>
    <w:rsid w:val="00FA0306"/>
    <w:rsid w:val="00FA0690"/>
    <w:rsid w:val="00FA0912"/>
    <w:rsid w:val="00FA0F1B"/>
    <w:rsid w:val="00FA15FB"/>
    <w:rsid w:val="00FA1B18"/>
    <w:rsid w:val="00FA1C30"/>
    <w:rsid w:val="00FA1E5D"/>
    <w:rsid w:val="00FA1F72"/>
    <w:rsid w:val="00FA21C0"/>
    <w:rsid w:val="00FA2571"/>
    <w:rsid w:val="00FA2D66"/>
    <w:rsid w:val="00FA2DFE"/>
    <w:rsid w:val="00FA349A"/>
    <w:rsid w:val="00FA36E3"/>
    <w:rsid w:val="00FA3E96"/>
    <w:rsid w:val="00FA3EEA"/>
    <w:rsid w:val="00FA3F44"/>
    <w:rsid w:val="00FA4293"/>
    <w:rsid w:val="00FA436A"/>
    <w:rsid w:val="00FA4C42"/>
    <w:rsid w:val="00FA4F4E"/>
    <w:rsid w:val="00FA5924"/>
    <w:rsid w:val="00FA59AB"/>
    <w:rsid w:val="00FA5B60"/>
    <w:rsid w:val="00FA5C2C"/>
    <w:rsid w:val="00FA5CFC"/>
    <w:rsid w:val="00FA611C"/>
    <w:rsid w:val="00FA69C2"/>
    <w:rsid w:val="00FA7730"/>
    <w:rsid w:val="00FA788E"/>
    <w:rsid w:val="00FA7DFF"/>
    <w:rsid w:val="00FB0721"/>
    <w:rsid w:val="00FB0EDB"/>
    <w:rsid w:val="00FB1AF6"/>
    <w:rsid w:val="00FB2415"/>
    <w:rsid w:val="00FB26E5"/>
    <w:rsid w:val="00FB3BA4"/>
    <w:rsid w:val="00FB42C9"/>
    <w:rsid w:val="00FB4D0E"/>
    <w:rsid w:val="00FB529A"/>
    <w:rsid w:val="00FB55B2"/>
    <w:rsid w:val="00FB5904"/>
    <w:rsid w:val="00FB5A52"/>
    <w:rsid w:val="00FB5B3E"/>
    <w:rsid w:val="00FB5D85"/>
    <w:rsid w:val="00FB5E56"/>
    <w:rsid w:val="00FB64F4"/>
    <w:rsid w:val="00FB67EE"/>
    <w:rsid w:val="00FB6A66"/>
    <w:rsid w:val="00FB6CC7"/>
    <w:rsid w:val="00FB7348"/>
    <w:rsid w:val="00FB7AB1"/>
    <w:rsid w:val="00FB7E2B"/>
    <w:rsid w:val="00FB7F68"/>
    <w:rsid w:val="00FC0A33"/>
    <w:rsid w:val="00FC1026"/>
    <w:rsid w:val="00FC11EF"/>
    <w:rsid w:val="00FC1C37"/>
    <w:rsid w:val="00FC1CAD"/>
    <w:rsid w:val="00FC1CB3"/>
    <w:rsid w:val="00FC2598"/>
    <w:rsid w:val="00FC3198"/>
    <w:rsid w:val="00FC3214"/>
    <w:rsid w:val="00FC33E5"/>
    <w:rsid w:val="00FC5266"/>
    <w:rsid w:val="00FC5472"/>
    <w:rsid w:val="00FC5A80"/>
    <w:rsid w:val="00FC5FCF"/>
    <w:rsid w:val="00FC65E5"/>
    <w:rsid w:val="00FC6801"/>
    <w:rsid w:val="00FC6AF0"/>
    <w:rsid w:val="00FC7746"/>
    <w:rsid w:val="00FC7BC9"/>
    <w:rsid w:val="00FC7DF6"/>
    <w:rsid w:val="00FC7F70"/>
    <w:rsid w:val="00FD000E"/>
    <w:rsid w:val="00FD007F"/>
    <w:rsid w:val="00FD0CB0"/>
    <w:rsid w:val="00FD12FA"/>
    <w:rsid w:val="00FD1781"/>
    <w:rsid w:val="00FD1D59"/>
    <w:rsid w:val="00FD27CC"/>
    <w:rsid w:val="00FD2A17"/>
    <w:rsid w:val="00FD2A7C"/>
    <w:rsid w:val="00FD2BF7"/>
    <w:rsid w:val="00FD2C5F"/>
    <w:rsid w:val="00FD2CD3"/>
    <w:rsid w:val="00FD306D"/>
    <w:rsid w:val="00FD317A"/>
    <w:rsid w:val="00FD36D3"/>
    <w:rsid w:val="00FD3A45"/>
    <w:rsid w:val="00FD3B04"/>
    <w:rsid w:val="00FD3B69"/>
    <w:rsid w:val="00FD3BCC"/>
    <w:rsid w:val="00FD3CAB"/>
    <w:rsid w:val="00FD4094"/>
    <w:rsid w:val="00FD4205"/>
    <w:rsid w:val="00FD4884"/>
    <w:rsid w:val="00FD4B84"/>
    <w:rsid w:val="00FD4FDC"/>
    <w:rsid w:val="00FD53CE"/>
    <w:rsid w:val="00FD595B"/>
    <w:rsid w:val="00FD5CF3"/>
    <w:rsid w:val="00FD6369"/>
    <w:rsid w:val="00FD6C61"/>
    <w:rsid w:val="00FD7D50"/>
    <w:rsid w:val="00FE026D"/>
    <w:rsid w:val="00FE04FC"/>
    <w:rsid w:val="00FE0F11"/>
    <w:rsid w:val="00FE134B"/>
    <w:rsid w:val="00FE1422"/>
    <w:rsid w:val="00FE1619"/>
    <w:rsid w:val="00FE17C0"/>
    <w:rsid w:val="00FE18F0"/>
    <w:rsid w:val="00FE1927"/>
    <w:rsid w:val="00FE21B4"/>
    <w:rsid w:val="00FE2CD7"/>
    <w:rsid w:val="00FE381D"/>
    <w:rsid w:val="00FE3E18"/>
    <w:rsid w:val="00FE433C"/>
    <w:rsid w:val="00FE44AA"/>
    <w:rsid w:val="00FE4AEA"/>
    <w:rsid w:val="00FE4CF5"/>
    <w:rsid w:val="00FE522C"/>
    <w:rsid w:val="00FE5539"/>
    <w:rsid w:val="00FE69B4"/>
    <w:rsid w:val="00FE6DC2"/>
    <w:rsid w:val="00FE7D45"/>
    <w:rsid w:val="00FE7F08"/>
    <w:rsid w:val="00FF0618"/>
    <w:rsid w:val="00FF14E1"/>
    <w:rsid w:val="00FF18AA"/>
    <w:rsid w:val="00FF2355"/>
    <w:rsid w:val="00FF3142"/>
    <w:rsid w:val="00FF3B22"/>
    <w:rsid w:val="00FF40F7"/>
    <w:rsid w:val="00FF4118"/>
    <w:rsid w:val="00FF4FE1"/>
    <w:rsid w:val="00FF53D0"/>
    <w:rsid w:val="00FF587C"/>
    <w:rsid w:val="00FF640D"/>
    <w:rsid w:val="00FF65BA"/>
    <w:rsid w:val="00FF6983"/>
    <w:rsid w:val="00FF6A54"/>
    <w:rsid w:val="00FF70E8"/>
    <w:rsid w:val="00FF710D"/>
    <w:rsid w:val="00FF71C7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E75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" w:qFormat="1"/>
    <w:lsdException w:name="List Number" w:semiHidden="0" w:unhideWhenUsed="0" w:qFormat="1"/>
    <w:lsdException w:name="List 2" w:qFormat="1"/>
    <w:lsdException w:name="List 4" w:semiHidden="0" w:unhideWhenUsed="0"/>
    <w:lsdException w:name="List 5" w:semiHidden="0" w:unhideWhenUsed="0"/>
    <w:lsdException w:name="List Number 2" w:qFormat="1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3">
    <w:name w:val="Normal"/>
    <w:rsid w:val="00BC112D"/>
  </w:style>
  <w:style w:type="paragraph" w:styleId="1">
    <w:name w:val="heading 1"/>
    <w:aliases w:val="HD1"/>
    <w:next w:val="Bodycopy"/>
    <w:link w:val="1Char"/>
    <w:autoRedefine/>
    <w:qFormat/>
    <w:rsid w:val="00BA57BD"/>
    <w:pPr>
      <w:keepNext/>
      <w:keepLines/>
      <w:pageBreakBefore/>
      <w:numPr>
        <w:numId w:val="42"/>
      </w:numPr>
      <w:pBdr>
        <w:top w:val="single" w:sz="48" w:space="1" w:color="auto"/>
      </w:pBdr>
      <w:tabs>
        <w:tab w:val="left" w:pos="2520"/>
      </w:tabs>
      <w:spacing w:before="120" w:after="240"/>
      <w:ind w:right="720"/>
      <w:outlineLvl w:val="0"/>
    </w:pPr>
    <w:rPr>
      <w:rFonts w:asciiTheme="majorEastAsia" w:eastAsiaTheme="majorEastAsia" w:hAnsiTheme="majorEastAsia" w:cs="Arial"/>
      <w:b/>
      <w:sz w:val="24"/>
      <w:szCs w:val="24"/>
      <w:lang w:eastAsia="zh-CN"/>
    </w:rPr>
  </w:style>
  <w:style w:type="paragraph" w:styleId="22">
    <w:name w:val="heading 2"/>
    <w:aliases w:val="HD2"/>
    <w:next w:val="Bodycopy"/>
    <w:link w:val="2Char"/>
    <w:autoRedefine/>
    <w:qFormat/>
    <w:rsid w:val="003B7BF3"/>
    <w:pPr>
      <w:keepNext/>
      <w:keepLines/>
      <w:pBdr>
        <w:top w:val="single" w:sz="48" w:space="1" w:color="auto"/>
      </w:pBdr>
      <w:spacing w:before="240" w:after="120" w:line="300" w:lineRule="auto"/>
      <w:ind w:right="5761"/>
      <w:outlineLvl w:val="1"/>
    </w:pPr>
    <w:rPr>
      <w:rFonts w:asciiTheme="majorEastAsia" w:eastAsiaTheme="majorEastAsia" w:hAnsiTheme="majorEastAsia"/>
      <w:b/>
      <w:sz w:val="22"/>
      <w:szCs w:val="24"/>
      <w:lang w:val="en-GB" w:eastAsia="zh-CN"/>
    </w:rPr>
  </w:style>
  <w:style w:type="paragraph" w:styleId="31">
    <w:name w:val="heading 3"/>
    <w:next w:val="Bodycopy"/>
    <w:link w:val="3Char"/>
    <w:autoRedefine/>
    <w:qFormat/>
    <w:rsid w:val="000A33B3"/>
    <w:pPr>
      <w:keepNext/>
      <w:keepLines/>
      <w:widowControl w:val="0"/>
      <w:spacing w:before="60"/>
      <w:outlineLvl w:val="2"/>
    </w:pPr>
    <w:rPr>
      <w:rFonts w:asciiTheme="minorEastAsia" w:hAnsiTheme="minorEastAsia" w:cs="Arial"/>
      <w:b/>
      <w:color w:val="002060"/>
      <w:lang w:val="en-GB" w:eastAsia="zh-CN"/>
    </w:rPr>
  </w:style>
  <w:style w:type="paragraph" w:styleId="41">
    <w:name w:val="heading 4"/>
    <w:aliases w:val="heading 4"/>
    <w:next w:val="Bodycopy"/>
    <w:qFormat/>
    <w:rsid w:val="00D0277E"/>
    <w:pPr>
      <w:keepNext/>
      <w:spacing w:before="180" w:after="120"/>
      <w:outlineLvl w:val="3"/>
    </w:pPr>
    <w:rPr>
      <w:rFonts w:ascii="Arial Bold" w:hAnsi="Arial Bold"/>
      <w:b/>
      <w:i/>
      <w:szCs w:val="18"/>
    </w:rPr>
  </w:style>
  <w:style w:type="paragraph" w:styleId="51">
    <w:name w:val="heading 5"/>
    <w:basedOn w:val="a3"/>
    <w:next w:val="Bodycopy"/>
    <w:qFormat/>
    <w:rsid w:val="00D0277E"/>
    <w:pPr>
      <w:spacing w:before="180"/>
      <w:outlineLvl w:val="4"/>
    </w:pPr>
    <w:rPr>
      <w:i/>
    </w:rPr>
  </w:style>
  <w:style w:type="paragraph" w:styleId="6">
    <w:name w:val="heading 6"/>
    <w:basedOn w:val="a3"/>
    <w:next w:val="a3"/>
    <w:qFormat/>
    <w:rsid w:val="00726958"/>
    <w:pPr>
      <w:outlineLvl w:val="5"/>
    </w:pPr>
    <w:rPr>
      <w:i/>
    </w:rPr>
  </w:style>
  <w:style w:type="paragraph" w:styleId="7">
    <w:name w:val="heading 7"/>
    <w:basedOn w:val="a3"/>
    <w:next w:val="a3"/>
    <w:qFormat/>
    <w:rsid w:val="00726958"/>
    <w:pPr>
      <w:outlineLvl w:val="6"/>
    </w:pPr>
    <w:rPr>
      <w:i/>
    </w:rPr>
  </w:style>
  <w:style w:type="paragraph" w:styleId="8">
    <w:name w:val="heading 8"/>
    <w:basedOn w:val="a3"/>
    <w:next w:val="a3"/>
    <w:qFormat/>
    <w:rsid w:val="00726958"/>
    <w:pPr>
      <w:outlineLvl w:val="7"/>
    </w:pPr>
    <w:rPr>
      <w:i/>
    </w:rPr>
  </w:style>
  <w:style w:type="paragraph" w:styleId="9">
    <w:name w:val="heading 9"/>
    <w:basedOn w:val="a3"/>
    <w:next w:val="a3"/>
    <w:qFormat/>
    <w:rsid w:val="00726958"/>
    <w:pPr>
      <w:outlineLvl w:val="8"/>
    </w:pPr>
    <w:rPr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Bodycopybold">
    <w:name w:val="Body copy bold"/>
    <w:autoRedefine/>
    <w:rsid w:val="00BC0A60"/>
    <w:pPr>
      <w:spacing w:before="40" w:after="40" w:line="240" w:lineRule="exact"/>
    </w:pPr>
    <w:rPr>
      <w:rFonts w:ascii="Arial" w:eastAsia="Times" w:hAnsi="Arial"/>
      <w:b/>
      <w:color w:val="000000"/>
      <w:lang w:val="en-GB"/>
    </w:rPr>
  </w:style>
  <w:style w:type="paragraph" w:styleId="a7">
    <w:name w:val="footer"/>
    <w:basedOn w:val="a3"/>
    <w:link w:val="Char"/>
    <w:uiPriority w:val="99"/>
    <w:rsid w:val="00A70DB8"/>
    <w:pPr>
      <w:tabs>
        <w:tab w:val="center" w:pos="4680"/>
        <w:tab w:val="right" w:pos="9360"/>
      </w:tabs>
    </w:pPr>
    <w:rPr>
      <w:snapToGrid w:val="0"/>
      <w:sz w:val="16"/>
    </w:rPr>
  </w:style>
  <w:style w:type="character" w:styleId="a8">
    <w:name w:val="Hyperlink"/>
    <w:basedOn w:val="a4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20"/>
    <w:autoRedefine/>
    <w:qFormat/>
    <w:rsid w:val="00E757EE"/>
    <w:pPr>
      <w:numPr>
        <w:numId w:val="17"/>
      </w:numPr>
      <w:spacing w:after="60"/>
      <w:ind w:left="720"/>
    </w:pPr>
    <w:rPr>
      <w:sz w:val="20"/>
    </w:rPr>
  </w:style>
  <w:style w:type="paragraph" w:customStyle="1" w:styleId="Bullet1">
    <w:name w:val="Bullet 1"/>
    <w:basedOn w:val="a"/>
    <w:autoRedefine/>
    <w:qFormat/>
    <w:rsid w:val="006052F1"/>
    <w:pPr>
      <w:spacing w:after="60"/>
    </w:pPr>
  </w:style>
  <w:style w:type="paragraph" w:styleId="10">
    <w:name w:val="toc 1"/>
    <w:basedOn w:val="a3"/>
    <w:next w:val="a3"/>
    <w:autoRedefine/>
    <w:uiPriority w:val="39"/>
    <w:rsid w:val="00993762"/>
    <w:pPr>
      <w:spacing w:before="120" w:after="120"/>
    </w:pPr>
    <w:rPr>
      <w:rFonts w:asciiTheme="minorHAnsi" w:hAnsiTheme="minorHAnsi"/>
      <w:b/>
      <w:bCs/>
      <w:caps/>
    </w:rPr>
  </w:style>
  <w:style w:type="paragraph" w:styleId="23">
    <w:name w:val="toc 2"/>
    <w:basedOn w:val="a3"/>
    <w:next w:val="a3"/>
    <w:autoRedefine/>
    <w:uiPriority w:val="39"/>
    <w:rsid w:val="005A03CA"/>
    <w:pPr>
      <w:tabs>
        <w:tab w:val="left" w:pos="731"/>
        <w:tab w:val="right" w:leader="dot" w:pos="9350"/>
      </w:tabs>
      <w:ind w:left="200"/>
    </w:pPr>
    <w:rPr>
      <w:rFonts w:asciiTheme="minorHAnsi" w:hAnsiTheme="minorHAnsi"/>
      <w:b/>
      <w:smallCaps/>
    </w:rPr>
  </w:style>
  <w:style w:type="paragraph" w:styleId="32">
    <w:name w:val="toc 3"/>
    <w:basedOn w:val="a3"/>
    <w:next w:val="a3"/>
    <w:autoRedefine/>
    <w:uiPriority w:val="39"/>
    <w:rsid w:val="00F51113"/>
    <w:pPr>
      <w:ind w:left="400"/>
    </w:pPr>
    <w:rPr>
      <w:rFonts w:asciiTheme="minorHAnsi" w:hAnsiTheme="minorHAnsi"/>
      <w:iCs/>
    </w:rPr>
  </w:style>
  <w:style w:type="paragraph" w:styleId="42">
    <w:name w:val="toc 4"/>
    <w:basedOn w:val="a3"/>
    <w:next w:val="a3"/>
    <w:autoRedefine/>
    <w:uiPriority w:val="39"/>
    <w:rsid w:val="00C7296A"/>
    <w:pPr>
      <w:tabs>
        <w:tab w:val="right" w:leader="dot" w:pos="9350"/>
      </w:tabs>
      <w:ind w:left="737"/>
    </w:pPr>
    <w:rPr>
      <w:rFonts w:asciiTheme="minorHAnsi" w:hAnsiTheme="minorHAnsi"/>
      <w:sz w:val="18"/>
      <w:szCs w:val="18"/>
    </w:rPr>
  </w:style>
  <w:style w:type="paragraph" w:styleId="52">
    <w:name w:val="toc 5"/>
    <w:basedOn w:val="a3"/>
    <w:next w:val="a3"/>
    <w:uiPriority w:val="39"/>
    <w:rsid w:val="00176BE9"/>
    <w:pPr>
      <w:ind w:left="800"/>
    </w:pPr>
    <w:rPr>
      <w:rFonts w:asciiTheme="minorHAnsi" w:hAnsiTheme="minorHAnsi"/>
      <w:sz w:val="18"/>
      <w:szCs w:val="18"/>
    </w:rPr>
  </w:style>
  <w:style w:type="paragraph" w:styleId="60">
    <w:name w:val="toc 6"/>
    <w:basedOn w:val="a3"/>
    <w:next w:val="a3"/>
    <w:uiPriority w:val="39"/>
    <w:rsid w:val="00176BE9"/>
    <w:pPr>
      <w:ind w:left="1000"/>
    </w:pPr>
    <w:rPr>
      <w:rFonts w:asciiTheme="minorHAnsi" w:hAnsiTheme="minorHAnsi"/>
      <w:sz w:val="18"/>
      <w:szCs w:val="18"/>
    </w:rPr>
  </w:style>
  <w:style w:type="paragraph" w:styleId="70">
    <w:name w:val="toc 7"/>
    <w:basedOn w:val="a3"/>
    <w:next w:val="a3"/>
    <w:uiPriority w:val="39"/>
    <w:rsid w:val="00176BE9"/>
    <w:pPr>
      <w:ind w:left="1200"/>
    </w:pPr>
    <w:rPr>
      <w:rFonts w:asciiTheme="minorHAnsi" w:hAnsiTheme="minorHAnsi"/>
      <w:sz w:val="18"/>
      <w:szCs w:val="18"/>
    </w:rPr>
  </w:style>
  <w:style w:type="paragraph" w:styleId="80">
    <w:name w:val="toc 8"/>
    <w:basedOn w:val="a3"/>
    <w:next w:val="a3"/>
    <w:uiPriority w:val="39"/>
    <w:rsid w:val="00176BE9"/>
    <w:pPr>
      <w:ind w:left="1400"/>
    </w:pPr>
    <w:rPr>
      <w:rFonts w:asciiTheme="minorHAnsi" w:hAnsiTheme="minorHAnsi"/>
      <w:sz w:val="18"/>
      <w:szCs w:val="18"/>
    </w:rPr>
  </w:style>
  <w:style w:type="paragraph" w:styleId="90">
    <w:name w:val="toc 9"/>
    <w:basedOn w:val="a3"/>
    <w:next w:val="a3"/>
    <w:uiPriority w:val="39"/>
    <w:rsid w:val="00176BE9"/>
    <w:pPr>
      <w:ind w:left="1600"/>
    </w:pPr>
    <w:rPr>
      <w:rFonts w:asciiTheme="minorHAnsi" w:hAnsiTheme="minorHAnsi"/>
      <w:sz w:val="18"/>
      <w:szCs w:val="18"/>
    </w:rPr>
  </w:style>
  <w:style w:type="paragraph" w:customStyle="1" w:styleId="Table">
    <w:name w:val="Table"/>
    <w:basedOn w:val="a3"/>
    <w:semiHidden/>
    <w:rsid w:val="00176BE9"/>
    <w:pPr>
      <w:framePr w:hSpace="187" w:wrap="around" w:vAnchor="text" w:hAnchor="text" w:y="1"/>
    </w:pPr>
  </w:style>
  <w:style w:type="paragraph" w:customStyle="1" w:styleId="DocumentControlInformation">
    <w:name w:val="Document Control Information"/>
    <w:autoRedefine/>
    <w:rsid w:val="00E84760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a3"/>
    <w:autoRedefine/>
    <w:qFormat/>
    <w:rsid w:val="00DF4D06"/>
    <w:pPr>
      <w:spacing w:before="40" w:after="40"/>
    </w:pPr>
    <w:rPr>
      <w:sz w:val="18"/>
      <w:lang w:eastAsia="zh-CN"/>
    </w:rPr>
  </w:style>
  <w:style w:type="paragraph" w:customStyle="1" w:styleId="StyleTitleLeft281">
    <w:name w:val="Style Title + Left:  2.81&quot;"/>
    <w:basedOn w:val="a3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a7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3F14D8"/>
    <w:pPr>
      <w:numPr>
        <w:numId w:val="24"/>
      </w:numPr>
      <w:ind w:left="1080"/>
    </w:pPr>
  </w:style>
  <w:style w:type="paragraph" w:customStyle="1" w:styleId="Tablehead1">
    <w:name w:val="Tablehead1"/>
    <w:basedOn w:val="a3"/>
    <w:qFormat/>
    <w:rsid w:val="00352F65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0">
    <w:name w:val="Outline List 2"/>
    <w:basedOn w:val="a6"/>
    <w:semiHidden/>
    <w:rsid w:val="00176BE9"/>
    <w:pPr>
      <w:numPr>
        <w:numId w:val="2"/>
      </w:numPr>
    </w:pPr>
  </w:style>
  <w:style w:type="numbering" w:styleId="111111">
    <w:name w:val="Outline List 1"/>
    <w:basedOn w:val="a6"/>
    <w:semiHidden/>
    <w:rsid w:val="00176BE9"/>
    <w:pPr>
      <w:numPr>
        <w:numId w:val="3"/>
      </w:numPr>
    </w:pPr>
  </w:style>
  <w:style w:type="numbering" w:styleId="a0">
    <w:name w:val="Outline List 3"/>
    <w:basedOn w:val="a6"/>
    <w:semiHidden/>
    <w:rsid w:val="00176BE9"/>
    <w:pPr>
      <w:numPr>
        <w:numId w:val="4"/>
      </w:numPr>
    </w:pPr>
  </w:style>
  <w:style w:type="character" w:customStyle="1" w:styleId="Char0">
    <w:name w:val="正文文本缩进 Char"/>
    <w:basedOn w:val="a4"/>
    <w:link w:val="a9"/>
    <w:semiHidden/>
    <w:rsid w:val="00FC6AF0"/>
    <w:rPr>
      <w:rFonts w:ascii="Arial" w:hAnsi="Arial"/>
    </w:rPr>
  </w:style>
  <w:style w:type="paragraph" w:styleId="a9">
    <w:name w:val="Body Text Indent"/>
    <w:basedOn w:val="a3"/>
    <w:link w:val="Char0"/>
    <w:semiHidden/>
    <w:rsid w:val="00176BE9"/>
    <w:pPr>
      <w:spacing w:after="120"/>
      <w:ind w:left="360"/>
    </w:pPr>
  </w:style>
  <w:style w:type="paragraph" w:customStyle="1" w:styleId="TOC">
    <w:name w:val="TOC"/>
    <w:autoRedefine/>
    <w:rsid w:val="00E84760"/>
    <w:pPr>
      <w:spacing w:after="240"/>
    </w:pPr>
    <w:rPr>
      <w:rFonts w:ascii="Arial" w:hAnsi="Arial" w:cs="Arial"/>
      <w:b/>
      <w:color w:val="002776"/>
      <w:sz w:val="24"/>
      <w:szCs w:val="24"/>
    </w:rPr>
  </w:style>
  <w:style w:type="paragraph" w:styleId="aa">
    <w:name w:val="Closing"/>
    <w:basedOn w:val="a3"/>
    <w:semiHidden/>
    <w:rsid w:val="00176BE9"/>
    <w:pPr>
      <w:ind w:left="4320"/>
    </w:pPr>
  </w:style>
  <w:style w:type="paragraph" w:styleId="ab">
    <w:name w:val="Date"/>
    <w:basedOn w:val="a3"/>
    <w:next w:val="a3"/>
    <w:semiHidden/>
    <w:rsid w:val="00176BE9"/>
  </w:style>
  <w:style w:type="paragraph" w:styleId="ac">
    <w:name w:val="E-mail Signature"/>
    <w:basedOn w:val="a3"/>
    <w:semiHidden/>
    <w:rsid w:val="00176BE9"/>
  </w:style>
  <w:style w:type="paragraph" w:styleId="ad">
    <w:name w:val="envelope address"/>
    <w:basedOn w:val="a3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ae">
    <w:name w:val="envelope return"/>
    <w:basedOn w:val="a3"/>
    <w:semiHidden/>
    <w:rsid w:val="00176BE9"/>
    <w:rPr>
      <w:rFonts w:cs="Arial"/>
    </w:rPr>
  </w:style>
  <w:style w:type="character" w:styleId="af">
    <w:name w:val="FollowedHyperlink"/>
    <w:basedOn w:val="a4"/>
    <w:semiHidden/>
    <w:rsid w:val="00176BE9"/>
    <w:rPr>
      <w:color w:val="800080"/>
      <w:u w:val="single"/>
    </w:rPr>
  </w:style>
  <w:style w:type="character" w:styleId="HTML">
    <w:name w:val="HTML Acronym"/>
    <w:basedOn w:val="a4"/>
    <w:semiHidden/>
    <w:rsid w:val="00176BE9"/>
  </w:style>
  <w:style w:type="paragraph" w:styleId="HTML0">
    <w:name w:val="HTML Address"/>
    <w:basedOn w:val="a3"/>
    <w:semiHidden/>
    <w:rsid w:val="00176BE9"/>
    <w:rPr>
      <w:i/>
      <w:iCs/>
    </w:rPr>
  </w:style>
  <w:style w:type="character" w:styleId="HTML1">
    <w:name w:val="HTML Cite"/>
    <w:basedOn w:val="a4"/>
    <w:semiHidden/>
    <w:rsid w:val="00176BE9"/>
    <w:rPr>
      <w:i/>
      <w:iCs/>
    </w:rPr>
  </w:style>
  <w:style w:type="character" w:styleId="HTML2">
    <w:name w:val="HTML Code"/>
    <w:basedOn w:val="a4"/>
    <w:semiHidden/>
    <w:rsid w:val="00176BE9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semiHidden/>
    <w:rsid w:val="00176BE9"/>
    <w:rPr>
      <w:i/>
      <w:iCs/>
    </w:rPr>
  </w:style>
  <w:style w:type="character" w:styleId="HTML4">
    <w:name w:val="HTML Keyboard"/>
    <w:basedOn w:val="a4"/>
    <w:semiHidden/>
    <w:rsid w:val="00176BE9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3"/>
    <w:semiHidden/>
    <w:rsid w:val="00176BE9"/>
    <w:rPr>
      <w:rFonts w:ascii="Courier New" w:hAnsi="Courier New" w:cs="Courier New"/>
    </w:rPr>
  </w:style>
  <w:style w:type="character" w:styleId="HTML6">
    <w:name w:val="HTML Sample"/>
    <w:basedOn w:val="a4"/>
    <w:semiHidden/>
    <w:rsid w:val="00176BE9"/>
    <w:rPr>
      <w:rFonts w:ascii="Courier New" w:hAnsi="Courier New" w:cs="Courier New"/>
    </w:rPr>
  </w:style>
  <w:style w:type="character" w:styleId="HTML7">
    <w:name w:val="HTML Typewriter"/>
    <w:basedOn w:val="a4"/>
    <w:semiHidden/>
    <w:rsid w:val="00176BE9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4"/>
    <w:semiHidden/>
    <w:rsid w:val="00176BE9"/>
    <w:rPr>
      <w:i/>
      <w:iCs/>
    </w:rPr>
  </w:style>
  <w:style w:type="character" w:styleId="af0">
    <w:name w:val="line number"/>
    <w:basedOn w:val="a4"/>
    <w:semiHidden/>
    <w:rsid w:val="00176BE9"/>
  </w:style>
  <w:style w:type="paragraph" w:styleId="a1">
    <w:name w:val="List"/>
    <w:basedOn w:val="Bodycopy"/>
    <w:autoRedefine/>
    <w:semiHidden/>
    <w:qFormat/>
    <w:rsid w:val="00BB2DF1"/>
    <w:pPr>
      <w:numPr>
        <w:numId w:val="18"/>
      </w:numPr>
      <w:spacing w:after="0"/>
    </w:pPr>
  </w:style>
  <w:style w:type="paragraph" w:styleId="21">
    <w:name w:val="List 2"/>
    <w:basedOn w:val="Bodycopy"/>
    <w:autoRedefine/>
    <w:semiHidden/>
    <w:qFormat/>
    <w:rsid w:val="00E33D7E"/>
    <w:pPr>
      <w:numPr>
        <w:numId w:val="13"/>
      </w:numPr>
      <w:spacing w:after="0"/>
    </w:pPr>
  </w:style>
  <w:style w:type="paragraph" w:styleId="33">
    <w:name w:val="List 3"/>
    <w:basedOn w:val="a3"/>
    <w:semiHidden/>
    <w:rsid w:val="00176BE9"/>
    <w:pPr>
      <w:ind w:left="1080" w:hanging="360"/>
    </w:pPr>
  </w:style>
  <w:style w:type="paragraph" w:styleId="43">
    <w:name w:val="List 4"/>
    <w:basedOn w:val="a3"/>
    <w:semiHidden/>
    <w:rsid w:val="00176BE9"/>
    <w:pPr>
      <w:ind w:left="1440" w:hanging="360"/>
    </w:pPr>
  </w:style>
  <w:style w:type="paragraph" w:styleId="53">
    <w:name w:val="List 5"/>
    <w:basedOn w:val="a3"/>
    <w:semiHidden/>
    <w:rsid w:val="00176BE9"/>
    <w:pPr>
      <w:ind w:left="1800" w:hanging="360"/>
    </w:pPr>
  </w:style>
  <w:style w:type="paragraph" w:styleId="a">
    <w:name w:val="List Bullet"/>
    <w:basedOn w:val="Bodycopy"/>
    <w:autoRedefine/>
    <w:semiHidden/>
    <w:rsid w:val="007A548C"/>
    <w:pPr>
      <w:numPr>
        <w:numId w:val="5"/>
      </w:numPr>
      <w:spacing w:after="0"/>
    </w:pPr>
  </w:style>
  <w:style w:type="paragraph" w:styleId="20">
    <w:name w:val="List Bullet 2"/>
    <w:basedOn w:val="Bodycopy"/>
    <w:autoRedefine/>
    <w:semiHidden/>
    <w:rsid w:val="007350B6"/>
    <w:pPr>
      <w:numPr>
        <w:numId w:val="6"/>
      </w:numPr>
      <w:spacing w:after="0"/>
    </w:pPr>
    <w:rPr>
      <w:rFonts w:cs="Arial"/>
      <w:bCs/>
      <w:sz w:val="18"/>
      <w:szCs w:val="18"/>
    </w:rPr>
  </w:style>
  <w:style w:type="paragraph" w:styleId="30">
    <w:name w:val="List Bullet 3"/>
    <w:basedOn w:val="a3"/>
    <w:autoRedefine/>
    <w:semiHidden/>
    <w:rsid w:val="00176BE9"/>
    <w:pPr>
      <w:numPr>
        <w:numId w:val="7"/>
      </w:numPr>
    </w:pPr>
  </w:style>
  <w:style w:type="paragraph" w:styleId="40">
    <w:name w:val="List Bullet 4"/>
    <w:basedOn w:val="a3"/>
    <w:autoRedefine/>
    <w:semiHidden/>
    <w:rsid w:val="00176BE9"/>
    <w:pPr>
      <w:numPr>
        <w:numId w:val="8"/>
      </w:numPr>
    </w:pPr>
  </w:style>
  <w:style w:type="paragraph" w:styleId="50">
    <w:name w:val="List Bullet 5"/>
    <w:basedOn w:val="a3"/>
    <w:autoRedefine/>
    <w:semiHidden/>
    <w:rsid w:val="00176BE9"/>
    <w:pPr>
      <w:numPr>
        <w:numId w:val="9"/>
      </w:numPr>
    </w:pPr>
  </w:style>
  <w:style w:type="paragraph" w:styleId="af1">
    <w:name w:val="List Continue"/>
    <w:basedOn w:val="a3"/>
    <w:semiHidden/>
    <w:rsid w:val="00176BE9"/>
    <w:pPr>
      <w:spacing w:after="120"/>
      <w:ind w:left="360"/>
    </w:pPr>
  </w:style>
  <w:style w:type="paragraph" w:styleId="24">
    <w:name w:val="List Continue 2"/>
    <w:basedOn w:val="a3"/>
    <w:semiHidden/>
    <w:rsid w:val="00176BE9"/>
    <w:pPr>
      <w:spacing w:after="120"/>
      <w:ind w:left="720"/>
    </w:pPr>
  </w:style>
  <w:style w:type="paragraph" w:styleId="34">
    <w:name w:val="List Continue 3"/>
    <w:basedOn w:val="a3"/>
    <w:semiHidden/>
    <w:rsid w:val="00176BE9"/>
    <w:pPr>
      <w:spacing w:after="120"/>
      <w:ind w:left="1080"/>
    </w:pPr>
  </w:style>
  <w:style w:type="paragraph" w:styleId="44">
    <w:name w:val="List Continue 4"/>
    <w:basedOn w:val="a3"/>
    <w:semiHidden/>
    <w:rsid w:val="00176BE9"/>
    <w:pPr>
      <w:spacing w:after="120"/>
      <w:ind w:left="1440"/>
    </w:pPr>
  </w:style>
  <w:style w:type="paragraph" w:styleId="54">
    <w:name w:val="List Continue 5"/>
    <w:basedOn w:val="a3"/>
    <w:semiHidden/>
    <w:rsid w:val="00176BE9"/>
    <w:pPr>
      <w:spacing w:after="120"/>
      <w:ind w:left="1800"/>
    </w:pPr>
  </w:style>
  <w:style w:type="paragraph" w:styleId="a2">
    <w:name w:val="List Number"/>
    <w:basedOn w:val="a3"/>
    <w:link w:val="Char1"/>
    <w:qFormat/>
    <w:rsid w:val="00A61555"/>
    <w:pPr>
      <w:numPr>
        <w:numId w:val="23"/>
      </w:numPr>
      <w:spacing w:after="60"/>
    </w:pPr>
  </w:style>
  <w:style w:type="paragraph" w:styleId="2">
    <w:name w:val="List Number 2"/>
    <w:basedOn w:val="a3"/>
    <w:qFormat/>
    <w:rsid w:val="00800EEB"/>
    <w:pPr>
      <w:numPr>
        <w:numId w:val="21"/>
      </w:numPr>
      <w:spacing w:after="60"/>
    </w:pPr>
  </w:style>
  <w:style w:type="paragraph" w:styleId="3">
    <w:name w:val="List Number 3"/>
    <w:basedOn w:val="a3"/>
    <w:semiHidden/>
    <w:rsid w:val="00176BE9"/>
    <w:pPr>
      <w:numPr>
        <w:numId w:val="10"/>
      </w:numPr>
    </w:pPr>
  </w:style>
  <w:style w:type="paragraph" w:styleId="4">
    <w:name w:val="List Number 4"/>
    <w:basedOn w:val="a3"/>
    <w:semiHidden/>
    <w:rsid w:val="00176BE9"/>
    <w:pPr>
      <w:numPr>
        <w:numId w:val="11"/>
      </w:numPr>
    </w:pPr>
  </w:style>
  <w:style w:type="paragraph" w:styleId="5">
    <w:name w:val="List Number 5"/>
    <w:basedOn w:val="a3"/>
    <w:semiHidden/>
    <w:rsid w:val="00176BE9"/>
    <w:pPr>
      <w:numPr>
        <w:numId w:val="12"/>
      </w:numPr>
    </w:pPr>
  </w:style>
  <w:style w:type="paragraph" w:styleId="af2">
    <w:name w:val="Message Header"/>
    <w:basedOn w:val="a3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af3">
    <w:name w:val="Normal (Web)"/>
    <w:basedOn w:val="a3"/>
    <w:uiPriority w:val="99"/>
    <w:semiHidden/>
    <w:rsid w:val="00176BE9"/>
    <w:rPr>
      <w:sz w:val="24"/>
      <w:szCs w:val="24"/>
    </w:rPr>
  </w:style>
  <w:style w:type="paragraph" w:styleId="af4">
    <w:name w:val="Normal Indent"/>
    <w:basedOn w:val="a3"/>
    <w:semiHidden/>
    <w:rsid w:val="00176BE9"/>
    <w:pPr>
      <w:ind w:left="720"/>
    </w:pPr>
  </w:style>
  <w:style w:type="paragraph" w:styleId="af5">
    <w:name w:val="Note Heading"/>
    <w:basedOn w:val="a3"/>
    <w:next w:val="a3"/>
    <w:semiHidden/>
    <w:rsid w:val="00176BE9"/>
  </w:style>
  <w:style w:type="paragraph" w:styleId="af6">
    <w:name w:val="Plain Text"/>
    <w:basedOn w:val="a3"/>
    <w:semiHidden/>
    <w:rsid w:val="00176BE9"/>
    <w:rPr>
      <w:rFonts w:ascii="Courier New" w:hAnsi="Courier New" w:cs="Courier New"/>
    </w:rPr>
  </w:style>
  <w:style w:type="paragraph" w:styleId="af7">
    <w:name w:val="Salutation"/>
    <w:basedOn w:val="a3"/>
    <w:next w:val="a3"/>
    <w:semiHidden/>
    <w:rsid w:val="00176BE9"/>
  </w:style>
  <w:style w:type="paragraph" w:styleId="af8">
    <w:name w:val="Signature"/>
    <w:basedOn w:val="a3"/>
    <w:semiHidden/>
    <w:rsid w:val="00176BE9"/>
    <w:pPr>
      <w:ind w:left="4320"/>
    </w:pPr>
  </w:style>
  <w:style w:type="table" w:styleId="11">
    <w:name w:val="Table 3D effects 1"/>
    <w:basedOn w:val="a5"/>
    <w:semiHidden/>
    <w:rsid w:val="00176B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3D effects 2"/>
    <w:basedOn w:val="a5"/>
    <w:semiHidden/>
    <w:rsid w:val="00176BE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semiHidden/>
    <w:rsid w:val="00176B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5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5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5"/>
    <w:semiHidden/>
    <w:rsid w:val="00176BE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5"/>
    <w:semiHidden/>
    <w:rsid w:val="00176BE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olorful 1"/>
    <w:basedOn w:val="a5"/>
    <w:semiHidden/>
    <w:rsid w:val="00176BE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olorful 2"/>
    <w:basedOn w:val="a5"/>
    <w:semiHidden/>
    <w:rsid w:val="00176BE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5"/>
    <w:semiHidden/>
    <w:rsid w:val="00176BE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umns 1"/>
    <w:basedOn w:val="a5"/>
    <w:semiHidden/>
    <w:rsid w:val="00176BE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olumns 2"/>
    <w:basedOn w:val="a5"/>
    <w:semiHidden/>
    <w:rsid w:val="00176BE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umns 3"/>
    <w:basedOn w:val="a5"/>
    <w:semiHidden/>
    <w:rsid w:val="00176BE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5"/>
    <w:semiHidden/>
    <w:rsid w:val="00176BE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5"/>
    <w:semiHidden/>
    <w:rsid w:val="00176BE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9">
    <w:name w:val="Table Contemporary"/>
    <w:basedOn w:val="a5"/>
    <w:semiHidden/>
    <w:rsid w:val="00176BE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a">
    <w:name w:val="Table Elegant"/>
    <w:basedOn w:val="a5"/>
    <w:semiHidden/>
    <w:rsid w:val="00176BE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Grid"/>
    <w:basedOn w:val="a5"/>
    <w:semiHidden/>
    <w:rsid w:val="0017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Grid 1"/>
    <w:basedOn w:val="a5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Grid 2"/>
    <w:basedOn w:val="a5"/>
    <w:semiHidden/>
    <w:rsid w:val="00176BE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5"/>
    <w:semiHidden/>
    <w:rsid w:val="00176BE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5"/>
    <w:semiHidden/>
    <w:rsid w:val="00176BE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5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5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5"/>
    <w:semiHidden/>
    <w:rsid w:val="00176BE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semiHidden/>
    <w:rsid w:val="00176BE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List 1"/>
    <w:basedOn w:val="a5"/>
    <w:semiHidden/>
    <w:rsid w:val="00176BE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List 2"/>
    <w:basedOn w:val="a5"/>
    <w:semiHidden/>
    <w:rsid w:val="00176BE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5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5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semiHidden/>
    <w:rsid w:val="00176BE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5"/>
    <w:semiHidden/>
    <w:rsid w:val="00176BE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semiHidden/>
    <w:rsid w:val="00176BE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Professional"/>
    <w:basedOn w:val="a5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Simple 1"/>
    <w:basedOn w:val="a5"/>
    <w:semiHidden/>
    <w:rsid w:val="00176BE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5"/>
    <w:semiHidden/>
    <w:rsid w:val="00176B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5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Subtle 1"/>
    <w:basedOn w:val="a5"/>
    <w:semiHidden/>
    <w:rsid w:val="00176BE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5"/>
    <w:semiHidden/>
    <w:rsid w:val="00176BE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Theme"/>
    <w:basedOn w:val="a5"/>
    <w:semiHidden/>
    <w:rsid w:val="0017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Web 1"/>
    <w:basedOn w:val="a5"/>
    <w:semiHidden/>
    <w:rsid w:val="00176BE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5"/>
    <w:semiHidden/>
    <w:rsid w:val="00176BE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Web 3"/>
    <w:basedOn w:val="a5"/>
    <w:semiHidden/>
    <w:rsid w:val="00176BE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3F14D8"/>
    <w:pPr>
      <w:numPr>
        <w:numId w:val="1"/>
      </w:numPr>
      <w:spacing w:after="120"/>
    </w:pPr>
  </w:style>
  <w:style w:type="numbering" w:customStyle="1" w:styleId="Style3">
    <w:name w:val="Style3"/>
    <w:uiPriority w:val="99"/>
    <w:rsid w:val="008A21B2"/>
    <w:pPr>
      <w:numPr>
        <w:numId w:val="27"/>
      </w:numPr>
    </w:pPr>
  </w:style>
  <w:style w:type="paragraph" w:customStyle="1" w:styleId="ListNumberLast">
    <w:name w:val="List Number Last"/>
    <w:basedOn w:val="a2"/>
    <w:link w:val="ListNumberLastChar"/>
    <w:rsid w:val="00187FEC"/>
  </w:style>
  <w:style w:type="character" w:customStyle="1" w:styleId="1Char">
    <w:name w:val="标题 1 Char"/>
    <w:aliases w:val="HD1 Char"/>
    <w:basedOn w:val="a4"/>
    <w:link w:val="1"/>
    <w:rsid w:val="00BA57BD"/>
    <w:rPr>
      <w:rFonts w:asciiTheme="majorEastAsia" w:eastAsiaTheme="majorEastAsia" w:hAnsiTheme="majorEastAsia" w:cs="Arial"/>
      <w:b/>
      <w:sz w:val="24"/>
      <w:szCs w:val="24"/>
      <w:lang w:eastAsia="zh-CN"/>
    </w:rPr>
  </w:style>
  <w:style w:type="character" w:customStyle="1" w:styleId="Char1">
    <w:name w:val="列表编号 Char"/>
    <w:basedOn w:val="a4"/>
    <w:link w:val="a2"/>
    <w:rsid w:val="00A61555"/>
    <w:rPr>
      <w:rFonts w:ascii="Arial" w:hAnsi="Arial"/>
    </w:rPr>
  </w:style>
  <w:style w:type="character" w:customStyle="1" w:styleId="ListNumberLastChar">
    <w:name w:val="List Number Last Char"/>
    <w:basedOn w:val="Char1"/>
    <w:link w:val="ListNumberLast"/>
    <w:rsid w:val="00187FEC"/>
    <w:rPr>
      <w:rFonts w:ascii="Arial" w:hAnsi="Arial"/>
    </w:rPr>
  </w:style>
  <w:style w:type="paragraph" w:styleId="afe">
    <w:name w:val="Balloon Text"/>
    <w:basedOn w:val="a3"/>
    <w:link w:val="Char2"/>
    <w:rsid w:val="0087668A"/>
    <w:rPr>
      <w:rFonts w:ascii="Tahoma" w:hAnsi="Tahoma" w:cs="Tahoma"/>
      <w:sz w:val="16"/>
      <w:szCs w:val="16"/>
    </w:rPr>
  </w:style>
  <w:style w:type="paragraph" w:customStyle="1" w:styleId="numbullet1">
    <w:name w:val="numbullet1"/>
    <w:basedOn w:val="a3"/>
    <w:qFormat/>
    <w:rsid w:val="00E24955"/>
    <w:pPr>
      <w:numPr>
        <w:numId w:val="19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a3"/>
    <w:rsid w:val="00E24955"/>
    <w:pPr>
      <w:numPr>
        <w:numId w:val="20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a3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BA57BD"/>
    <w:pPr>
      <w:spacing w:before="240" w:after="180"/>
    </w:pPr>
    <w:rPr>
      <w:rFonts w:ascii="Arial" w:hAnsi="Arial" w:cs="Arial"/>
      <w:b/>
      <w:sz w:val="24"/>
      <w:szCs w:val="24"/>
      <w:lang w:eastAsia="zh-CN"/>
    </w:rPr>
  </w:style>
  <w:style w:type="character" w:customStyle="1" w:styleId="DocumentInformationChar">
    <w:name w:val="Document Information Char"/>
    <w:basedOn w:val="a4"/>
    <w:link w:val="DocumentInformation"/>
    <w:rsid w:val="00BA57BD"/>
    <w:rPr>
      <w:rFonts w:ascii="Arial" w:hAnsi="Arial" w:cs="Arial"/>
      <w:b/>
      <w:sz w:val="24"/>
      <w:szCs w:val="24"/>
      <w:lang w:eastAsia="zh-CN"/>
    </w:rPr>
  </w:style>
  <w:style w:type="paragraph" w:customStyle="1" w:styleId="Bodycopy">
    <w:name w:val="Body copy"/>
    <w:link w:val="BodycopyChar"/>
    <w:qFormat/>
    <w:rsid w:val="00716241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basedOn w:val="a4"/>
    <w:link w:val="Bodycopy"/>
    <w:rsid w:val="00716241"/>
    <w:rPr>
      <w:rFonts w:ascii="Arial" w:eastAsia="Times" w:hAnsi="Arial"/>
      <w:color w:val="000000"/>
      <w:lang w:val="en-GB" w:eastAsia="en-US" w:bidi="ar-SA"/>
    </w:rPr>
  </w:style>
  <w:style w:type="character" w:customStyle="1" w:styleId="Char">
    <w:name w:val="页脚 Char"/>
    <w:basedOn w:val="a4"/>
    <w:link w:val="a7"/>
    <w:uiPriority w:val="99"/>
    <w:rsid w:val="00A70DB8"/>
    <w:rPr>
      <w:rFonts w:ascii="Arial" w:hAnsi="Arial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Char2">
    <w:name w:val="批注框文本 Char"/>
    <w:basedOn w:val="a4"/>
    <w:link w:val="afe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901D53"/>
    <w:pPr>
      <w:autoSpaceDE w:val="0"/>
      <w:autoSpaceDN w:val="0"/>
      <w:adjustRightInd w:val="0"/>
      <w:spacing w:after="120" w:line="276" w:lineRule="auto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F17B9F"/>
    <w:pPr>
      <w:pageBreakBefore/>
      <w:autoSpaceDE w:val="0"/>
      <w:autoSpaceDN w:val="0"/>
      <w:adjustRightInd w:val="0"/>
      <w:spacing w:before="4800" w:line="276" w:lineRule="auto"/>
      <w:ind w:left="2880"/>
    </w:pPr>
    <w:rPr>
      <w:rFonts w:ascii="Arial" w:hAnsi="Arial" w:cs="Arial"/>
      <w:b/>
      <w:color w:val="333333"/>
      <w:sz w:val="16"/>
    </w:rPr>
  </w:style>
  <w:style w:type="character" w:styleId="aff">
    <w:name w:val="Placeholder Text"/>
    <w:basedOn w:val="a4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3A5542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EF5D3D"/>
    <w:pPr>
      <w:spacing w:after="120" w:line="280" w:lineRule="exact"/>
    </w:pPr>
    <w:rPr>
      <w:rFonts w:ascii="宋体" w:eastAsia="宋体" w:hAnsi="宋体" w:cs="宋体"/>
      <w:color w:val="000000"/>
      <w:lang w:val="en-GB" w:eastAsia="zh-CN"/>
    </w:rPr>
  </w:style>
  <w:style w:type="paragraph" w:customStyle="1" w:styleId="Insertnameoftheproject">
    <w:name w:val="&lt;Insert name of the project&gt;"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363F8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21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a1"/>
    <w:autoRedefine/>
    <w:rsid w:val="00460FC2"/>
    <w:pPr>
      <w:numPr>
        <w:numId w:val="16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4"/>
      </w:numPr>
    </w:pPr>
  </w:style>
  <w:style w:type="numbering" w:customStyle="1" w:styleId="List1">
    <w:name w:val="List 1"/>
    <w:uiPriority w:val="99"/>
    <w:rsid w:val="00460FC2"/>
    <w:pPr>
      <w:numPr>
        <w:numId w:val="15"/>
      </w:numPr>
    </w:pPr>
  </w:style>
  <w:style w:type="character" w:customStyle="1" w:styleId="3Char">
    <w:name w:val="标题 3 Char"/>
    <w:basedOn w:val="a4"/>
    <w:link w:val="31"/>
    <w:rsid w:val="000A33B3"/>
    <w:rPr>
      <w:rFonts w:asciiTheme="minorEastAsia" w:hAnsiTheme="minorEastAsia" w:cs="Arial"/>
      <w:b/>
      <w:color w:val="002060"/>
      <w:lang w:val="en-GB" w:eastAsia="zh-CN"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2"/>
      </w:numPr>
      <w:spacing w:before="20" w:after="20"/>
    </w:pPr>
  </w:style>
  <w:style w:type="paragraph" w:styleId="aff0">
    <w:name w:val="header"/>
    <w:basedOn w:val="a3"/>
    <w:link w:val="Char3"/>
    <w:rsid w:val="007807A2"/>
    <w:pPr>
      <w:tabs>
        <w:tab w:val="center" w:pos="4680"/>
        <w:tab w:val="right" w:pos="9360"/>
      </w:tabs>
      <w:jc w:val="center"/>
    </w:pPr>
    <w:rPr>
      <w:rFonts w:ascii="Arial Bold" w:hAnsi="Arial Bold"/>
      <w:b/>
    </w:rPr>
  </w:style>
  <w:style w:type="character" w:customStyle="1" w:styleId="Char3">
    <w:name w:val="页眉 Char"/>
    <w:basedOn w:val="a4"/>
    <w:link w:val="aff0"/>
    <w:rsid w:val="007807A2"/>
    <w:rPr>
      <w:rFonts w:ascii="Arial Bold" w:hAnsi="Arial Bold"/>
      <w:b/>
    </w:rPr>
  </w:style>
  <w:style w:type="paragraph" w:customStyle="1" w:styleId="TableNumber">
    <w:name w:val="TableNumber"/>
    <w:basedOn w:val="Tablehead1"/>
    <w:next w:val="Bodycopy"/>
    <w:rsid w:val="008A21B2"/>
    <w:rPr>
      <w:color w:val="auto"/>
    </w:rPr>
  </w:style>
  <w:style w:type="paragraph" w:customStyle="1" w:styleId="TableList">
    <w:name w:val="TableList"/>
    <w:basedOn w:val="Tabletext"/>
    <w:rsid w:val="00417F17"/>
    <w:pPr>
      <w:numPr>
        <w:numId w:val="29"/>
      </w:numPr>
      <w:ind w:left="216" w:hanging="216"/>
    </w:pPr>
  </w:style>
  <w:style w:type="paragraph" w:customStyle="1" w:styleId="Tablehead2">
    <w:name w:val="Tablehead2"/>
    <w:basedOn w:val="Tablehead1"/>
    <w:rsid w:val="00771AB1"/>
    <w:rPr>
      <w:color w:val="002776"/>
    </w:rPr>
  </w:style>
  <w:style w:type="paragraph" w:customStyle="1" w:styleId="Instructions">
    <w:name w:val="Instructions"/>
    <w:basedOn w:val="Bodycopy"/>
    <w:next w:val="Bodycopy"/>
    <w:link w:val="InstructionsChar"/>
    <w:rsid w:val="002851D7"/>
    <w:rPr>
      <w:color w:val="0000FF"/>
    </w:rPr>
  </w:style>
  <w:style w:type="paragraph" w:customStyle="1" w:styleId="Tablebullet2">
    <w:name w:val="Tablebullet2"/>
    <w:basedOn w:val="Tablebullet"/>
    <w:rsid w:val="003F14D8"/>
    <w:pPr>
      <w:numPr>
        <w:numId w:val="25"/>
      </w:numPr>
      <w:ind w:left="418" w:hanging="216"/>
    </w:pPr>
  </w:style>
  <w:style w:type="paragraph" w:customStyle="1" w:styleId="FigureCaption">
    <w:name w:val="FigureCaption"/>
    <w:basedOn w:val="Bodycopy"/>
    <w:rsid w:val="008A21B2"/>
    <w:pPr>
      <w:numPr>
        <w:numId w:val="30"/>
      </w:numPr>
      <w:jc w:val="center"/>
    </w:pPr>
    <w:rPr>
      <w:b/>
      <w:sz w:val="18"/>
      <w:szCs w:val="18"/>
    </w:rPr>
  </w:style>
  <w:style w:type="numbering" w:customStyle="1" w:styleId="Style2">
    <w:name w:val="Style2"/>
    <w:uiPriority w:val="99"/>
    <w:rsid w:val="008A21B2"/>
    <w:pPr>
      <w:numPr>
        <w:numId w:val="26"/>
      </w:numPr>
    </w:pPr>
  </w:style>
  <w:style w:type="paragraph" w:customStyle="1" w:styleId="InstructionsBullet">
    <w:name w:val="InstructionsBullet"/>
    <w:basedOn w:val="Bullet1"/>
    <w:rsid w:val="00D0277E"/>
    <w:rPr>
      <w:color w:val="0000FF"/>
    </w:rPr>
  </w:style>
  <w:style w:type="numbering" w:customStyle="1" w:styleId="Style4">
    <w:name w:val="Style4"/>
    <w:uiPriority w:val="99"/>
    <w:rsid w:val="00417F17"/>
    <w:pPr>
      <w:numPr>
        <w:numId w:val="28"/>
      </w:numPr>
    </w:pPr>
  </w:style>
  <w:style w:type="numbering" w:customStyle="1" w:styleId="Style5">
    <w:name w:val="Style5"/>
    <w:uiPriority w:val="99"/>
    <w:rsid w:val="00417F17"/>
    <w:pPr>
      <w:numPr>
        <w:numId w:val="29"/>
      </w:numPr>
    </w:pPr>
  </w:style>
  <w:style w:type="character" w:customStyle="1" w:styleId="InstructionsChar">
    <w:name w:val="Instructions Char"/>
    <w:basedOn w:val="a4"/>
    <w:link w:val="Instructions"/>
    <w:rsid w:val="00E224CD"/>
    <w:rPr>
      <w:rFonts w:ascii="Arial" w:eastAsia="Times" w:hAnsi="Arial"/>
      <w:color w:val="0000FF"/>
      <w:lang w:val="en-GB"/>
    </w:rPr>
  </w:style>
  <w:style w:type="paragraph" w:styleId="1a">
    <w:name w:val="index 1"/>
    <w:basedOn w:val="a3"/>
    <w:next w:val="a3"/>
    <w:autoRedefine/>
    <w:rsid w:val="00E224CD"/>
    <w:pPr>
      <w:spacing w:after="120"/>
      <w:ind w:left="200" w:hanging="200"/>
    </w:pPr>
    <w:rPr>
      <w:szCs w:val="24"/>
    </w:rPr>
  </w:style>
  <w:style w:type="paragraph" w:customStyle="1" w:styleId="ColumnName">
    <w:name w:val="Column Name"/>
    <w:next w:val="a3"/>
    <w:rsid w:val="00E224CD"/>
    <w:pPr>
      <w:keepNext/>
      <w:widowControl w:val="0"/>
      <w:spacing w:line="240" w:lineRule="atLeast"/>
    </w:pPr>
    <w:rPr>
      <w:rFonts w:ascii="Arial" w:hAnsi="Arial"/>
      <w:b/>
    </w:rPr>
  </w:style>
  <w:style w:type="character" w:customStyle="1" w:styleId="Document2">
    <w:name w:val="Document 2"/>
    <w:basedOn w:val="a4"/>
    <w:rsid w:val="00E224CD"/>
    <w:rPr>
      <w:noProof w:val="0"/>
      <w:lang w:val="en-US"/>
    </w:rPr>
  </w:style>
  <w:style w:type="paragraph" w:customStyle="1" w:styleId="FileName">
    <w:name w:val="FileName"/>
    <w:basedOn w:val="Bodycopy"/>
    <w:rsid w:val="00A91981"/>
    <w:rPr>
      <w:color w:val="auto"/>
    </w:rPr>
  </w:style>
  <w:style w:type="paragraph" w:customStyle="1" w:styleId="TableText0">
    <w:name w:val="Table Text"/>
    <w:link w:val="TableTextChar"/>
    <w:rsid w:val="0016104E"/>
    <w:pPr>
      <w:spacing w:before="40" w:after="20"/>
    </w:pPr>
    <w:rPr>
      <w:rFonts w:ascii="Arial" w:hAnsi="Arial"/>
      <w:color w:val="000000"/>
    </w:rPr>
  </w:style>
  <w:style w:type="character" w:customStyle="1" w:styleId="TableTextChar">
    <w:name w:val="Table Text Char"/>
    <w:basedOn w:val="a4"/>
    <w:link w:val="TableText0"/>
    <w:locked/>
    <w:rsid w:val="0016104E"/>
    <w:rPr>
      <w:rFonts w:ascii="Arial" w:hAnsi="Arial"/>
      <w:color w:val="000000"/>
      <w:lang w:val="en-US" w:eastAsia="en-US" w:bidi="ar-SA"/>
    </w:rPr>
  </w:style>
  <w:style w:type="paragraph" w:styleId="aff1">
    <w:name w:val="List Paragraph"/>
    <w:aliases w:val="Figure_name,List Paragraph1"/>
    <w:basedOn w:val="a3"/>
    <w:link w:val="Char4"/>
    <w:uiPriority w:val="34"/>
    <w:qFormat/>
    <w:rsid w:val="00CD027A"/>
    <w:pPr>
      <w:spacing w:after="200" w:line="276" w:lineRule="auto"/>
      <w:ind w:left="720"/>
      <w:contextualSpacing/>
    </w:pPr>
    <w:rPr>
      <w:rFonts w:ascii="Calibri" w:eastAsia="宋体" w:hAnsi="Calibri"/>
      <w:sz w:val="22"/>
      <w:szCs w:val="22"/>
      <w:lang w:val="nl-BE" w:eastAsia="zh-CN"/>
    </w:rPr>
  </w:style>
  <w:style w:type="character" w:styleId="aff2">
    <w:name w:val="annotation reference"/>
    <w:basedOn w:val="a4"/>
    <w:rsid w:val="008F6BC0"/>
    <w:rPr>
      <w:sz w:val="16"/>
      <w:szCs w:val="16"/>
    </w:rPr>
  </w:style>
  <w:style w:type="paragraph" w:styleId="aff3">
    <w:name w:val="annotation text"/>
    <w:basedOn w:val="a3"/>
    <w:link w:val="Char5"/>
    <w:rsid w:val="008F6BC0"/>
  </w:style>
  <w:style w:type="character" w:customStyle="1" w:styleId="Char5">
    <w:name w:val="批注文字 Char"/>
    <w:basedOn w:val="a4"/>
    <w:link w:val="aff3"/>
    <w:rsid w:val="008F6BC0"/>
    <w:rPr>
      <w:rFonts w:ascii="Arial" w:hAnsi="Arial"/>
      <w:lang w:val="en-US" w:eastAsia="en-US"/>
    </w:rPr>
  </w:style>
  <w:style w:type="paragraph" w:styleId="aff4">
    <w:name w:val="annotation subject"/>
    <w:basedOn w:val="aff3"/>
    <w:next w:val="aff3"/>
    <w:link w:val="Char6"/>
    <w:rsid w:val="008F6BC0"/>
    <w:rPr>
      <w:b/>
      <w:bCs/>
    </w:rPr>
  </w:style>
  <w:style w:type="character" w:customStyle="1" w:styleId="Char6">
    <w:name w:val="批注主题 Char"/>
    <w:basedOn w:val="Char5"/>
    <w:link w:val="aff4"/>
    <w:rsid w:val="008F6BC0"/>
    <w:rPr>
      <w:rFonts w:ascii="Arial" w:hAnsi="Arial"/>
      <w:b/>
      <w:bCs/>
      <w:lang w:val="en-US" w:eastAsia="en-US"/>
    </w:rPr>
  </w:style>
  <w:style w:type="paragraph" w:customStyle="1" w:styleId="tablebullet20">
    <w:name w:val="tablebullet2"/>
    <w:basedOn w:val="a3"/>
    <w:rsid w:val="007D1D96"/>
    <w:pPr>
      <w:spacing w:before="20" w:after="20"/>
      <w:ind w:left="408" w:hanging="180"/>
    </w:pPr>
    <w:rPr>
      <w:rFonts w:eastAsia="Calibri" w:cs="Arial"/>
      <w:color w:val="0000FF"/>
      <w:sz w:val="18"/>
      <w:szCs w:val="18"/>
    </w:rPr>
  </w:style>
  <w:style w:type="paragraph" w:customStyle="1" w:styleId="ArialParagraph">
    <w:name w:val="Arial Paragraph"/>
    <w:basedOn w:val="a3"/>
    <w:autoRedefine/>
    <w:rsid w:val="005878E9"/>
    <w:pPr>
      <w:spacing w:before="240" w:after="120"/>
    </w:pPr>
    <w:rPr>
      <w:rFonts w:cs="Arial"/>
      <w:b/>
      <w:bCs/>
    </w:rPr>
  </w:style>
  <w:style w:type="paragraph" w:customStyle="1" w:styleId="description">
    <w:name w:val="description"/>
    <w:basedOn w:val="22"/>
    <w:rsid w:val="004F013F"/>
    <w:pPr>
      <w:spacing w:before="0" w:after="240"/>
      <w:outlineLvl w:val="9"/>
    </w:pPr>
    <w:rPr>
      <w:rFonts w:eastAsia="Times New Roman"/>
      <w:b w:val="0"/>
      <w:lang w:val="en-US"/>
    </w:rPr>
  </w:style>
  <w:style w:type="paragraph" w:customStyle="1" w:styleId="Text4">
    <w:name w:val="Text 4"/>
    <w:basedOn w:val="a3"/>
    <w:autoRedefine/>
    <w:rsid w:val="00A012AB"/>
    <w:pPr>
      <w:numPr>
        <w:numId w:val="31"/>
      </w:numPr>
    </w:pPr>
    <w:rPr>
      <w:rFonts w:eastAsia="宋体"/>
    </w:rPr>
  </w:style>
  <w:style w:type="paragraph" w:styleId="aff5">
    <w:name w:val="Body Text"/>
    <w:aliases w:val="body text,????,?y????×?,?y?????,正文文字,?y????¡Á?,?y????,bt,?y???????¨¬?¡§|?,?y????????¡§???¡ì|?,?y???,?y?????¡§¡é?,?y?????¨¢?,建议书标准,Body Text(ch),Intent-1,正文文字-2,b,b1,Body"/>
    <w:basedOn w:val="a3"/>
    <w:link w:val="Char7"/>
    <w:rsid w:val="009A63BC"/>
    <w:pPr>
      <w:spacing w:after="120"/>
    </w:pPr>
  </w:style>
  <w:style w:type="character" w:customStyle="1" w:styleId="Char7">
    <w:name w:val="正文文本 Char"/>
    <w:aliases w:val="body text Char,???? Char,?y????×? Char,?y????? Char,正文文字 Char,?y????¡Á? Char,?y???? Char,bt Char,?y???????¨¬?¡§|? Char,?y????????¡§???¡ì|? Char,?y??? Char,?y?????¡§¡é? Char,?y?????¨¢? Char,建议书标准 Char,Body Text(ch) Char,Intent-1 Char,b Char"/>
    <w:basedOn w:val="a4"/>
    <w:link w:val="aff5"/>
    <w:rsid w:val="009A63BC"/>
    <w:rPr>
      <w:rFonts w:ascii="Arial" w:hAnsi="Arial"/>
    </w:rPr>
  </w:style>
  <w:style w:type="character" w:customStyle="1" w:styleId="HighlightedVariable">
    <w:name w:val="Highlighted Variable"/>
    <w:rsid w:val="009A63BC"/>
    <w:rPr>
      <w:rFonts w:ascii="Arial" w:hAnsi="Arial"/>
      <w:color w:val="0000FF"/>
    </w:rPr>
  </w:style>
  <w:style w:type="paragraph" w:customStyle="1" w:styleId="Note">
    <w:name w:val="Note"/>
    <w:basedOn w:val="aff5"/>
    <w:rsid w:val="009A63BC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left="720" w:right="5040" w:hanging="720"/>
    </w:pPr>
    <w:rPr>
      <w:rFonts w:eastAsia="宋体"/>
      <w:vanish/>
      <w:lang w:eastAsia="es-ES"/>
    </w:rPr>
  </w:style>
  <w:style w:type="paragraph" w:customStyle="1" w:styleId="Bullet">
    <w:name w:val="Bullet"/>
    <w:basedOn w:val="aff5"/>
    <w:rsid w:val="009A63BC"/>
    <w:pPr>
      <w:keepLines/>
      <w:numPr>
        <w:numId w:val="36"/>
      </w:numPr>
      <w:spacing w:before="60" w:after="60"/>
    </w:pPr>
    <w:rPr>
      <w:rFonts w:eastAsia="宋体"/>
      <w:lang w:eastAsia="es-ES"/>
    </w:rPr>
  </w:style>
  <w:style w:type="paragraph" w:customStyle="1" w:styleId="Style6">
    <w:name w:val="Style6"/>
    <w:basedOn w:val="22"/>
    <w:link w:val="Style6Char"/>
    <w:qFormat/>
    <w:rsid w:val="0079538B"/>
  </w:style>
  <w:style w:type="character" w:customStyle="1" w:styleId="2Char">
    <w:name w:val="标题 2 Char"/>
    <w:aliases w:val="HD2 Char"/>
    <w:basedOn w:val="a4"/>
    <w:link w:val="22"/>
    <w:rsid w:val="003B7BF3"/>
    <w:rPr>
      <w:rFonts w:asciiTheme="majorEastAsia" w:eastAsiaTheme="majorEastAsia" w:hAnsiTheme="majorEastAsia"/>
      <w:b/>
      <w:sz w:val="22"/>
      <w:szCs w:val="24"/>
      <w:lang w:val="en-GB" w:eastAsia="zh-CN"/>
    </w:rPr>
  </w:style>
  <w:style w:type="character" w:customStyle="1" w:styleId="Style6Char">
    <w:name w:val="Style6 Char"/>
    <w:basedOn w:val="2Char"/>
    <w:link w:val="Style6"/>
    <w:rsid w:val="0079538B"/>
    <w:rPr>
      <w:rFonts w:asciiTheme="majorEastAsia" w:eastAsiaTheme="majorEastAsia" w:hAnsiTheme="majorEastAsia"/>
      <w:b/>
      <w:sz w:val="22"/>
      <w:szCs w:val="24"/>
      <w:lang w:val="en-GB" w:eastAsia="zh-CN"/>
    </w:rPr>
  </w:style>
  <w:style w:type="paragraph" w:customStyle="1" w:styleId="49">
    <w:name w:val="正文文本缩进 4"/>
    <w:basedOn w:val="aff5"/>
    <w:link w:val="4Char"/>
    <w:rsid w:val="0033410D"/>
    <w:pPr>
      <w:spacing w:before="120"/>
      <w:ind w:left="1701"/>
      <w:jc w:val="both"/>
    </w:pPr>
    <w:rPr>
      <w:rFonts w:eastAsia="宋体"/>
      <w:sz w:val="21"/>
      <w:szCs w:val="21"/>
      <w:lang w:eastAsia="zh-CN"/>
    </w:rPr>
  </w:style>
  <w:style w:type="paragraph" w:customStyle="1" w:styleId="HeadingBar">
    <w:name w:val="Heading Bar"/>
    <w:basedOn w:val="a3"/>
    <w:next w:val="31"/>
    <w:rsid w:val="00F55D19"/>
    <w:pPr>
      <w:keepNext/>
      <w:keepLines/>
      <w:shd w:val="solid" w:color="auto" w:fill="auto"/>
      <w:spacing w:before="240"/>
      <w:ind w:right="7920"/>
    </w:pPr>
    <w:rPr>
      <w:rFonts w:ascii="Book Antiqua" w:eastAsia="宋体" w:hAnsi="Book Antiqua"/>
      <w:color w:val="FFFFFF"/>
      <w:sz w:val="8"/>
      <w:lang w:eastAsia="zh-TW"/>
    </w:rPr>
  </w:style>
  <w:style w:type="paragraph" w:customStyle="1" w:styleId="1b">
    <w:name w:val="表体1"/>
    <w:basedOn w:val="a3"/>
    <w:rsid w:val="00670285"/>
    <w:pPr>
      <w:spacing w:before="60" w:after="60"/>
    </w:pPr>
    <w:rPr>
      <w:rFonts w:eastAsia="宋体"/>
      <w:sz w:val="18"/>
      <w:szCs w:val="18"/>
      <w:lang w:eastAsia="zh-CN"/>
    </w:rPr>
  </w:style>
  <w:style w:type="character" w:customStyle="1" w:styleId="4Char">
    <w:name w:val="正文文本缩进 4 Char"/>
    <w:link w:val="49"/>
    <w:locked/>
    <w:rsid w:val="00BA2466"/>
    <w:rPr>
      <w:rFonts w:eastAsia="宋体"/>
      <w:sz w:val="21"/>
      <w:szCs w:val="21"/>
      <w:lang w:eastAsia="zh-CN"/>
    </w:rPr>
  </w:style>
  <w:style w:type="paragraph" w:customStyle="1" w:styleId="defaultparagraphfontCharCharCharChar">
    <w:name w:val="default paragraph font Char Char Char Char"/>
    <w:basedOn w:val="a3"/>
    <w:autoRedefine/>
    <w:rsid w:val="00205598"/>
    <w:pPr>
      <w:widowControl w:val="0"/>
      <w:jc w:val="both"/>
    </w:pPr>
    <w:rPr>
      <w:rFonts w:ascii="Tahoma" w:eastAsia="楷体_GB2312" w:hAnsi="Tahoma"/>
      <w:spacing w:val="10"/>
      <w:kern w:val="2"/>
      <w:sz w:val="24"/>
      <w:lang w:eastAsia="zh-CN"/>
    </w:rPr>
  </w:style>
  <w:style w:type="paragraph" w:customStyle="1" w:styleId="tty80">
    <w:name w:val="tty80"/>
    <w:basedOn w:val="a3"/>
    <w:rsid w:val="00E7688E"/>
    <w:pPr>
      <w:widowControl w:val="0"/>
      <w:autoSpaceDE w:val="0"/>
      <w:autoSpaceDN w:val="0"/>
      <w:adjustRightInd w:val="0"/>
      <w:textAlignment w:val="baseline"/>
    </w:pPr>
    <w:rPr>
      <w:rFonts w:ascii="宋体" w:eastAsia="宋体"/>
      <w:lang w:eastAsia="zh-CN"/>
    </w:rPr>
  </w:style>
  <w:style w:type="paragraph" w:customStyle="1" w:styleId="BodyTextbodytext">
    <w:name w:val="Body Text.body text"/>
    <w:basedOn w:val="a3"/>
    <w:rsid w:val="00E7688E"/>
    <w:pPr>
      <w:widowControl w:val="0"/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eastAsia="宋体" w:hAnsi="Book Antiqua"/>
    </w:rPr>
  </w:style>
  <w:style w:type="paragraph" w:customStyle="1" w:styleId="TableHeading">
    <w:name w:val="Table Heading"/>
    <w:basedOn w:val="TableText0"/>
    <w:rsid w:val="00BE39ED"/>
    <w:pPr>
      <w:keepLines/>
      <w:widowControl w:val="0"/>
      <w:autoSpaceDE w:val="0"/>
      <w:autoSpaceDN w:val="0"/>
      <w:adjustRightInd w:val="0"/>
      <w:spacing w:before="120" w:after="120"/>
      <w:textAlignment w:val="baseline"/>
    </w:pPr>
    <w:rPr>
      <w:rFonts w:ascii="宋体" w:eastAsia="宋体" w:hAnsi="Times New Roman"/>
      <w:b/>
      <w:color w:val="auto"/>
      <w:sz w:val="16"/>
      <w:lang w:eastAsia="zh-CN"/>
    </w:rPr>
  </w:style>
  <w:style w:type="paragraph" w:customStyle="1" w:styleId="bodytextyy">
    <w:name w:val="样式 正文文本body text?????y????×??y????? + (符号) 宋体"/>
    <w:basedOn w:val="aff5"/>
    <w:link w:val="bodytextyyChar"/>
    <w:rsid w:val="00BE39ED"/>
    <w:pPr>
      <w:widowControl w:val="0"/>
      <w:autoSpaceDE w:val="0"/>
      <w:autoSpaceDN w:val="0"/>
      <w:adjustRightInd w:val="0"/>
      <w:spacing w:before="120"/>
      <w:ind w:left="2520"/>
      <w:textAlignment w:val="baseline"/>
    </w:pPr>
    <w:rPr>
      <w:rFonts w:ascii="宋体" w:eastAsia="宋体"/>
      <w:sz w:val="21"/>
      <w:lang w:eastAsia="zh-CN"/>
    </w:rPr>
  </w:style>
  <w:style w:type="character" w:customStyle="1" w:styleId="bodytextyyChar">
    <w:name w:val="样式 正文文本body text?????y????×??y????? + (符号) 宋体 Char"/>
    <w:basedOn w:val="a4"/>
    <w:link w:val="bodytextyy"/>
    <w:rsid w:val="00BE39ED"/>
    <w:rPr>
      <w:rFonts w:ascii="宋体" w:eastAsia="宋体"/>
      <w:sz w:val="21"/>
      <w:lang w:eastAsia="zh-CN"/>
    </w:rPr>
  </w:style>
  <w:style w:type="paragraph" w:customStyle="1" w:styleId="font7">
    <w:name w:val="font7"/>
    <w:basedOn w:val="a3"/>
    <w:rsid w:val="00B85F61"/>
    <w:pPr>
      <w:spacing w:before="100" w:beforeAutospacing="1" w:after="100" w:afterAutospacing="1"/>
    </w:pPr>
    <w:rPr>
      <w:rFonts w:ascii="PMingLiU" w:eastAsia="PMingLiU" w:hAnsi="PMingLiU" w:hint="eastAsia"/>
      <w:color w:val="3366FF"/>
      <w:sz w:val="24"/>
      <w:lang w:eastAsia="zh-CN"/>
    </w:rPr>
  </w:style>
  <w:style w:type="table" w:styleId="-3">
    <w:name w:val="Light List Accent 3"/>
    <w:basedOn w:val="a5"/>
    <w:uiPriority w:val="61"/>
    <w:rsid w:val="00CA3A36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f6">
    <w:name w:val="Revision"/>
    <w:hidden/>
    <w:uiPriority w:val="99"/>
    <w:semiHidden/>
    <w:rsid w:val="00E57570"/>
    <w:rPr>
      <w:rFonts w:ascii="Arial" w:hAnsi="Arial"/>
    </w:rPr>
  </w:style>
  <w:style w:type="paragraph" w:styleId="aff7">
    <w:name w:val="caption"/>
    <w:basedOn w:val="a3"/>
    <w:next w:val="a3"/>
    <w:unhideWhenUsed/>
    <w:qFormat/>
    <w:rsid w:val="00371F9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Char4">
    <w:name w:val="列出段落 Char"/>
    <w:aliases w:val="Figure_name Char,List Paragraph1 Char"/>
    <w:link w:val="aff1"/>
    <w:uiPriority w:val="34"/>
    <w:locked/>
    <w:rsid w:val="00825971"/>
    <w:rPr>
      <w:rFonts w:ascii="Calibri" w:eastAsia="宋体" w:hAnsi="Calibri"/>
      <w:sz w:val="22"/>
      <w:szCs w:val="22"/>
      <w:lang w:val="nl-BE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List" w:qFormat="1"/>
    <w:lsdException w:name="List Number" w:semiHidden="0" w:unhideWhenUsed="0" w:qFormat="1"/>
    <w:lsdException w:name="List 2" w:qFormat="1"/>
    <w:lsdException w:name="List 4" w:semiHidden="0" w:unhideWhenUsed="0"/>
    <w:lsdException w:name="List 5" w:semiHidden="0" w:unhideWhenUsed="0"/>
    <w:lsdException w:name="List Number 2" w:qFormat="1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3">
    <w:name w:val="Normal"/>
    <w:rsid w:val="00BC112D"/>
  </w:style>
  <w:style w:type="paragraph" w:styleId="1">
    <w:name w:val="heading 1"/>
    <w:aliases w:val="HD1"/>
    <w:next w:val="Bodycopy"/>
    <w:link w:val="1Char"/>
    <w:autoRedefine/>
    <w:qFormat/>
    <w:rsid w:val="00BA57BD"/>
    <w:pPr>
      <w:keepNext/>
      <w:keepLines/>
      <w:pageBreakBefore/>
      <w:numPr>
        <w:numId w:val="42"/>
      </w:numPr>
      <w:pBdr>
        <w:top w:val="single" w:sz="48" w:space="1" w:color="auto"/>
      </w:pBdr>
      <w:tabs>
        <w:tab w:val="left" w:pos="2520"/>
      </w:tabs>
      <w:spacing w:before="120" w:after="240"/>
      <w:ind w:right="720"/>
      <w:outlineLvl w:val="0"/>
    </w:pPr>
    <w:rPr>
      <w:rFonts w:asciiTheme="majorEastAsia" w:eastAsiaTheme="majorEastAsia" w:hAnsiTheme="majorEastAsia" w:cs="Arial"/>
      <w:b/>
      <w:sz w:val="24"/>
      <w:szCs w:val="24"/>
      <w:lang w:eastAsia="zh-CN"/>
    </w:rPr>
  </w:style>
  <w:style w:type="paragraph" w:styleId="22">
    <w:name w:val="heading 2"/>
    <w:aliases w:val="HD2"/>
    <w:next w:val="Bodycopy"/>
    <w:link w:val="2Char"/>
    <w:autoRedefine/>
    <w:qFormat/>
    <w:rsid w:val="003B7BF3"/>
    <w:pPr>
      <w:keepNext/>
      <w:keepLines/>
      <w:pBdr>
        <w:top w:val="single" w:sz="48" w:space="1" w:color="auto"/>
      </w:pBdr>
      <w:spacing w:before="240" w:after="120" w:line="300" w:lineRule="auto"/>
      <w:ind w:right="5761"/>
      <w:outlineLvl w:val="1"/>
    </w:pPr>
    <w:rPr>
      <w:rFonts w:asciiTheme="majorEastAsia" w:eastAsiaTheme="majorEastAsia" w:hAnsiTheme="majorEastAsia"/>
      <w:b/>
      <w:sz w:val="22"/>
      <w:szCs w:val="24"/>
      <w:lang w:val="en-GB" w:eastAsia="zh-CN"/>
    </w:rPr>
  </w:style>
  <w:style w:type="paragraph" w:styleId="31">
    <w:name w:val="heading 3"/>
    <w:next w:val="Bodycopy"/>
    <w:link w:val="3Char"/>
    <w:autoRedefine/>
    <w:qFormat/>
    <w:rsid w:val="000A33B3"/>
    <w:pPr>
      <w:keepNext/>
      <w:keepLines/>
      <w:widowControl w:val="0"/>
      <w:spacing w:before="60"/>
      <w:outlineLvl w:val="2"/>
    </w:pPr>
    <w:rPr>
      <w:rFonts w:asciiTheme="minorEastAsia" w:hAnsiTheme="minorEastAsia" w:cs="Arial"/>
      <w:b/>
      <w:color w:val="002060"/>
      <w:lang w:val="en-GB" w:eastAsia="zh-CN"/>
    </w:rPr>
  </w:style>
  <w:style w:type="paragraph" w:styleId="41">
    <w:name w:val="heading 4"/>
    <w:aliases w:val="heading 4"/>
    <w:next w:val="Bodycopy"/>
    <w:qFormat/>
    <w:rsid w:val="00D0277E"/>
    <w:pPr>
      <w:keepNext/>
      <w:spacing w:before="180" w:after="120"/>
      <w:outlineLvl w:val="3"/>
    </w:pPr>
    <w:rPr>
      <w:rFonts w:ascii="Arial Bold" w:hAnsi="Arial Bold"/>
      <w:b/>
      <w:i/>
      <w:szCs w:val="18"/>
    </w:rPr>
  </w:style>
  <w:style w:type="paragraph" w:styleId="51">
    <w:name w:val="heading 5"/>
    <w:basedOn w:val="a3"/>
    <w:next w:val="Bodycopy"/>
    <w:qFormat/>
    <w:rsid w:val="00D0277E"/>
    <w:pPr>
      <w:spacing w:before="180"/>
      <w:outlineLvl w:val="4"/>
    </w:pPr>
    <w:rPr>
      <w:i/>
    </w:rPr>
  </w:style>
  <w:style w:type="paragraph" w:styleId="6">
    <w:name w:val="heading 6"/>
    <w:basedOn w:val="a3"/>
    <w:next w:val="a3"/>
    <w:qFormat/>
    <w:rsid w:val="00726958"/>
    <w:pPr>
      <w:outlineLvl w:val="5"/>
    </w:pPr>
    <w:rPr>
      <w:i/>
    </w:rPr>
  </w:style>
  <w:style w:type="paragraph" w:styleId="7">
    <w:name w:val="heading 7"/>
    <w:basedOn w:val="a3"/>
    <w:next w:val="a3"/>
    <w:qFormat/>
    <w:rsid w:val="00726958"/>
    <w:pPr>
      <w:outlineLvl w:val="6"/>
    </w:pPr>
    <w:rPr>
      <w:i/>
    </w:rPr>
  </w:style>
  <w:style w:type="paragraph" w:styleId="8">
    <w:name w:val="heading 8"/>
    <w:basedOn w:val="a3"/>
    <w:next w:val="a3"/>
    <w:qFormat/>
    <w:rsid w:val="00726958"/>
    <w:pPr>
      <w:outlineLvl w:val="7"/>
    </w:pPr>
    <w:rPr>
      <w:i/>
    </w:rPr>
  </w:style>
  <w:style w:type="paragraph" w:styleId="9">
    <w:name w:val="heading 9"/>
    <w:basedOn w:val="a3"/>
    <w:next w:val="a3"/>
    <w:qFormat/>
    <w:rsid w:val="00726958"/>
    <w:pPr>
      <w:outlineLvl w:val="8"/>
    </w:pPr>
    <w:rPr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Bodycopybold">
    <w:name w:val="Body copy bold"/>
    <w:autoRedefine/>
    <w:rsid w:val="00BC0A60"/>
    <w:pPr>
      <w:spacing w:before="40" w:after="40" w:line="240" w:lineRule="exact"/>
    </w:pPr>
    <w:rPr>
      <w:rFonts w:ascii="Arial" w:eastAsia="Times" w:hAnsi="Arial"/>
      <w:b/>
      <w:color w:val="000000"/>
      <w:lang w:val="en-GB"/>
    </w:rPr>
  </w:style>
  <w:style w:type="paragraph" w:styleId="a7">
    <w:name w:val="footer"/>
    <w:basedOn w:val="a3"/>
    <w:link w:val="Char"/>
    <w:uiPriority w:val="99"/>
    <w:rsid w:val="00A70DB8"/>
    <w:pPr>
      <w:tabs>
        <w:tab w:val="center" w:pos="4680"/>
        <w:tab w:val="right" w:pos="9360"/>
      </w:tabs>
    </w:pPr>
    <w:rPr>
      <w:snapToGrid w:val="0"/>
      <w:sz w:val="16"/>
    </w:rPr>
  </w:style>
  <w:style w:type="character" w:styleId="a8">
    <w:name w:val="Hyperlink"/>
    <w:basedOn w:val="a4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20"/>
    <w:autoRedefine/>
    <w:qFormat/>
    <w:rsid w:val="00E757EE"/>
    <w:pPr>
      <w:numPr>
        <w:numId w:val="17"/>
      </w:numPr>
      <w:spacing w:after="60"/>
      <w:ind w:left="720"/>
    </w:pPr>
    <w:rPr>
      <w:sz w:val="20"/>
    </w:rPr>
  </w:style>
  <w:style w:type="paragraph" w:customStyle="1" w:styleId="Bullet1">
    <w:name w:val="Bullet 1"/>
    <w:basedOn w:val="a"/>
    <w:autoRedefine/>
    <w:qFormat/>
    <w:rsid w:val="006052F1"/>
    <w:pPr>
      <w:spacing w:after="60"/>
    </w:pPr>
  </w:style>
  <w:style w:type="paragraph" w:styleId="10">
    <w:name w:val="toc 1"/>
    <w:basedOn w:val="a3"/>
    <w:next w:val="a3"/>
    <w:autoRedefine/>
    <w:uiPriority w:val="39"/>
    <w:rsid w:val="00993762"/>
    <w:pPr>
      <w:spacing w:before="120" w:after="120"/>
    </w:pPr>
    <w:rPr>
      <w:rFonts w:asciiTheme="minorHAnsi" w:hAnsiTheme="minorHAnsi"/>
      <w:b/>
      <w:bCs/>
      <w:caps/>
    </w:rPr>
  </w:style>
  <w:style w:type="paragraph" w:styleId="23">
    <w:name w:val="toc 2"/>
    <w:basedOn w:val="a3"/>
    <w:next w:val="a3"/>
    <w:autoRedefine/>
    <w:uiPriority w:val="39"/>
    <w:rsid w:val="005A03CA"/>
    <w:pPr>
      <w:tabs>
        <w:tab w:val="left" w:pos="731"/>
        <w:tab w:val="right" w:leader="dot" w:pos="9350"/>
      </w:tabs>
      <w:ind w:left="200"/>
    </w:pPr>
    <w:rPr>
      <w:rFonts w:asciiTheme="minorHAnsi" w:hAnsiTheme="minorHAnsi"/>
      <w:b/>
      <w:smallCaps/>
    </w:rPr>
  </w:style>
  <w:style w:type="paragraph" w:styleId="32">
    <w:name w:val="toc 3"/>
    <w:basedOn w:val="a3"/>
    <w:next w:val="a3"/>
    <w:autoRedefine/>
    <w:uiPriority w:val="39"/>
    <w:rsid w:val="00F51113"/>
    <w:pPr>
      <w:ind w:left="400"/>
    </w:pPr>
    <w:rPr>
      <w:rFonts w:asciiTheme="minorHAnsi" w:hAnsiTheme="minorHAnsi"/>
      <w:iCs/>
    </w:rPr>
  </w:style>
  <w:style w:type="paragraph" w:styleId="42">
    <w:name w:val="toc 4"/>
    <w:basedOn w:val="a3"/>
    <w:next w:val="a3"/>
    <w:autoRedefine/>
    <w:uiPriority w:val="39"/>
    <w:rsid w:val="00C7296A"/>
    <w:pPr>
      <w:tabs>
        <w:tab w:val="right" w:leader="dot" w:pos="9350"/>
      </w:tabs>
      <w:ind w:left="737"/>
    </w:pPr>
    <w:rPr>
      <w:rFonts w:asciiTheme="minorHAnsi" w:hAnsiTheme="minorHAnsi"/>
      <w:sz w:val="18"/>
      <w:szCs w:val="18"/>
    </w:rPr>
  </w:style>
  <w:style w:type="paragraph" w:styleId="52">
    <w:name w:val="toc 5"/>
    <w:basedOn w:val="a3"/>
    <w:next w:val="a3"/>
    <w:uiPriority w:val="39"/>
    <w:rsid w:val="00176BE9"/>
    <w:pPr>
      <w:ind w:left="800"/>
    </w:pPr>
    <w:rPr>
      <w:rFonts w:asciiTheme="minorHAnsi" w:hAnsiTheme="minorHAnsi"/>
      <w:sz w:val="18"/>
      <w:szCs w:val="18"/>
    </w:rPr>
  </w:style>
  <w:style w:type="paragraph" w:styleId="60">
    <w:name w:val="toc 6"/>
    <w:basedOn w:val="a3"/>
    <w:next w:val="a3"/>
    <w:uiPriority w:val="39"/>
    <w:rsid w:val="00176BE9"/>
    <w:pPr>
      <w:ind w:left="1000"/>
    </w:pPr>
    <w:rPr>
      <w:rFonts w:asciiTheme="minorHAnsi" w:hAnsiTheme="minorHAnsi"/>
      <w:sz w:val="18"/>
      <w:szCs w:val="18"/>
    </w:rPr>
  </w:style>
  <w:style w:type="paragraph" w:styleId="70">
    <w:name w:val="toc 7"/>
    <w:basedOn w:val="a3"/>
    <w:next w:val="a3"/>
    <w:uiPriority w:val="39"/>
    <w:rsid w:val="00176BE9"/>
    <w:pPr>
      <w:ind w:left="1200"/>
    </w:pPr>
    <w:rPr>
      <w:rFonts w:asciiTheme="minorHAnsi" w:hAnsiTheme="minorHAnsi"/>
      <w:sz w:val="18"/>
      <w:szCs w:val="18"/>
    </w:rPr>
  </w:style>
  <w:style w:type="paragraph" w:styleId="80">
    <w:name w:val="toc 8"/>
    <w:basedOn w:val="a3"/>
    <w:next w:val="a3"/>
    <w:uiPriority w:val="39"/>
    <w:rsid w:val="00176BE9"/>
    <w:pPr>
      <w:ind w:left="1400"/>
    </w:pPr>
    <w:rPr>
      <w:rFonts w:asciiTheme="minorHAnsi" w:hAnsiTheme="minorHAnsi"/>
      <w:sz w:val="18"/>
      <w:szCs w:val="18"/>
    </w:rPr>
  </w:style>
  <w:style w:type="paragraph" w:styleId="90">
    <w:name w:val="toc 9"/>
    <w:basedOn w:val="a3"/>
    <w:next w:val="a3"/>
    <w:uiPriority w:val="39"/>
    <w:rsid w:val="00176BE9"/>
    <w:pPr>
      <w:ind w:left="1600"/>
    </w:pPr>
    <w:rPr>
      <w:rFonts w:asciiTheme="minorHAnsi" w:hAnsiTheme="minorHAnsi"/>
      <w:sz w:val="18"/>
      <w:szCs w:val="18"/>
    </w:rPr>
  </w:style>
  <w:style w:type="paragraph" w:customStyle="1" w:styleId="Table">
    <w:name w:val="Table"/>
    <w:basedOn w:val="a3"/>
    <w:semiHidden/>
    <w:rsid w:val="00176BE9"/>
    <w:pPr>
      <w:framePr w:hSpace="187" w:wrap="around" w:vAnchor="text" w:hAnchor="text" w:y="1"/>
    </w:pPr>
  </w:style>
  <w:style w:type="paragraph" w:customStyle="1" w:styleId="DocumentControlInformation">
    <w:name w:val="Document Control Information"/>
    <w:autoRedefine/>
    <w:rsid w:val="00E84760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a3"/>
    <w:autoRedefine/>
    <w:qFormat/>
    <w:rsid w:val="00DF4D06"/>
    <w:pPr>
      <w:spacing w:before="40" w:after="40"/>
    </w:pPr>
    <w:rPr>
      <w:sz w:val="18"/>
      <w:lang w:eastAsia="zh-CN"/>
    </w:rPr>
  </w:style>
  <w:style w:type="paragraph" w:customStyle="1" w:styleId="StyleTitleLeft281">
    <w:name w:val="Style Title + Left:  2.81&quot;"/>
    <w:basedOn w:val="a3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a7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3F14D8"/>
    <w:pPr>
      <w:numPr>
        <w:numId w:val="24"/>
      </w:numPr>
      <w:ind w:left="1080"/>
    </w:pPr>
  </w:style>
  <w:style w:type="paragraph" w:customStyle="1" w:styleId="Tablehead1">
    <w:name w:val="Tablehead1"/>
    <w:basedOn w:val="a3"/>
    <w:qFormat/>
    <w:rsid w:val="00352F65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0">
    <w:name w:val="Outline List 2"/>
    <w:basedOn w:val="a6"/>
    <w:semiHidden/>
    <w:rsid w:val="00176BE9"/>
    <w:pPr>
      <w:numPr>
        <w:numId w:val="2"/>
      </w:numPr>
    </w:pPr>
  </w:style>
  <w:style w:type="numbering" w:styleId="111111">
    <w:name w:val="Outline List 1"/>
    <w:basedOn w:val="a6"/>
    <w:semiHidden/>
    <w:rsid w:val="00176BE9"/>
    <w:pPr>
      <w:numPr>
        <w:numId w:val="3"/>
      </w:numPr>
    </w:pPr>
  </w:style>
  <w:style w:type="numbering" w:styleId="a0">
    <w:name w:val="Outline List 3"/>
    <w:basedOn w:val="a6"/>
    <w:semiHidden/>
    <w:rsid w:val="00176BE9"/>
    <w:pPr>
      <w:numPr>
        <w:numId w:val="4"/>
      </w:numPr>
    </w:pPr>
  </w:style>
  <w:style w:type="character" w:customStyle="1" w:styleId="Char0">
    <w:name w:val="正文文本缩进 Char"/>
    <w:basedOn w:val="a4"/>
    <w:link w:val="a9"/>
    <w:semiHidden/>
    <w:rsid w:val="00FC6AF0"/>
    <w:rPr>
      <w:rFonts w:ascii="Arial" w:hAnsi="Arial"/>
    </w:rPr>
  </w:style>
  <w:style w:type="paragraph" w:styleId="a9">
    <w:name w:val="Body Text Indent"/>
    <w:basedOn w:val="a3"/>
    <w:link w:val="Char0"/>
    <w:semiHidden/>
    <w:rsid w:val="00176BE9"/>
    <w:pPr>
      <w:spacing w:after="120"/>
      <w:ind w:left="360"/>
    </w:pPr>
  </w:style>
  <w:style w:type="paragraph" w:customStyle="1" w:styleId="TOC">
    <w:name w:val="TOC"/>
    <w:autoRedefine/>
    <w:rsid w:val="00E84760"/>
    <w:pPr>
      <w:spacing w:after="240"/>
    </w:pPr>
    <w:rPr>
      <w:rFonts w:ascii="Arial" w:hAnsi="Arial" w:cs="Arial"/>
      <w:b/>
      <w:color w:val="002776"/>
      <w:sz w:val="24"/>
      <w:szCs w:val="24"/>
    </w:rPr>
  </w:style>
  <w:style w:type="paragraph" w:styleId="aa">
    <w:name w:val="Closing"/>
    <w:basedOn w:val="a3"/>
    <w:semiHidden/>
    <w:rsid w:val="00176BE9"/>
    <w:pPr>
      <w:ind w:left="4320"/>
    </w:pPr>
  </w:style>
  <w:style w:type="paragraph" w:styleId="ab">
    <w:name w:val="Date"/>
    <w:basedOn w:val="a3"/>
    <w:next w:val="a3"/>
    <w:semiHidden/>
    <w:rsid w:val="00176BE9"/>
  </w:style>
  <w:style w:type="paragraph" w:styleId="ac">
    <w:name w:val="E-mail Signature"/>
    <w:basedOn w:val="a3"/>
    <w:semiHidden/>
    <w:rsid w:val="00176BE9"/>
  </w:style>
  <w:style w:type="paragraph" w:styleId="ad">
    <w:name w:val="envelope address"/>
    <w:basedOn w:val="a3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ae">
    <w:name w:val="envelope return"/>
    <w:basedOn w:val="a3"/>
    <w:semiHidden/>
    <w:rsid w:val="00176BE9"/>
    <w:rPr>
      <w:rFonts w:cs="Arial"/>
    </w:rPr>
  </w:style>
  <w:style w:type="character" w:styleId="af">
    <w:name w:val="FollowedHyperlink"/>
    <w:basedOn w:val="a4"/>
    <w:semiHidden/>
    <w:rsid w:val="00176BE9"/>
    <w:rPr>
      <w:color w:val="800080"/>
      <w:u w:val="single"/>
    </w:rPr>
  </w:style>
  <w:style w:type="character" w:styleId="HTML">
    <w:name w:val="HTML Acronym"/>
    <w:basedOn w:val="a4"/>
    <w:semiHidden/>
    <w:rsid w:val="00176BE9"/>
  </w:style>
  <w:style w:type="paragraph" w:styleId="HTML0">
    <w:name w:val="HTML Address"/>
    <w:basedOn w:val="a3"/>
    <w:semiHidden/>
    <w:rsid w:val="00176BE9"/>
    <w:rPr>
      <w:i/>
      <w:iCs/>
    </w:rPr>
  </w:style>
  <w:style w:type="character" w:styleId="HTML1">
    <w:name w:val="HTML Cite"/>
    <w:basedOn w:val="a4"/>
    <w:semiHidden/>
    <w:rsid w:val="00176BE9"/>
    <w:rPr>
      <w:i/>
      <w:iCs/>
    </w:rPr>
  </w:style>
  <w:style w:type="character" w:styleId="HTML2">
    <w:name w:val="HTML Code"/>
    <w:basedOn w:val="a4"/>
    <w:semiHidden/>
    <w:rsid w:val="00176BE9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semiHidden/>
    <w:rsid w:val="00176BE9"/>
    <w:rPr>
      <w:i/>
      <w:iCs/>
    </w:rPr>
  </w:style>
  <w:style w:type="character" w:styleId="HTML4">
    <w:name w:val="HTML Keyboard"/>
    <w:basedOn w:val="a4"/>
    <w:semiHidden/>
    <w:rsid w:val="00176BE9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3"/>
    <w:semiHidden/>
    <w:rsid w:val="00176BE9"/>
    <w:rPr>
      <w:rFonts w:ascii="Courier New" w:hAnsi="Courier New" w:cs="Courier New"/>
    </w:rPr>
  </w:style>
  <w:style w:type="character" w:styleId="HTML6">
    <w:name w:val="HTML Sample"/>
    <w:basedOn w:val="a4"/>
    <w:semiHidden/>
    <w:rsid w:val="00176BE9"/>
    <w:rPr>
      <w:rFonts w:ascii="Courier New" w:hAnsi="Courier New" w:cs="Courier New"/>
    </w:rPr>
  </w:style>
  <w:style w:type="character" w:styleId="HTML7">
    <w:name w:val="HTML Typewriter"/>
    <w:basedOn w:val="a4"/>
    <w:semiHidden/>
    <w:rsid w:val="00176BE9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4"/>
    <w:semiHidden/>
    <w:rsid w:val="00176BE9"/>
    <w:rPr>
      <w:i/>
      <w:iCs/>
    </w:rPr>
  </w:style>
  <w:style w:type="character" w:styleId="af0">
    <w:name w:val="line number"/>
    <w:basedOn w:val="a4"/>
    <w:semiHidden/>
    <w:rsid w:val="00176BE9"/>
  </w:style>
  <w:style w:type="paragraph" w:styleId="a1">
    <w:name w:val="List"/>
    <w:basedOn w:val="Bodycopy"/>
    <w:autoRedefine/>
    <w:semiHidden/>
    <w:qFormat/>
    <w:rsid w:val="00BB2DF1"/>
    <w:pPr>
      <w:numPr>
        <w:numId w:val="18"/>
      </w:numPr>
      <w:spacing w:after="0"/>
    </w:pPr>
  </w:style>
  <w:style w:type="paragraph" w:styleId="21">
    <w:name w:val="List 2"/>
    <w:basedOn w:val="Bodycopy"/>
    <w:autoRedefine/>
    <w:semiHidden/>
    <w:qFormat/>
    <w:rsid w:val="00E33D7E"/>
    <w:pPr>
      <w:numPr>
        <w:numId w:val="13"/>
      </w:numPr>
      <w:spacing w:after="0"/>
    </w:pPr>
  </w:style>
  <w:style w:type="paragraph" w:styleId="33">
    <w:name w:val="List 3"/>
    <w:basedOn w:val="a3"/>
    <w:semiHidden/>
    <w:rsid w:val="00176BE9"/>
    <w:pPr>
      <w:ind w:left="1080" w:hanging="360"/>
    </w:pPr>
  </w:style>
  <w:style w:type="paragraph" w:styleId="43">
    <w:name w:val="List 4"/>
    <w:basedOn w:val="a3"/>
    <w:semiHidden/>
    <w:rsid w:val="00176BE9"/>
    <w:pPr>
      <w:ind w:left="1440" w:hanging="360"/>
    </w:pPr>
  </w:style>
  <w:style w:type="paragraph" w:styleId="53">
    <w:name w:val="List 5"/>
    <w:basedOn w:val="a3"/>
    <w:semiHidden/>
    <w:rsid w:val="00176BE9"/>
    <w:pPr>
      <w:ind w:left="1800" w:hanging="360"/>
    </w:pPr>
  </w:style>
  <w:style w:type="paragraph" w:styleId="a">
    <w:name w:val="List Bullet"/>
    <w:basedOn w:val="Bodycopy"/>
    <w:autoRedefine/>
    <w:semiHidden/>
    <w:rsid w:val="007A548C"/>
    <w:pPr>
      <w:numPr>
        <w:numId w:val="5"/>
      </w:numPr>
      <w:spacing w:after="0"/>
    </w:pPr>
  </w:style>
  <w:style w:type="paragraph" w:styleId="20">
    <w:name w:val="List Bullet 2"/>
    <w:basedOn w:val="Bodycopy"/>
    <w:autoRedefine/>
    <w:semiHidden/>
    <w:rsid w:val="007350B6"/>
    <w:pPr>
      <w:numPr>
        <w:numId w:val="6"/>
      </w:numPr>
      <w:spacing w:after="0"/>
    </w:pPr>
    <w:rPr>
      <w:rFonts w:cs="Arial"/>
      <w:bCs/>
      <w:sz w:val="18"/>
      <w:szCs w:val="18"/>
    </w:rPr>
  </w:style>
  <w:style w:type="paragraph" w:styleId="30">
    <w:name w:val="List Bullet 3"/>
    <w:basedOn w:val="a3"/>
    <w:autoRedefine/>
    <w:semiHidden/>
    <w:rsid w:val="00176BE9"/>
    <w:pPr>
      <w:numPr>
        <w:numId w:val="7"/>
      </w:numPr>
    </w:pPr>
  </w:style>
  <w:style w:type="paragraph" w:styleId="40">
    <w:name w:val="List Bullet 4"/>
    <w:basedOn w:val="a3"/>
    <w:autoRedefine/>
    <w:semiHidden/>
    <w:rsid w:val="00176BE9"/>
    <w:pPr>
      <w:numPr>
        <w:numId w:val="8"/>
      </w:numPr>
    </w:pPr>
  </w:style>
  <w:style w:type="paragraph" w:styleId="50">
    <w:name w:val="List Bullet 5"/>
    <w:basedOn w:val="a3"/>
    <w:autoRedefine/>
    <w:semiHidden/>
    <w:rsid w:val="00176BE9"/>
    <w:pPr>
      <w:numPr>
        <w:numId w:val="9"/>
      </w:numPr>
    </w:pPr>
  </w:style>
  <w:style w:type="paragraph" w:styleId="af1">
    <w:name w:val="List Continue"/>
    <w:basedOn w:val="a3"/>
    <w:semiHidden/>
    <w:rsid w:val="00176BE9"/>
    <w:pPr>
      <w:spacing w:after="120"/>
      <w:ind w:left="360"/>
    </w:pPr>
  </w:style>
  <w:style w:type="paragraph" w:styleId="24">
    <w:name w:val="List Continue 2"/>
    <w:basedOn w:val="a3"/>
    <w:semiHidden/>
    <w:rsid w:val="00176BE9"/>
    <w:pPr>
      <w:spacing w:after="120"/>
      <w:ind w:left="720"/>
    </w:pPr>
  </w:style>
  <w:style w:type="paragraph" w:styleId="34">
    <w:name w:val="List Continue 3"/>
    <w:basedOn w:val="a3"/>
    <w:semiHidden/>
    <w:rsid w:val="00176BE9"/>
    <w:pPr>
      <w:spacing w:after="120"/>
      <w:ind w:left="1080"/>
    </w:pPr>
  </w:style>
  <w:style w:type="paragraph" w:styleId="44">
    <w:name w:val="List Continue 4"/>
    <w:basedOn w:val="a3"/>
    <w:semiHidden/>
    <w:rsid w:val="00176BE9"/>
    <w:pPr>
      <w:spacing w:after="120"/>
      <w:ind w:left="1440"/>
    </w:pPr>
  </w:style>
  <w:style w:type="paragraph" w:styleId="54">
    <w:name w:val="List Continue 5"/>
    <w:basedOn w:val="a3"/>
    <w:semiHidden/>
    <w:rsid w:val="00176BE9"/>
    <w:pPr>
      <w:spacing w:after="120"/>
      <w:ind w:left="1800"/>
    </w:pPr>
  </w:style>
  <w:style w:type="paragraph" w:styleId="a2">
    <w:name w:val="List Number"/>
    <w:basedOn w:val="a3"/>
    <w:link w:val="Char1"/>
    <w:qFormat/>
    <w:rsid w:val="00A61555"/>
    <w:pPr>
      <w:numPr>
        <w:numId w:val="23"/>
      </w:numPr>
      <w:spacing w:after="60"/>
    </w:pPr>
  </w:style>
  <w:style w:type="paragraph" w:styleId="2">
    <w:name w:val="List Number 2"/>
    <w:basedOn w:val="a3"/>
    <w:qFormat/>
    <w:rsid w:val="00800EEB"/>
    <w:pPr>
      <w:numPr>
        <w:numId w:val="21"/>
      </w:numPr>
      <w:spacing w:after="60"/>
    </w:pPr>
  </w:style>
  <w:style w:type="paragraph" w:styleId="3">
    <w:name w:val="List Number 3"/>
    <w:basedOn w:val="a3"/>
    <w:semiHidden/>
    <w:rsid w:val="00176BE9"/>
    <w:pPr>
      <w:numPr>
        <w:numId w:val="10"/>
      </w:numPr>
    </w:pPr>
  </w:style>
  <w:style w:type="paragraph" w:styleId="4">
    <w:name w:val="List Number 4"/>
    <w:basedOn w:val="a3"/>
    <w:semiHidden/>
    <w:rsid w:val="00176BE9"/>
    <w:pPr>
      <w:numPr>
        <w:numId w:val="11"/>
      </w:numPr>
    </w:pPr>
  </w:style>
  <w:style w:type="paragraph" w:styleId="5">
    <w:name w:val="List Number 5"/>
    <w:basedOn w:val="a3"/>
    <w:semiHidden/>
    <w:rsid w:val="00176BE9"/>
    <w:pPr>
      <w:numPr>
        <w:numId w:val="12"/>
      </w:numPr>
    </w:pPr>
  </w:style>
  <w:style w:type="paragraph" w:styleId="af2">
    <w:name w:val="Message Header"/>
    <w:basedOn w:val="a3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af3">
    <w:name w:val="Normal (Web)"/>
    <w:basedOn w:val="a3"/>
    <w:uiPriority w:val="99"/>
    <w:semiHidden/>
    <w:rsid w:val="00176BE9"/>
    <w:rPr>
      <w:sz w:val="24"/>
      <w:szCs w:val="24"/>
    </w:rPr>
  </w:style>
  <w:style w:type="paragraph" w:styleId="af4">
    <w:name w:val="Normal Indent"/>
    <w:basedOn w:val="a3"/>
    <w:semiHidden/>
    <w:rsid w:val="00176BE9"/>
    <w:pPr>
      <w:ind w:left="720"/>
    </w:pPr>
  </w:style>
  <w:style w:type="paragraph" w:styleId="af5">
    <w:name w:val="Note Heading"/>
    <w:basedOn w:val="a3"/>
    <w:next w:val="a3"/>
    <w:semiHidden/>
    <w:rsid w:val="00176BE9"/>
  </w:style>
  <w:style w:type="paragraph" w:styleId="af6">
    <w:name w:val="Plain Text"/>
    <w:basedOn w:val="a3"/>
    <w:semiHidden/>
    <w:rsid w:val="00176BE9"/>
    <w:rPr>
      <w:rFonts w:ascii="Courier New" w:hAnsi="Courier New" w:cs="Courier New"/>
    </w:rPr>
  </w:style>
  <w:style w:type="paragraph" w:styleId="af7">
    <w:name w:val="Salutation"/>
    <w:basedOn w:val="a3"/>
    <w:next w:val="a3"/>
    <w:semiHidden/>
    <w:rsid w:val="00176BE9"/>
  </w:style>
  <w:style w:type="paragraph" w:styleId="af8">
    <w:name w:val="Signature"/>
    <w:basedOn w:val="a3"/>
    <w:semiHidden/>
    <w:rsid w:val="00176BE9"/>
    <w:pPr>
      <w:ind w:left="4320"/>
    </w:pPr>
  </w:style>
  <w:style w:type="table" w:styleId="11">
    <w:name w:val="Table 3D effects 1"/>
    <w:basedOn w:val="a5"/>
    <w:semiHidden/>
    <w:rsid w:val="00176B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3D effects 2"/>
    <w:basedOn w:val="a5"/>
    <w:semiHidden/>
    <w:rsid w:val="00176BE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semiHidden/>
    <w:rsid w:val="00176B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5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5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5"/>
    <w:semiHidden/>
    <w:rsid w:val="00176BE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5"/>
    <w:semiHidden/>
    <w:rsid w:val="00176BE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olorful 1"/>
    <w:basedOn w:val="a5"/>
    <w:semiHidden/>
    <w:rsid w:val="00176BE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olorful 2"/>
    <w:basedOn w:val="a5"/>
    <w:semiHidden/>
    <w:rsid w:val="00176BE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5"/>
    <w:semiHidden/>
    <w:rsid w:val="00176BE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umns 1"/>
    <w:basedOn w:val="a5"/>
    <w:semiHidden/>
    <w:rsid w:val="00176BE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olumns 2"/>
    <w:basedOn w:val="a5"/>
    <w:semiHidden/>
    <w:rsid w:val="00176BE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umns 3"/>
    <w:basedOn w:val="a5"/>
    <w:semiHidden/>
    <w:rsid w:val="00176BE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5"/>
    <w:semiHidden/>
    <w:rsid w:val="00176BE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5"/>
    <w:semiHidden/>
    <w:rsid w:val="00176BE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9">
    <w:name w:val="Table Contemporary"/>
    <w:basedOn w:val="a5"/>
    <w:semiHidden/>
    <w:rsid w:val="00176BE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a">
    <w:name w:val="Table Elegant"/>
    <w:basedOn w:val="a5"/>
    <w:semiHidden/>
    <w:rsid w:val="00176BE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Grid"/>
    <w:basedOn w:val="a5"/>
    <w:semiHidden/>
    <w:rsid w:val="0017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Grid 1"/>
    <w:basedOn w:val="a5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Grid 2"/>
    <w:basedOn w:val="a5"/>
    <w:semiHidden/>
    <w:rsid w:val="00176BE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5"/>
    <w:semiHidden/>
    <w:rsid w:val="00176BE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5"/>
    <w:semiHidden/>
    <w:rsid w:val="00176BE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5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5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5"/>
    <w:semiHidden/>
    <w:rsid w:val="00176BE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semiHidden/>
    <w:rsid w:val="00176BE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List 1"/>
    <w:basedOn w:val="a5"/>
    <w:semiHidden/>
    <w:rsid w:val="00176BE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List 2"/>
    <w:basedOn w:val="a5"/>
    <w:semiHidden/>
    <w:rsid w:val="00176BE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5"/>
    <w:semiHidden/>
    <w:rsid w:val="00176BE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5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semiHidden/>
    <w:rsid w:val="00176BE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5"/>
    <w:semiHidden/>
    <w:rsid w:val="00176BE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semiHidden/>
    <w:rsid w:val="00176BE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Professional"/>
    <w:basedOn w:val="a5"/>
    <w:semiHidden/>
    <w:rsid w:val="00176B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Simple 1"/>
    <w:basedOn w:val="a5"/>
    <w:semiHidden/>
    <w:rsid w:val="00176BE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5"/>
    <w:semiHidden/>
    <w:rsid w:val="00176B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5"/>
    <w:semiHidden/>
    <w:rsid w:val="00176BE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Subtle 1"/>
    <w:basedOn w:val="a5"/>
    <w:semiHidden/>
    <w:rsid w:val="00176BE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5"/>
    <w:semiHidden/>
    <w:rsid w:val="00176BE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Theme"/>
    <w:basedOn w:val="a5"/>
    <w:semiHidden/>
    <w:rsid w:val="0017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Web 1"/>
    <w:basedOn w:val="a5"/>
    <w:semiHidden/>
    <w:rsid w:val="00176BE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5"/>
    <w:semiHidden/>
    <w:rsid w:val="00176BE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Web 3"/>
    <w:basedOn w:val="a5"/>
    <w:semiHidden/>
    <w:rsid w:val="00176BE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3F14D8"/>
    <w:pPr>
      <w:numPr>
        <w:numId w:val="1"/>
      </w:numPr>
      <w:spacing w:after="120"/>
    </w:pPr>
  </w:style>
  <w:style w:type="numbering" w:customStyle="1" w:styleId="Style3">
    <w:name w:val="Style3"/>
    <w:uiPriority w:val="99"/>
    <w:rsid w:val="008A21B2"/>
    <w:pPr>
      <w:numPr>
        <w:numId w:val="27"/>
      </w:numPr>
    </w:pPr>
  </w:style>
  <w:style w:type="paragraph" w:customStyle="1" w:styleId="ListNumberLast">
    <w:name w:val="List Number Last"/>
    <w:basedOn w:val="a2"/>
    <w:link w:val="ListNumberLastChar"/>
    <w:rsid w:val="00187FEC"/>
  </w:style>
  <w:style w:type="character" w:customStyle="1" w:styleId="1Char">
    <w:name w:val="标题 1 Char"/>
    <w:aliases w:val="HD1 Char"/>
    <w:basedOn w:val="a4"/>
    <w:link w:val="1"/>
    <w:rsid w:val="00BA57BD"/>
    <w:rPr>
      <w:rFonts w:asciiTheme="majorEastAsia" w:eastAsiaTheme="majorEastAsia" w:hAnsiTheme="majorEastAsia" w:cs="Arial"/>
      <w:b/>
      <w:sz w:val="24"/>
      <w:szCs w:val="24"/>
      <w:lang w:eastAsia="zh-CN"/>
    </w:rPr>
  </w:style>
  <w:style w:type="character" w:customStyle="1" w:styleId="Char1">
    <w:name w:val="列表编号 Char"/>
    <w:basedOn w:val="a4"/>
    <w:link w:val="a2"/>
    <w:rsid w:val="00A61555"/>
    <w:rPr>
      <w:rFonts w:ascii="Arial" w:hAnsi="Arial"/>
    </w:rPr>
  </w:style>
  <w:style w:type="character" w:customStyle="1" w:styleId="ListNumberLastChar">
    <w:name w:val="List Number Last Char"/>
    <w:basedOn w:val="Char1"/>
    <w:link w:val="ListNumberLast"/>
    <w:rsid w:val="00187FEC"/>
    <w:rPr>
      <w:rFonts w:ascii="Arial" w:hAnsi="Arial"/>
    </w:rPr>
  </w:style>
  <w:style w:type="paragraph" w:styleId="afe">
    <w:name w:val="Balloon Text"/>
    <w:basedOn w:val="a3"/>
    <w:link w:val="Char2"/>
    <w:rsid w:val="0087668A"/>
    <w:rPr>
      <w:rFonts w:ascii="Tahoma" w:hAnsi="Tahoma" w:cs="Tahoma"/>
      <w:sz w:val="16"/>
      <w:szCs w:val="16"/>
    </w:rPr>
  </w:style>
  <w:style w:type="paragraph" w:customStyle="1" w:styleId="numbullet1">
    <w:name w:val="numbullet1"/>
    <w:basedOn w:val="a3"/>
    <w:qFormat/>
    <w:rsid w:val="00E24955"/>
    <w:pPr>
      <w:numPr>
        <w:numId w:val="19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a3"/>
    <w:rsid w:val="00E24955"/>
    <w:pPr>
      <w:numPr>
        <w:numId w:val="20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a3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BA57BD"/>
    <w:pPr>
      <w:spacing w:before="240" w:after="180"/>
    </w:pPr>
    <w:rPr>
      <w:rFonts w:ascii="Arial" w:hAnsi="Arial" w:cs="Arial"/>
      <w:b/>
      <w:sz w:val="24"/>
      <w:szCs w:val="24"/>
      <w:lang w:eastAsia="zh-CN"/>
    </w:rPr>
  </w:style>
  <w:style w:type="character" w:customStyle="1" w:styleId="DocumentInformationChar">
    <w:name w:val="Document Information Char"/>
    <w:basedOn w:val="a4"/>
    <w:link w:val="DocumentInformation"/>
    <w:rsid w:val="00BA57BD"/>
    <w:rPr>
      <w:rFonts w:ascii="Arial" w:hAnsi="Arial" w:cs="Arial"/>
      <w:b/>
      <w:sz w:val="24"/>
      <w:szCs w:val="24"/>
      <w:lang w:eastAsia="zh-CN"/>
    </w:rPr>
  </w:style>
  <w:style w:type="paragraph" w:customStyle="1" w:styleId="Bodycopy">
    <w:name w:val="Body copy"/>
    <w:link w:val="BodycopyChar"/>
    <w:qFormat/>
    <w:rsid w:val="00716241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basedOn w:val="a4"/>
    <w:link w:val="Bodycopy"/>
    <w:rsid w:val="00716241"/>
    <w:rPr>
      <w:rFonts w:ascii="Arial" w:eastAsia="Times" w:hAnsi="Arial"/>
      <w:color w:val="000000"/>
      <w:lang w:val="en-GB" w:eastAsia="en-US" w:bidi="ar-SA"/>
    </w:rPr>
  </w:style>
  <w:style w:type="character" w:customStyle="1" w:styleId="Char">
    <w:name w:val="页脚 Char"/>
    <w:basedOn w:val="a4"/>
    <w:link w:val="a7"/>
    <w:uiPriority w:val="99"/>
    <w:rsid w:val="00A70DB8"/>
    <w:rPr>
      <w:rFonts w:ascii="Arial" w:hAnsi="Arial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Char2">
    <w:name w:val="批注框文本 Char"/>
    <w:basedOn w:val="a4"/>
    <w:link w:val="afe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901D53"/>
    <w:pPr>
      <w:autoSpaceDE w:val="0"/>
      <w:autoSpaceDN w:val="0"/>
      <w:adjustRightInd w:val="0"/>
      <w:spacing w:after="120" w:line="276" w:lineRule="auto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F17B9F"/>
    <w:pPr>
      <w:pageBreakBefore/>
      <w:autoSpaceDE w:val="0"/>
      <w:autoSpaceDN w:val="0"/>
      <w:adjustRightInd w:val="0"/>
      <w:spacing w:before="4800" w:line="276" w:lineRule="auto"/>
      <w:ind w:left="2880"/>
    </w:pPr>
    <w:rPr>
      <w:rFonts w:ascii="Arial" w:hAnsi="Arial" w:cs="Arial"/>
      <w:b/>
      <w:color w:val="333333"/>
      <w:sz w:val="16"/>
    </w:rPr>
  </w:style>
  <w:style w:type="character" w:styleId="aff">
    <w:name w:val="Placeholder Text"/>
    <w:basedOn w:val="a4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3A5542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EF5D3D"/>
    <w:pPr>
      <w:spacing w:after="120" w:line="280" w:lineRule="exact"/>
    </w:pPr>
    <w:rPr>
      <w:rFonts w:ascii="宋体" w:eastAsia="宋体" w:hAnsi="宋体" w:cs="宋体"/>
      <w:color w:val="000000"/>
      <w:lang w:val="en-GB" w:eastAsia="zh-CN"/>
    </w:rPr>
  </w:style>
  <w:style w:type="paragraph" w:customStyle="1" w:styleId="Insertnameoftheproject">
    <w:name w:val="&lt;Insert name of the project&gt;"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363F8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21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a1"/>
    <w:autoRedefine/>
    <w:rsid w:val="00460FC2"/>
    <w:pPr>
      <w:numPr>
        <w:numId w:val="16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4"/>
      </w:numPr>
    </w:pPr>
  </w:style>
  <w:style w:type="numbering" w:customStyle="1" w:styleId="List1">
    <w:name w:val="List 1"/>
    <w:uiPriority w:val="99"/>
    <w:rsid w:val="00460FC2"/>
    <w:pPr>
      <w:numPr>
        <w:numId w:val="15"/>
      </w:numPr>
    </w:pPr>
  </w:style>
  <w:style w:type="character" w:customStyle="1" w:styleId="3Char">
    <w:name w:val="标题 3 Char"/>
    <w:basedOn w:val="a4"/>
    <w:link w:val="31"/>
    <w:rsid w:val="000A33B3"/>
    <w:rPr>
      <w:rFonts w:asciiTheme="minorEastAsia" w:hAnsiTheme="minorEastAsia" w:cs="Arial"/>
      <w:b/>
      <w:color w:val="002060"/>
      <w:lang w:val="en-GB" w:eastAsia="zh-CN"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2"/>
      </w:numPr>
      <w:spacing w:before="20" w:after="20"/>
    </w:pPr>
  </w:style>
  <w:style w:type="paragraph" w:styleId="aff0">
    <w:name w:val="header"/>
    <w:basedOn w:val="a3"/>
    <w:link w:val="Char3"/>
    <w:rsid w:val="007807A2"/>
    <w:pPr>
      <w:tabs>
        <w:tab w:val="center" w:pos="4680"/>
        <w:tab w:val="right" w:pos="9360"/>
      </w:tabs>
      <w:jc w:val="center"/>
    </w:pPr>
    <w:rPr>
      <w:rFonts w:ascii="Arial Bold" w:hAnsi="Arial Bold"/>
      <w:b/>
    </w:rPr>
  </w:style>
  <w:style w:type="character" w:customStyle="1" w:styleId="Char3">
    <w:name w:val="页眉 Char"/>
    <w:basedOn w:val="a4"/>
    <w:link w:val="aff0"/>
    <w:rsid w:val="007807A2"/>
    <w:rPr>
      <w:rFonts w:ascii="Arial Bold" w:hAnsi="Arial Bold"/>
      <w:b/>
    </w:rPr>
  </w:style>
  <w:style w:type="paragraph" w:customStyle="1" w:styleId="TableNumber">
    <w:name w:val="TableNumber"/>
    <w:basedOn w:val="Tablehead1"/>
    <w:next w:val="Bodycopy"/>
    <w:rsid w:val="008A21B2"/>
    <w:rPr>
      <w:color w:val="auto"/>
    </w:rPr>
  </w:style>
  <w:style w:type="paragraph" w:customStyle="1" w:styleId="TableList">
    <w:name w:val="TableList"/>
    <w:basedOn w:val="Tabletext"/>
    <w:rsid w:val="00417F17"/>
    <w:pPr>
      <w:numPr>
        <w:numId w:val="29"/>
      </w:numPr>
      <w:ind w:left="216" w:hanging="216"/>
    </w:pPr>
  </w:style>
  <w:style w:type="paragraph" w:customStyle="1" w:styleId="Tablehead2">
    <w:name w:val="Tablehead2"/>
    <w:basedOn w:val="Tablehead1"/>
    <w:rsid w:val="00771AB1"/>
    <w:rPr>
      <w:color w:val="002776"/>
    </w:rPr>
  </w:style>
  <w:style w:type="paragraph" w:customStyle="1" w:styleId="Instructions">
    <w:name w:val="Instructions"/>
    <w:basedOn w:val="Bodycopy"/>
    <w:next w:val="Bodycopy"/>
    <w:link w:val="InstructionsChar"/>
    <w:rsid w:val="002851D7"/>
    <w:rPr>
      <w:color w:val="0000FF"/>
    </w:rPr>
  </w:style>
  <w:style w:type="paragraph" w:customStyle="1" w:styleId="Tablebullet2">
    <w:name w:val="Tablebullet2"/>
    <w:basedOn w:val="Tablebullet"/>
    <w:rsid w:val="003F14D8"/>
    <w:pPr>
      <w:numPr>
        <w:numId w:val="25"/>
      </w:numPr>
      <w:ind w:left="418" w:hanging="216"/>
    </w:pPr>
  </w:style>
  <w:style w:type="paragraph" w:customStyle="1" w:styleId="FigureCaption">
    <w:name w:val="FigureCaption"/>
    <w:basedOn w:val="Bodycopy"/>
    <w:rsid w:val="008A21B2"/>
    <w:pPr>
      <w:numPr>
        <w:numId w:val="30"/>
      </w:numPr>
      <w:jc w:val="center"/>
    </w:pPr>
    <w:rPr>
      <w:b/>
      <w:sz w:val="18"/>
      <w:szCs w:val="18"/>
    </w:rPr>
  </w:style>
  <w:style w:type="numbering" w:customStyle="1" w:styleId="Style2">
    <w:name w:val="Style2"/>
    <w:uiPriority w:val="99"/>
    <w:rsid w:val="008A21B2"/>
    <w:pPr>
      <w:numPr>
        <w:numId w:val="26"/>
      </w:numPr>
    </w:pPr>
  </w:style>
  <w:style w:type="paragraph" w:customStyle="1" w:styleId="InstructionsBullet">
    <w:name w:val="InstructionsBullet"/>
    <w:basedOn w:val="Bullet1"/>
    <w:rsid w:val="00D0277E"/>
    <w:rPr>
      <w:color w:val="0000FF"/>
    </w:rPr>
  </w:style>
  <w:style w:type="numbering" w:customStyle="1" w:styleId="Style4">
    <w:name w:val="Style4"/>
    <w:uiPriority w:val="99"/>
    <w:rsid w:val="00417F17"/>
    <w:pPr>
      <w:numPr>
        <w:numId w:val="28"/>
      </w:numPr>
    </w:pPr>
  </w:style>
  <w:style w:type="numbering" w:customStyle="1" w:styleId="Style5">
    <w:name w:val="Style5"/>
    <w:uiPriority w:val="99"/>
    <w:rsid w:val="00417F17"/>
    <w:pPr>
      <w:numPr>
        <w:numId w:val="29"/>
      </w:numPr>
    </w:pPr>
  </w:style>
  <w:style w:type="character" w:customStyle="1" w:styleId="InstructionsChar">
    <w:name w:val="Instructions Char"/>
    <w:basedOn w:val="a4"/>
    <w:link w:val="Instructions"/>
    <w:rsid w:val="00E224CD"/>
    <w:rPr>
      <w:rFonts w:ascii="Arial" w:eastAsia="Times" w:hAnsi="Arial"/>
      <w:color w:val="0000FF"/>
      <w:lang w:val="en-GB"/>
    </w:rPr>
  </w:style>
  <w:style w:type="paragraph" w:styleId="1a">
    <w:name w:val="index 1"/>
    <w:basedOn w:val="a3"/>
    <w:next w:val="a3"/>
    <w:autoRedefine/>
    <w:rsid w:val="00E224CD"/>
    <w:pPr>
      <w:spacing w:after="120"/>
      <w:ind w:left="200" w:hanging="200"/>
    </w:pPr>
    <w:rPr>
      <w:szCs w:val="24"/>
    </w:rPr>
  </w:style>
  <w:style w:type="paragraph" w:customStyle="1" w:styleId="ColumnName">
    <w:name w:val="Column Name"/>
    <w:next w:val="a3"/>
    <w:rsid w:val="00E224CD"/>
    <w:pPr>
      <w:keepNext/>
      <w:widowControl w:val="0"/>
      <w:spacing w:line="240" w:lineRule="atLeast"/>
    </w:pPr>
    <w:rPr>
      <w:rFonts w:ascii="Arial" w:hAnsi="Arial"/>
      <w:b/>
    </w:rPr>
  </w:style>
  <w:style w:type="character" w:customStyle="1" w:styleId="Document2">
    <w:name w:val="Document 2"/>
    <w:basedOn w:val="a4"/>
    <w:rsid w:val="00E224CD"/>
    <w:rPr>
      <w:noProof w:val="0"/>
      <w:lang w:val="en-US"/>
    </w:rPr>
  </w:style>
  <w:style w:type="paragraph" w:customStyle="1" w:styleId="FileName">
    <w:name w:val="FileName"/>
    <w:basedOn w:val="Bodycopy"/>
    <w:rsid w:val="00A91981"/>
    <w:rPr>
      <w:color w:val="auto"/>
    </w:rPr>
  </w:style>
  <w:style w:type="paragraph" w:customStyle="1" w:styleId="TableText0">
    <w:name w:val="Table Text"/>
    <w:link w:val="TableTextChar"/>
    <w:rsid w:val="0016104E"/>
    <w:pPr>
      <w:spacing w:before="40" w:after="20"/>
    </w:pPr>
    <w:rPr>
      <w:rFonts w:ascii="Arial" w:hAnsi="Arial"/>
      <w:color w:val="000000"/>
    </w:rPr>
  </w:style>
  <w:style w:type="character" w:customStyle="1" w:styleId="TableTextChar">
    <w:name w:val="Table Text Char"/>
    <w:basedOn w:val="a4"/>
    <w:link w:val="TableText0"/>
    <w:locked/>
    <w:rsid w:val="0016104E"/>
    <w:rPr>
      <w:rFonts w:ascii="Arial" w:hAnsi="Arial"/>
      <w:color w:val="000000"/>
      <w:lang w:val="en-US" w:eastAsia="en-US" w:bidi="ar-SA"/>
    </w:rPr>
  </w:style>
  <w:style w:type="paragraph" w:styleId="aff1">
    <w:name w:val="List Paragraph"/>
    <w:aliases w:val="Figure_name,List Paragraph1"/>
    <w:basedOn w:val="a3"/>
    <w:link w:val="Char4"/>
    <w:uiPriority w:val="34"/>
    <w:qFormat/>
    <w:rsid w:val="00CD027A"/>
    <w:pPr>
      <w:spacing w:after="200" w:line="276" w:lineRule="auto"/>
      <w:ind w:left="720"/>
      <w:contextualSpacing/>
    </w:pPr>
    <w:rPr>
      <w:rFonts w:ascii="Calibri" w:eastAsia="宋体" w:hAnsi="Calibri"/>
      <w:sz w:val="22"/>
      <w:szCs w:val="22"/>
      <w:lang w:val="nl-BE" w:eastAsia="zh-CN"/>
    </w:rPr>
  </w:style>
  <w:style w:type="character" w:styleId="aff2">
    <w:name w:val="annotation reference"/>
    <w:basedOn w:val="a4"/>
    <w:rsid w:val="008F6BC0"/>
    <w:rPr>
      <w:sz w:val="16"/>
      <w:szCs w:val="16"/>
    </w:rPr>
  </w:style>
  <w:style w:type="paragraph" w:styleId="aff3">
    <w:name w:val="annotation text"/>
    <w:basedOn w:val="a3"/>
    <w:link w:val="Char5"/>
    <w:rsid w:val="008F6BC0"/>
  </w:style>
  <w:style w:type="character" w:customStyle="1" w:styleId="Char5">
    <w:name w:val="批注文字 Char"/>
    <w:basedOn w:val="a4"/>
    <w:link w:val="aff3"/>
    <w:rsid w:val="008F6BC0"/>
    <w:rPr>
      <w:rFonts w:ascii="Arial" w:hAnsi="Arial"/>
      <w:lang w:val="en-US" w:eastAsia="en-US"/>
    </w:rPr>
  </w:style>
  <w:style w:type="paragraph" w:styleId="aff4">
    <w:name w:val="annotation subject"/>
    <w:basedOn w:val="aff3"/>
    <w:next w:val="aff3"/>
    <w:link w:val="Char6"/>
    <w:rsid w:val="008F6BC0"/>
    <w:rPr>
      <w:b/>
      <w:bCs/>
    </w:rPr>
  </w:style>
  <w:style w:type="character" w:customStyle="1" w:styleId="Char6">
    <w:name w:val="批注主题 Char"/>
    <w:basedOn w:val="Char5"/>
    <w:link w:val="aff4"/>
    <w:rsid w:val="008F6BC0"/>
    <w:rPr>
      <w:rFonts w:ascii="Arial" w:hAnsi="Arial"/>
      <w:b/>
      <w:bCs/>
      <w:lang w:val="en-US" w:eastAsia="en-US"/>
    </w:rPr>
  </w:style>
  <w:style w:type="paragraph" w:customStyle="1" w:styleId="tablebullet20">
    <w:name w:val="tablebullet2"/>
    <w:basedOn w:val="a3"/>
    <w:rsid w:val="007D1D96"/>
    <w:pPr>
      <w:spacing w:before="20" w:after="20"/>
      <w:ind w:left="408" w:hanging="180"/>
    </w:pPr>
    <w:rPr>
      <w:rFonts w:eastAsia="Calibri" w:cs="Arial"/>
      <w:color w:val="0000FF"/>
      <w:sz w:val="18"/>
      <w:szCs w:val="18"/>
    </w:rPr>
  </w:style>
  <w:style w:type="paragraph" w:customStyle="1" w:styleId="ArialParagraph">
    <w:name w:val="Arial Paragraph"/>
    <w:basedOn w:val="a3"/>
    <w:autoRedefine/>
    <w:rsid w:val="005878E9"/>
    <w:pPr>
      <w:spacing w:before="240" w:after="120"/>
    </w:pPr>
    <w:rPr>
      <w:rFonts w:cs="Arial"/>
      <w:b/>
      <w:bCs/>
    </w:rPr>
  </w:style>
  <w:style w:type="paragraph" w:customStyle="1" w:styleId="description">
    <w:name w:val="description"/>
    <w:basedOn w:val="22"/>
    <w:rsid w:val="004F013F"/>
    <w:pPr>
      <w:spacing w:before="0" w:after="240"/>
      <w:outlineLvl w:val="9"/>
    </w:pPr>
    <w:rPr>
      <w:rFonts w:eastAsia="Times New Roman"/>
      <w:b w:val="0"/>
      <w:lang w:val="en-US"/>
    </w:rPr>
  </w:style>
  <w:style w:type="paragraph" w:customStyle="1" w:styleId="Text4">
    <w:name w:val="Text 4"/>
    <w:basedOn w:val="a3"/>
    <w:autoRedefine/>
    <w:rsid w:val="00A012AB"/>
    <w:pPr>
      <w:numPr>
        <w:numId w:val="31"/>
      </w:numPr>
    </w:pPr>
    <w:rPr>
      <w:rFonts w:eastAsia="宋体"/>
    </w:rPr>
  </w:style>
  <w:style w:type="paragraph" w:styleId="aff5">
    <w:name w:val="Body Text"/>
    <w:aliases w:val="body text,????,?y????×?,?y?????,正文文字,?y????¡Á?,?y????,bt,?y???????¨¬?¡§|?,?y????????¡§???¡ì|?,?y???,?y?????¡§¡é?,?y?????¨¢?,建议书标准,Body Text(ch),Intent-1,正文文字-2,b,b1,Body"/>
    <w:basedOn w:val="a3"/>
    <w:link w:val="Char7"/>
    <w:rsid w:val="009A63BC"/>
    <w:pPr>
      <w:spacing w:after="120"/>
    </w:pPr>
  </w:style>
  <w:style w:type="character" w:customStyle="1" w:styleId="Char7">
    <w:name w:val="正文文本 Char"/>
    <w:aliases w:val="body text Char,???? Char,?y????×? Char,?y????? Char,正文文字 Char,?y????¡Á? Char,?y???? Char,bt Char,?y???????¨¬?¡§|? Char,?y????????¡§???¡ì|? Char,?y??? Char,?y?????¡§¡é? Char,?y?????¨¢? Char,建议书标准 Char,Body Text(ch) Char,Intent-1 Char,b Char"/>
    <w:basedOn w:val="a4"/>
    <w:link w:val="aff5"/>
    <w:rsid w:val="009A63BC"/>
    <w:rPr>
      <w:rFonts w:ascii="Arial" w:hAnsi="Arial"/>
    </w:rPr>
  </w:style>
  <w:style w:type="character" w:customStyle="1" w:styleId="HighlightedVariable">
    <w:name w:val="Highlighted Variable"/>
    <w:rsid w:val="009A63BC"/>
    <w:rPr>
      <w:rFonts w:ascii="Arial" w:hAnsi="Arial"/>
      <w:color w:val="0000FF"/>
    </w:rPr>
  </w:style>
  <w:style w:type="paragraph" w:customStyle="1" w:styleId="Note">
    <w:name w:val="Note"/>
    <w:basedOn w:val="aff5"/>
    <w:rsid w:val="009A63BC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left="720" w:right="5040" w:hanging="720"/>
    </w:pPr>
    <w:rPr>
      <w:rFonts w:eastAsia="宋体"/>
      <w:vanish/>
      <w:lang w:eastAsia="es-ES"/>
    </w:rPr>
  </w:style>
  <w:style w:type="paragraph" w:customStyle="1" w:styleId="Bullet">
    <w:name w:val="Bullet"/>
    <w:basedOn w:val="aff5"/>
    <w:rsid w:val="009A63BC"/>
    <w:pPr>
      <w:keepLines/>
      <w:numPr>
        <w:numId w:val="36"/>
      </w:numPr>
      <w:spacing w:before="60" w:after="60"/>
    </w:pPr>
    <w:rPr>
      <w:rFonts w:eastAsia="宋体"/>
      <w:lang w:eastAsia="es-ES"/>
    </w:rPr>
  </w:style>
  <w:style w:type="paragraph" w:customStyle="1" w:styleId="Style6">
    <w:name w:val="Style6"/>
    <w:basedOn w:val="22"/>
    <w:link w:val="Style6Char"/>
    <w:qFormat/>
    <w:rsid w:val="0079538B"/>
  </w:style>
  <w:style w:type="character" w:customStyle="1" w:styleId="2Char">
    <w:name w:val="标题 2 Char"/>
    <w:aliases w:val="HD2 Char"/>
    <w:basedOn w:val="a4"/>
    <w:link w:val="22"/>
    <w:rsid w:val="003B7BF3"/>
    <w:rPr>
      <w:rFonts w:asciiTheme="majorEastAsia" w:eastAsiaTheme="majorEastAsia" w:hAnsiTheme="majorEastAsia"/>
      <w:b/>
      <w:sz w:val="22"/>
      <w:szCs w:val="24"/>
      <w:lang w:val="en-GB" w:eastAsia="zh-CN"/>
    </w:rPr>
  </w:style>
  <w:style w:type="character" w:customStyle="1" w:styleId="Style6Char">
    <w:name w:val="Style6 Char"/>
    <w:basedOn w:val="2Char"/>
    <w:link w:val="Style6"/>
    <w:rsid w:val="0079538B"/>
    <w:rPr>
      <w:rFonts w:asciiTheme="majorEastAsia" w:eastAsiaTheme="majorEastAsia" w:hAnsiTheme="majorEastAsia"/>
      <w:b/>
      <w:sz w:val="22"/>
      <w:szCs w:val="24"/>
      <w:lang w:val="en-GB" w:eastAsia="zh-CN"/>
    </w:rPr>
  </w:style>
  <w:style w:type="paragraph" w:customStyle="1" w:styleId="49">
    <w:name w:val="正文文本缩进 4"/>
    <w:basedOn w:val="aff5"/>
    <w:link w:val="4Char"/>
    <w:rsid w:val="0033410D"/>
    <w:pPr>
      <w:spacing w:before="120"/>
      <w:ind w:left="1701"/>
      <w:jc w:val="both"/>
    </w:pPr>
    <w:rPr>
      <w:rFonts w:eastAsia="宋体"/>
      <w:sz w:val="21"/>
      <w:szCs w:val="21"/>
      <w:lang w:eastAsia="zh-CN"/>
    </w:rPr>
  </w:style>
  <w:style w:type="paragraph" w:customStyle="1" w:styleId="HeadingBar">
    <w:name w:val="Heading Bar"/>
    <w:basedOn w:val="a3"/>
    <w:next w:val="31"/>
    <w:rsid w:val="00F55D19"/>
    <w:pPr>
      <w:keepNext/>
      <w:keepLines/>
      <w:shd w:val="solid" w:color="auto" w:fill="auto"/>
      <w:spacing w:before="240"/>
      <w:ind w:right="7920"/>
    </w:pPr>
    <w:rPr>
      <w:rFonts w:ascii="Book Antiqua" w:eastAsia="宋体" w:hAnsi="Book Antiqua"/>
      <w:color w:val="FFFFFF"/>
      <w:sz w:val="8"/>
      <w:lang w:eastAsia="zh-TW"/>
    </w:rPr>
  </w:style>
  <w:style w:type="paragraph" w:customStyle="1" w:styleId="1b">
    <w:name w:val="表体1"/>
    <w:basedOn w:val="a3"/>
    <w:rsid w:val="00670285"/>
    <w:pPr>
      <w:spacing w:before="60" w:after="60"/>
    </w:pPr>
    <w:rPr>
      <w:rFonts w:eastAsia="宋体"/>
      <w:sz w:val="18"/>
      <w:szCs w:val="18"/>
      <w:lang w:eastAsia="zh-CN"/>
    </w:rPr>
  </w:style>
  <w:style w:type="character" w:customStyle="1" w:styleId="4Char">
    <w:name w:val="正文文本缩进 4 Char"/>
    <w:link w:val="49"/>
    <w:locked/>
    <w:rsid w:val="00BA2466"/>
    <w:rPr>
      <w:rFonts w:eastAsia="宋体"/>
      <w:sz w:val="21"/>
      <w:szCs w:val="21"/>
      <w:lang w:eastAsia="zh-CN"/>
    </w:rPr>
  </w:style>
  <w:style w:type="paragraph" w:customStyle="1" w:styleId="defaultparagraphfontCharCharCharChar">
    <w:name w:val="default paragraph font Char Char Char Char"/>
    <w:basedOn w:val="a3"/>
    <w:autoRedefine/>
    <w:rsid w:val="00205598"/>
    <w:pPr>
      <w:widowControl w:val="0"/>
      <w:jc w:val="both"/>
    </w:pPr>
    <w:rPr>
      <w:rFonts w:ascii="Tahoma" w:eastAsia="楷体_GB2312" w:hAnsi="Tahoma"/>
      <w:spacing w:val="10"/>
      <w:kern w:val="2"/>
      <w:sz w:val="24"/>
      <w:lang w:eastAsia="zh-CN"/>
    </w:rPr>
  </w:style>
  <w:style w:type="paragraph" w:customStyle="1" w:styleId="tty80">
    <w:name w:val="tty80"/>
    <w:basedOn w:val="a3"/>
    <w:rsid w:val="00E7688E"/>
    <w:pPr>
      <w:widowControl w:val="0"/>
      <w:autoSpaceDE w:val="0"/>
      <w:autoSpaceDN w:val="0"/>
      <w:adjustRightInd w:val="0"/>
      <w:textAlignment w:val="baseline"/>
    </w:pPr>
    <w:rPr>
      <w:rFonts w:ascii="宋体" w:eastAsia="宋体"/>
      <w:lang w:eastAsia="zh-CN"/>
    </w:rPr>
  </w:style>
  <w:style w:type="paragraph" w:customStyle="1" w:styleId="BodyTextbodytext">
    <w:name w:val="Body Text.body text"/>
    <w:basedOn w:val="a3"/>
    <w:rsid w:val="00E7688E"/>
    <w:pPr>
      <w:widowControl w:val="0"/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eastAsia="宋体" w:hAnsi="Book Antiqua"/>
    </w:rPr>
  </w:style>
  <w:style w:type="paragraph" w:customStyle="1" w:styleId="TableHeading">
    <w:name w:val="Table Heading"/>
    <w:basedOn w:val="TableText0"/>
    <w:rsid w:val="00BE39ED"/>
    <w:pPr>
      <w:keepLines/>
      <w:widowControl w:val="0"/>
      <w:autoSpaceDE w:val="0"/>
      <w:autoSpaceDN w:val="0"/>
      <w:adjustRightInd w:val="0"/>
      <w:spacing w:before="120" w:after="120"/>
      <w:textAlignment w:val="baseline"/>
    </w:pPr>
    <w:rPr>
      <w:rFonts w:ascii="宋体" w:eastAsia="宋体" w:hAnsi="Times New Roman"/>
      <w:b/>
      <w:color w:val="auto"/>
      <w:sz w:val="16"/>
      <w:lang w:eastAsia="zh-CN"/>
    </w:rPr>
  </w:style>
  <w:style w:type="paragraph" w:customStyle="1" w:styleId="bodytextyy">
    <w:name w:val="样式 正文文本body text?????y????×??y????? + (符号) 宋体"/>
    <w:basedOn w:val="aff5"/>
    <w:link w:val="bodytextyyChar"/>
    <w:rsid w:val="00BE39ED"/>
    <w:pPr>
      <w:widowControl w:val="0"/>
      <w:autoSpaceDE w:val="0"/>
      <w:autoSpaceDN w:val="0"/>
      <w:adjustRightInd w:val="0"/>
      <w:spacing w:before="120"/>
      <w:ind w:left="2520"/>
      <w:textAlignment w:val="baseline"/>
    </w:pPr>
    <w:rPr>
      <w:rFonts w:ascii="宋体" w:eastAsia="宋体"/>
      <w:sz w:val="21"/>
      <w:lang w:eastAsia="zh-CN"/>
    </w:rPr>
  </w:style>
  <w:style w:type="character" w:customStyle="1" w:styleId="bodytextyyChar">
    <w:name w:val="样式 正文文本body text?????y????×??y????? + (符号) 宋体 Char"/>
    <w:basedOn w:val="a4"/>
    <w:link w:val="bodytextyy"/>
    <w:rsid w:val="00BE39ED"/>
    <w:rPr>
      <w:rFonts w:ascii="宋体" w:eastAsia="宋体"/>
      <w:sz w:val="21"/>
      <w:lang w:eastAsia="zh-CN"/>
    </w:rPr>
  </w:style>
  <w:style w:type="paragraph" w:customStyle="1" w:styleId="font7">
    <w:name w:val="font7"/>
    <w:basedOn w:val="a3"/>
    <w:rsid w:val="00B85F61"/>
    <w:pPr>
      <w:spacing w:before="100" w:beforeAutospacing="1" w:after="100" w:afterAutospacing="1"/>
    </w:pPr>
    <w:rPr>
      <w:rFonts w:ascii="PMingLiU" w:eastAsia="PMingLiU" w:hAnsi="PMingLiU" w:hint="eastAsia"/>
      <w:color w:val="3366FF"/>
      <w:sz w:val="24"/>
      <w:lang w:eastAsia="zh-CN"/>
    </w:rPr>
  </w:style>
  <w:style w:type="table" w:styleId="-3">
    <w:name w:val="Light List Accent 3"/>
    <w:basedOn w:val="a5"/>
    <w:uiPriority w:val="61"/>
    <w:rsid w:val="00CA3A36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f6">
    <w:name w:val="Revision"/>
    <w:hidden/>
    <w:uiPriority w:val="99"/>
    <w:semiHidden/>
    <w:rsid w:val="00E57570"/>
    <w:rPr>
      <w:rFonts w:ascii="Arial" w:hAnsi="Arial"/>
    </w:rPr>
  </w:style>
  <w:style w:type="paragraph" w:styleId="aff7">
    <w:name w:val="caption"/>
    <w:basedOn w:val="a3"/>
    <w:next w:val="a3"/>
    <w:unhideWhenUsed/>
    <w:qFormat/>
    <w:rsid w:val="00371F9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Char4">
    <w:name w:val="列出段落 Char"/>
    <w:aliases w:val="Figure_name Char,List Paragraph1 Char"/>
    <w:link w:val="aff1"/>
    <w:uiPriority w:val="34"/>
    <w:locked/>
    <w:rsid w:val="00825971"/>
    <w:rPr>
      <w:rFonts w:ascii="Calibri" w:eastAsia="宋体" w:hAnsi="Calibri"/>
      <w:sz w:val="22"/>
      <w:szCs w:val="22"/>
      <w:lang w:val="nl-B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6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9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75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8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6333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50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3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0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7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8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3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1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64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18504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7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139">
          <w:marLeft w:val="36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4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1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1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82447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6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66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964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46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8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6034">
                  <w:marLeft w:val="0"/>
                  <w:marRight w:val="0"/>
                  <w:marTop w:val="0"/>
                  <w:marBottom w:val="0"/>
                  <w:divBdr>
                    <w:top w:val="single" w:sz="6" w:space="0" w:color="E3E3E3"/>
                    <w:left w:val="single" w:sz="6" w:space="12" w:color="E3E3E3"/>
                    <w:bottom w:val="single" w:sz="6" w:space="8" w:color="E3E3E3"/>
                    <w:right w:val="single" w:sz="6" w:space="11" w:color="E3E3E3"/>
                  </w:divBdr>
                  <w:divsChild>
                    <w:div w:id="5841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01275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929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7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5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13182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72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4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4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5268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47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5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8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75694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0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98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269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1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4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7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91620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32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07782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90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1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2876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2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inen\AppData\Local\Temp\wz8fa1\Tem_MS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DF31-7712-412F-9390-81B9F7722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Tem_MSWord.dot</Template>
  <TotalTime>0</TotalTime>
  <Pages>8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系统解决方案</vt:lpstr>
    </vt:vector>
  </TitlesOfParts>
  <Company>Deloitte</Company>
  <LinksUpToDate>false</LinksUpToDate>
  <CharactersWithSpaces>2956</CharactersWithSpaces>
  <SharedDoc>false</SharedDoc>
  <HLinks>
    <vt:vector size="168" baseType="variant">
      <vt:variant>
        <vt:i4>5832712</vt:i4>
      </vt:variant>
      <vt:variant>
        <vt:i4>159</vt:i4>
      </vt:variant>
      <vt:variant>
        <vt:i4>0</vt:i4>
      </vt:variant>
      <vt:variant>
        <vt:i4>5</vt:i4>
      </vt:variant>
      <vt:variant>
        <vt:lpwstr>http://www.deloitte.com/us/about</vt:lpwstr>
      </vt:variant>
      <vt:variant>
        <vt:lpwstr/>
      </vt:variant>
      <vt:variant>
        <vt:i4>6029389</vt:i4>
      </vt:variant>
      <vt:variant>
        <vt:i4>156</vt:i4>
      </vt:variant>
      <vt:variant>
        <vt:i4>0</vt:i4>
      </vt:variant>
      <vt:variant>
        <vt:i4>5</vt:i4>
      </vt:variant>
      <vt:variant>
        <vt:lpwstr>http://www.time.gov/</vt:lpwstr>
      </vt:variant>
      <vt:variant>
        <vt:lpwstr/>
      </vt:variant>
      <vt:variant>
        <vt:i4>262181</vt:i4>
      </vt:variant>
      <vt:variant>
        <vt:i4>153</vt:i4>
      </vt:variant>
      <vt:variant>
        <vt:i4>0</vt:i4>
      </vt:variant>
      <vt:variant>
        <vt:i4>5</vt:i4>
      </vt:variant>
      <vt:variant>
        <vt:lpwstr>https://deloittenet.deloitte.com/About/Policies/Admin/Pages/310_Information_Security_US.aspx</vt:lpwstr>
      </vt:variant>
      <vt:variant>
        <vt:lpwstr/>
      </vt:variant>
      <vt:variant>
        <vt:i4>7274562</vt:i4>
      </vt:variant>
      <vt:variant>
        <vt:i4>150</vt:i4>
      </vt:variant>
      <vt:variant>
        <vt:i4>0</vt:i4>
      </vt:variant>
      <vt:variant>
        <vt:i4>5</vt:i4>
      </vt:variant>
      <vt:variant>
        <vt:lpwstr>https://deloittenet.deloitte.com/About/Policies/Admin/Pages/910_Privacy_Policy_US.aspx</vt:lpwstr>
      </vt:variant>
      <vt:variant>
        <vt:lpwstr>.004</vt:lpwstr>
      </vt:variant>
      <vt:variant>
        <vt:i4>1638462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_Toc290647861</vt:lpwstr>
      </vt:variant>
      <vt:variant>
        <vt:i4>1638462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_Toc290647860</vt:lpwstr>
      </vt:variant>
      <vt:variant>
        <vt:i4>1703998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_Toc290647859</vt:lpwstr>
      </vt:variant>
      <vt:variant>
        <vt:i4>1703998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_Toc290647858</vt:lpwstr>
      </vt:variant>
      <vt:variant>
        <vt:i4>1703998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_Toc290647857</vt:lpwstr>
      </vt:variant>
      <vt:variant>
        <vt:i4>1703998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_Toc290647856</vt:lpwstr>
      </vt:variant>
      <vt:variant>
        <vt:i4>1703998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_Toc290647855</vt:lpwstr>
      </vt:variant>
      <vt:variant>
        <vt:i4>1703998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_Toc290647854</vt:lpwstr>
      </vt:variant>
      <vt:variant>
        <vt:i4>1703998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_Toc290647853</vt:lpwstr>
      </vt:variant>
      <vt:variant>
        <vt:i4>1703998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_Toc290647852</vt:lpwstr>
      </vt:variant>
      <vt:variant>
        <vt:i4>1703998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_Toc290647851</vt:lpwstr>
      </vt:variant>
      <vt:variant>
        <vt:i4>1703998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_Toc290647850</vt:lpwstr>
      </vt:variant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_Toc290647849</vt:lpwstr>
      </vt:variant>
      <vt:variant>
        <vt:i4>1769534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_Toc290647848</vt:lpwstr>
      </vt:variant>
      <vt:variant>
        <vt:i4>1769534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_Toc290647847</vt:lpwstr>
      </vt:variant>
      <vt:variant>
        <vt:i4>1769534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_Toc290647846</vt:lpwstr>
      </vt:variant>
      <vt:variant>
        <vt:i4>1769534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_Toc290647845</vt:lpwstr>
      </vt:variant>
      <vt:variant>
        <vt:i4>1769534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_Toc290647844</vt:lpwstr>
      </vt:variant>
      <vt:variant>
        <vt:i4>1769534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_Toc290647843</vt:lpwstr>
      </vt:variant>
      <vt:variant>
        <vt:i4>1769534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_Toc290647842</vt:lpwstr>
      </vt:variant>
      <vt:variant>
        <vt:i4>1769534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_Toc290647841</vt:lpwstr>
      </vt:variant>
      <vt:variant>
        <vt:i4>1769534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_Toc290647840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_Toc290647839</vt:lpwstr>
      </vt:variant>
      <vt:variant>
        <vt:i4>1376338</vt:i4>
      </vt:variant>
      <vt:variant>
        <vt:i4>0</vt:i4>
      </vt:variant>
      <vt:variant>
        <vt:i4>0</vt:i4>
      </vt:variant>
      <vt:variant>
        <vt:i4>5</vt:i4>
      </vt:variant>
      <vt:variant>
        <vt:lpwstr>https://www.deloittenet.com/CM/MarketingBusinessDev/MarketingBusinessDevelopment/BrandReputation/default.htm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系统解决方案</dc:title>
  <dc:creator>Wish Ji Yang Huan</dc:creator>
  <cp:lastModifiedBy>jianglizhi</cp:lastModifiedBy>
  <cp:revision>2</cp:revision>
  <cp:lastPrinted>2016-08-04T05:53:00Z</cp:lastPrinted>
  <dcterms:created xsi:type="dcterms:W3CDTF">2017-12-05T03:38:00Z</dcterms:created>
  <dcterms:modified xsi:type="dcterms:W3CDTF">2017-12-05T03:38:00Z</dcterms:modified>
</cp:coreProperties>
</file>