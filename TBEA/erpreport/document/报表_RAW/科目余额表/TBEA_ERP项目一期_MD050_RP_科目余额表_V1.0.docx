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A762C" w14:textId="47424C20" w:rsidR="00D470F4" w:rsidRPr="00980835" w:rsidRDefault="00581006" w:rsidP="00A07D2A">
      <w:pPr>
        <w:pStyle w:val="Projectname"/>
        <w:spacing w:before="3360"/>
        <w:rPr>
          <w:rFonts w:ascii="Arial" w:hAnsi="Arial" w:cs="Arial"/>
          <w:color w:val="auto"/>
          <w:lang w:eastAsia="zh-CN"/>
        </w:rPr>
      </w:pPr>
      <w:r w:rsidRPr="00980835">
        <w:rPr>
          <w:rFonts w:ascii="Arial" w:hAnsi="Arial" w:cs="Arial" w:hint="eastAsia"/>
          <w:color w:val="auto"/>
          <w:lang w:eastAsia="zh-CN"/>
        </w:rPr>
        <w:t>TBEA_ERP</w:t>
      </w:r>
      <w:r w:rsidRPr="00980835">
        <w:rPr>
          <w:rFonts w:ascii="Arial" w:hAnsi="Arial" w:cs="Arial" w:hint="eastAsia"/>
          <w:color w:val="auto"/>
          <w:lang w:eastAsia="zh-CN"/>
        </w:rPr>
        <w:t>项目一期</w:t>
      </w:r>
    </w:p>
    <w:p w14:paraId="61C015B4" w14:textId="2EB0B243" w:rsidR="00CF0395" w:rsidRDefault="00676994" w:rsidP="0043184E">
      <w:pPr>
        <w:pStyle w:val="StyleToolordeliverablenameCustomColorRGB039118Left"/>
        <w:rPr>
          <w:rFonts w:ascii="Arial" w:hAnsi="Arial" w:cs="Arial"/>
          <w:color w:val="auto"/>
          <w:lang w:eastAsia="zh-CN"/>
        </w:rPr>
      </w:pPr>
      <w:r>
        <w:rPr>
          <w:rFonts w:ascii="Arial" w:hAnsi="Arial" w:cs="Arial" w:hint="eastAsia"/>
          <w:color w:val="auto"/>
          <w:lang w:eastAsia="zh-CN"/>
        </w:rPr>
        <w:t>功能设计文档</w:t>
      </w:r>
    </w:p>
    <w:p w14:paraId="7806BBA5" w14:textId="6AB68AD1" w:rsidR="004C0448" w:rsidRDefault="001E1CE5" w:rsidP="00676994">
      <w:pPr>
        <w:pStyle w:val="StyleToolordeliverablenameCustomColorRGB039118Left"/>
        <w:rPr>
          <w:rFonts w:ascii="Arial" w:hAnsi="Arial" w:cs="Arial"/>
          <w:color w:val="auto"/>
          <w:lang w:eastAsia="zh-CN"/>
        </w:rPr>
      </w:pPr>
      <w:r>
        <w:rPr>
          <w:rFonts w:ascii="Arial" w:hAnsi="Arial" w:cs="Arial" w:hint="eastAsia"/>
          <w:color w:val="auto"/>
          <w:lang w:eastAsia="zh-CN"/>
        </w:rPr>
        <w:t>报表</w:t>
      </w:r>
      <w:r>
        <w:rPr>
          <w:rFonts w:ascii="Arial" w:hAnsi="Arial" w:cs="Arial"/>
          <w:color w:val="auto"/>
          <w:lang w:eastAsia="zh-CN"/>
        </w:rPr>
        <w:t>接口</w:t>
      </w:r>
    </w:p>
    <w:p w14:paraId="21533D71" w14:textId="0F1E9007" w:rsidR="00676994" w:rsidRPr="00676994" w:rsidRDefault="00B96BD1" w:rsidP="004C0448">
      <w:pPr>
        <w:pStyle w:val="StyleToolordeliverablenameCustomColorRGB039118Left"/>
        <w:spacing w:before="200"/>
        <w:rPr>
          <w:rFonts w:ascii="Arial" w:hAnsi="Arial" w:cs="Arial"/>
          <w:color w:val="auto"/>
          <w:lang w:eastAsia="zh-CN"/>
        </w:rPr>
      </w:pPr>
      <w:r>
        <w:rPr>
          <w:rFonts w:ascii="Arial" w:hAnsi="Arial" w:cs="Arial" w:hint="eastAsia"/>
          <w:color w:val="auto"/>
          <w:lang w:eastAsia="zh-CN"/>
        </w:rPr>
        <w:t>——</w:t>
      </w:r>
      <w:r w:rsidR="008F3378">
        <w:rPr>
          <w:rFonts w:ascii="Arial" w:hAnsi="Arial" w:cs="Arial" w:hint="eastAsia"/>
          <w:color w:val="auto"/>
          <w:lang w:eastAsia="zh-CN"/>
        </w:rPr>
        <w:t>科目余额表</w:t>
      </w:r>
    </w:p>
    <w:p w14:paraId="210D8431" w14:textId="599ECC6E" w:rsidR="004E2C3D" w:rsidRPr="00980835" w:rsidRDefault="004E2C3D" w:rsidP="004E2C3D">
      <w:pPr>
        <w:pStyle w:val="DocumentControlInformation"/>
        <w:rPr>
          <w:color w:val="auto"/>
          <w:lang w:eastAsia="zh-CN"/>
        </w:rPr>
      </w:pPr>
      <w:bookmarkStart w:id="0" w:name="_Ref226997186"/>
      <w:bookmarkStart w:id="1" w:name="_Toc415885907"/>
      <w:bookmarkStart w:id="2" w:name="_Toc445520353"/>
      <w:bookmarkStart w:id="3" w:name="_Toc523032770"/>
      <w:r w:rsidRPr="00980835">
        <w:rPr>
          <w:color w:val="auto"/>
          <w:lang w:eastAsia="zh-CN"/>
        </w:rPr>
        <w:lastRenderedPageBreak/>
        <w:t>文档控制信息</w:t>
      </w:r>
    </w:p>
    <w:p w14:paraId="1E951190" w14:textId="77777777" w:rsidR="004E2C3D" w:rsidRPr="00980835" w:rsidRDefault="004E2C3D" w:rsidP="00BC0A60">
      <w:pPr>
        <w:pStyle w:val="DocumentInformation"/>
        <w:spacing w:after="80"/>
      </w:pPr>
      <w:r w:rsidRPr="00980835">
        <w:t>文档信息</w:t>
      </w:r>
    </w:p>
    <w:tbl>
      <w:tblPr>
        <w:tblW w:w="9351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237"/>
      </w:tblGrid>
      <w:tr w:rsidR="009E0AB7" w:rsidRPr="00980835" w14:paraId="3B73CBDE" w14:textId="77777777" w:rsidTr="00001361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05B8EB3" w14:textId="77777777" w:rsidR="009E0AB7" w:rsidRPr="00980835" w:rsidRDefault="009E0AB7" w:rsidP="00A74409">
            <w:pPr>
              <w:pStyle w:val="Bodycopybold"/>
            </w:pPr>
            <w:r w:rsidRPr="00980835">
              <w:rPr>
                <w:rFonts w:hint="eastAsia"/>
              </w:rPr>
              <w:t>文档名称</w:t>
            </w:r>
          </w:p>
        </w:tc>
        <w:tc>
          <w:tcPr>
            <w:tcW w:w="6237" w:type="dxa"/>
            <w:vAlign w:val="center"/>
          </w:tcPr>
          <w:p w14:paraId="237E32E9" w14:textId="25DA9FDD" w:rsidR="009E0AB7" w:rsidRPr="00A74409" w:rsidRDefault="00487C2B" w:rsidP="00BC0A60">
            <w:pPr>
              <w:pStyle w:val="Documentname"/>
              <w:spacing w:before="40" w:after="40"/>
              <w:jc w:val="both"/>
              <w:rPr>
                <w:rFonts w:ascii="Arial" w:hAnsi="Arial"/>
              </w:rPr>
            </w:pPr>
            <w:r w:rsidRPr="00A74409">
              <w:rPr>
                <w:rFonts w:ascii="Arial" w:hAnsi="Arial" w:hint="eastAsia"/>
              </w:rPr>
              <w:t>功能设计</w:t>
            </w:r>
            <w:r w:rsidRPr="00A74409">
              <w:rPr>
                <w:rFonts w:ascii="Arial" w:hAnsi="Arial" w:hint="eastAsia"/>
              </w:rPr>
              <w:t>-</w:t>
            </w:r>
            <w:r w:rsidR="00225337">
              <w:rPr>
                <w:rFonts w:ascii="Arial" w:hAnsi="Arial" w:hint="eastAsia"/>
              </w:rPr>
              <w:t>科目余额表</w:t>
            </w:r>
          </w:p>
        </w:tc>
      </w:tr>
      <w:tr w:rsidR="003542F0" w:rsidRPr="00980835" w14:paraId="6E213C42" w14:textId="77777777" w:rsidTr="00001361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B601C95" w14:textId="68637962" w:rsidR="003542F0" w:rsidRPr="00980835" w:rsidRDefault="003542F0" w:rsidP="00A74409">
            <w:pPr>
              <w:pStyle w:val="Bodycopybold"/>
            </w:pPr>
            <w:r>
              <w:rPr>
                <w:rFonts w:hint="eastAsia"/>
              </w:rPr>
              <w:t>文档</w:t>
            </w:r>
            <w:r>
              <w:t>作</w:t>
            </w:r>
            <w:r>
              <w:rPr>
                <w:rFonts w:hint="eastAsia"/>
              </w:rPr>
              <w:t>者</w:t>
            </w:r>
          </w:p>
        </w:tc>
        <w:tc>
          <w:tcPr>
            <w:tcW w:w="6237" w:type="dxa"/>
            <w:vAlign w:val="center"/>
          </w:tcPr>
          <w:p w14:paraId="31358AF9" w14:textId="2C34C80D" w:rsidR="003542F0" w:rsidRPr="003006BD" w:rsidRDefault="003542F0" w:rsidP="003006BD">
            <w:proofErr w:type="spellStart"/>
            <w:r w:rsidRPr="003006BD">
              <w:rPr>
                <w:rFonts w:hint="eastAsia"/>
              </w:rPr>
              <w:t>德</w:t>
            </w:r>
            <w:r w:rsidRPr="003006BD">
              <w:t>勤</w:t>
            </w:r>
            <w:r w:rsidRPr="003006BD">
              <w:rPr>
                <w:rFonts w:hint="eastAsia"/>
              </w:rPr>
              <w:t>顾问</w:t>
            </w:r>
            <w:proofErr w:type="spellEnd"/>
          </w:p>
        </w:tc>
      </w:tr>
      <w:tr w:rsidR="006E3D51" w:rsidRPr="00980835" w14:paraId="0DC87356" w14:textId="77777777" w:rsidTr="00001361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18FA7FC" w14:textId="77777777" w:rsidR="006E3D51" w:rsidRPr="00980835" w:rsidRDefault="006E3D51" w:rsidP="00A74409">
            <w:pPr>
              <w:pStyle w:val="Bodycopybold"/>
            </w:pPr>
            <w:r w:rsidRPr="00980835">
              <w:rPr>
                <w:rFonts w:hint="eastAsia"/>
              </w:rPr>
              <w:t>交付日期</w:t>
            </w:r>
          </w:p>
        </w:tc>
        <w:tc>
          <w:tcPr>
            <w:tcW w:w="6237" w:type="dxa"/>
            <w:vAlign w:val="center"/>
          </w:tcPr>
          <w:p w14:paraId="6F2C33B4" w14:textId="74074645" w:rsidR="006E3D51" w:rsidRPr="00A74409" w:rsidRDefault="00DF4D06" w:rsidP="00BC0A60">
            <w:pPr>
              <w:pStyle w:val="Bodycopy"/>
              <w:spacing w:before="40" w:after="40"/>
            </w:pPr>
            <w:r w:rsidRPr="00A74409">
              <w:rPr>
                <w:lang w:eastAsia="zh-CN"/>
              </w:rPr>
              <w:t xml:space="preserve">&lt; </w:t>
            </w:r>
            <w:proofErr w:type="spellStart"/>
            <w:r w:rsidRPr="00A74409">
              <w:rPr>
                <w:lang w:eastAsia="zh-CN"/>
              </w:rPr>
              <w:t>yyyy</w:t>
            </w:r>
            <w:proofErr w:type="spellEnd"/>
            <w:r w:rsidRPr="00A74409">
              <w:rPr>
                <w:rFonts w:hint="eastAsia"/>
                <w:lang w:eastAsia="zh-CN"/>
              </w:rPr>
              <w:t>-mm-</w:t>
            </w:r>
            <w:proofErr w:type="spellStart"/>
            <w:r w:rsidRPr="00A74409">
              <w:rPr>
                <w:rFonts w:hint="eastAsia"/>
                <w:lang w:eastAsia="zh-CN"/>
              </w:rPr>
              <w:t>dd</w:t>
            </w:r>
            <w:proofErr w:type="spellEnd"/>
            <w:r w:rsidRPr="00A74409">
              <w:rPr>
                <w:lang w:eastAsia="zh-CN"/>
              </w:rPr>
              <w:t xml:space="preserve"> </w:t>
            </w:r>
            <w:r w:rsidRPr="00A74409">
              <w:rPr>
                <w:rFonts w:hint="eastAsia"/>
                <w:lang w:eastAsia="zh-CN"/>
              </w:rPr>
              <w:t xml:space="preserve"> </w:t>
            </w:r>
            <w:r w:rsidRPr="00A74409">
              <w:rPr>
                <w:lang w:eastAsia="zh-CN"/>
              </w:rPr>
              <w:t>&gt;</w:t>
            </w:r>
          </w:p>
        </w:tc>
      </w:tr>
    </w:tbl>
    <w:p w14:paraId="1D262AE3" w14:textId="77777777" w:rsidR="004E2C3D" w:rsidRPr="00980835" w:rsidRDefault="004E2C3D" w:rsidP="00BC0A60">
      <w:pPr>
        <w:pStyle w:val="DocumentInformation"/>
        <w:spacing w:after="80"/>
      </w:pPr>
      <w:r w:rsidRPr="00980835">
        <w:t>文档编辑历史</w:t>
      </w:r>
    </w:p>
    <w:tbl>
      <w:tblPr>
        <w:tblW w:w="935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147"/>
        <w:gridCol w:w="1729"/>
        <w:gridCol w:w="5188"/>
        <w:gridCol w:w="1286"/>
      </w:tblGrid>
      <w:tr w:rsidR="004E2C3D" w:rsidRPr="00980835" w14:paraId="2BA8CA58" w14:textId="77777777" w:rsidTr="00001361">
        <w:trPr>
          <w:trHeight w:val="317"/>
          <w:tblHeader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5C480E05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534EC190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日期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0F6492CC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新增</w:t>
            </w:r>
            <w:r w:rsidRPr="00980835">
              <w:rPr>
                <w:rFonts w:ascii="Arial" w:hAnsi="Arial" w:cs="Arial"/>
              </w:rPr>
              <w:t>/</w:t>
            </w:r>
            <w:r w:rsidRPr="00980835">
              <w:rPr>
                <w:rFonts w:ascii="Arial" w:hAnsi="Arial" w:cs="Arial"/>
                <w:lang w:eastAsia="zh-CN"/>
              </w:rPr>
              <w:t>修改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20605BA7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修订人</w:t>
            </w:r>
          </w:p>
        </w:tc>
      </w:tr>
      <w:tr w:rsidR="00DF4D06" w:rsidRPr="00980835" w14:paraId="5EDF86C3" w14:textId="77777777" w:rsidTr="00001361"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567600C" w14:textId="725E79BD" w:rsidR="00DF4D06" w:rsidRPr="00980835" w:rsidRDefault="00720718" w:rsidP="00720718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>
              <w:rPr>
                <w:rFonts w:ascii="Arial" w:hAnsi="Arial" w:hint="eastAsia"/>
              </w:rPr>
              <w:t>版本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9DC6A2C" w14:textId="309CB372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 xml:space="preserve">&lt; </w:t>
            </w:r>
            <w:proofErr w:type="spellStart"/>
            <w:r w:rsidRPr="00980835">
              <w:rPr>
                <w:rFonts w:ascii="Arial" w:hAnsi="Arial"/>
              </w:rPr>
              <w:t>yyyy</w:t>
            </w:r>
            <w:proofErr w:type="spellEnd"/>
            <w:r w:rsidRPr="00980835">
              <w:rPr>
                <w:rFonts w:ascii="Arial" w:hAnsi="Arial" w:hint="eastAsia"/>
              </w:rPr>
              <w:t>-mm-</w:t>
            </w:r>
            <w:proofErr w:type="spellStart"/>
            <w:r w:rsidRPr="00980835">
              <w:rPr>
                <w:rFonts w:ascii="Arial" w:hAnsi="Arial" w:hint="eastAsia"/>
              </w:rPr>
              <w:t>dd</w:t>
            </w:r>
            <w:proofErr w:type="spellEnd"/>
            <w:r w:rsidRPr="00980835">
              <w:rPr>
                <w:rFonts w:ascii="Arial" w:hAnsi="Arial"/>
              </w:rPr>
              <w:t xml:space="preserve"> </w:t>
            </w:r>
            <w:r w:rsidRPr="00980835">
              <w:rPr>
                <w:rFonts w:ascii="Arial" w:hAnsi="Arial" w:hint="eastAsia"/>
              </w:rPr>
              <w:t xml:space="preserve"> 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21491" w14:textId="223E4864" w:rsidR="00DF4D06" w:rsidRPr="00980835" w:rsidRDefault="00720718" w:rsidP="00720718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>
              <w:rPr>
                <w:rFonts w:ascii="Arial" w:hAnsi="Arial" w:hint="eastAsia"/>
              </w:rPr>
              <w:t>修订</w:t>
            </w:r>
            <w:r>
              <w:rPr>
                <w:rFonts w:ascii="Arial" w:hAnsi="Arial"/>
              </w:rPr>
              <w:t>说明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14:paraId="473BDECF" w14:textId="28A70FF7" w:rsidR="00DF4D06" w:rsidRPr="00980835" w:rsidRDefault="00720718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 w:rsidRPr="00980835">
              <w:rPr>
                <w:rFonts w:ascii="Arial" w:hAnsi="Arial"/>
              </w:rPr>
              <w:t>姓名</w:t>
            </w:r>
            <w:r w:rsidRPr="00980835">
              <w:rPr>
                <w:rFonts w:ascii="Arial" w:hAnsi="Arial"/>
              </w:rPr>
              <w:t>&gt;</w:t>
            </w:r>
          </w:p>
        </w:tc>
      </w:tr>
      <w:tr w:rsidR="00DF4D06" w:rsidRPr="00980835" w14:paraId="4FF97A1C" w14:textId="77777777" w:rsidTr="00001361">
        <w:tc>
          <w:tcPr>
            <w:tcW w:w="1127" w:type="dxa"/>
            <w:vAlign w:val="center"/>
          </w:tcPr>
          <w:p w14:paraId="4041BF55" w14:textId="1376CD1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3555E736" w14:textId="21EBE2C5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3B93D976" w14:textId="16EBF791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320A4B5A" w14:textId="16676074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DF4D06" w:rsidRPr="00980835" w14:paraId="1B2C18D3" w14:textId="77777777" w:rsidTr="00001361">
        <w:tc>
          <w:tcPr>
            <w:tcW w:w="1127" w:type="dxa"/>
            <w:vAlign w:val="center"/>
          </w:tcPr>
          <w:p w14:paraId="30CE69C7" w14:textId="26EC38E5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79BCB674" w14:textId="363B95BD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57B08510" w14:textId="45E32628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29ED99A5" w14:textId="4FA69D08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DF4D06" w:rsidRPr="00980835" w14:paraId="360AEB17" w14:textId="77777777" w:rsidTr="00001361">
        <w:tc>
          <w:tcPr>
            <w:tcW w:w="1127" w:type="dxa"/>
            <w:vAlign w:val="center"/>
          </w:tcPr>
          <w:p w14:paraId="05C10DE1" w14:textId="4BA6B9B9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5A3E1F31" w14:textId="0ADC9758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1C3F8C52" w14:textId="37712671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4CF6E062" w14:textId="4F4F7CBC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DF4D06" w:rsidRPr="00980835" w14:paraId="1D7E01FB" w14:textId="77777777" w:rsidTr="00001361">
        <w:tc>
          <w:tcPr>
            <w:tcW w:w="1127" w:type="dxa"/>
            <w:vAlign w:val="center"/>
          </w:tcPr>
          <w:p w14:paraId="62AA555B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3B9975E0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094BE8D9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40307179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DF4D06" w:rsidRPr="00980835" w14:paraId="43CE2161" w14:textId="77777777" w:rsidTr="00001361">
        <w:tc>
          <w:tcPr>
            <w:tcW w:w="1127" w:type="dxa"/>
            <w:vAlign w:val="center"/>
          </w:tcPr>
          <w:p w14:paraId="061EB78E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63746CFE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04864523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2E1702AB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DF4D06" w:rsidRPr="00980835" w14:paraId="46BF8F25" w14:textId="77777777" w:rsidTr="00001361">
        <w:tc>
          <w:tcPr>
            <w:tcW w:w="1127" w:type="dxa"/>
            <w:vAlign w:val="center"/>
          </w:tcPr>
          <w:p w14:paraId="23D95965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64473E46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1C2CE151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00CCAAC2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</w:tbl>
    <w:p w14:paraId="5BE9A2E0" w14:textId="77777777" w:rsidR="004E2C3D" w:rsidRPr="00980835" w:rsidRDefault="004E2C3D" w:rsidP="00BC0A60">
      <w:pPr>
        <w:pStyle w:val="DocumentInformation"/>
        <w:spacing w:after="80"/>
      </w:pPr>
      <w:r w:rsidRPr="00980835">
        <w:t>文档审阅</w:t>
      </w:r>
      <w:r w:rsidRPr="00980835">
        <w:t>/</w:t>
      </w:r>
      <w:r w:rsidRPr="00980835">
        <w:t>批准历史</w:t>
      </w:r>
    </w:p>
    <w:tbl>
      <w:tblPr>
        <w:tblW w:w="935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193"/>
        <w:gridCol w:w="2741"/>
        <w:gridCol w:w="2717"/>
      </w:tblGrid>
      <w:tr w:rsidR="004E2C3D" w:rsidRPr="00980835" w14:paraId="380D27AE" w14:textId="77777777" w:rsidTr="00001361">
        <w:trPr>
          <w:trHeight w:val="266"/>
          <w:tblHeader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2D1A5D31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6775F744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姓名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339BDD12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组织</w:t>
            </w:r>
            <w:r w:rsidRPr="00980835">
              <w:rPr>
                <w:rFonts w:ascii="Arial" w:hAnsi="Arial" w:cs="Arial"/>
                <w:lang w:eastAsia="zh-CN"/>
              </w:rPr>
              <w:t>/</w:t>
            </w:r>
            <w:r w:rsidRPr="00980835">
              <w:rPr>
                <w:rFonts w:ascii="Arial" w:hAnsi="Arial" w:cs="Arial"/>
                <w:lang w:eastAsia="zh-CN"/>
              </w:rPr>
              <w:t>职称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7D7CCE8E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备注</w:t>
            </w:r>
          </w:p>
        </w:tc>
      </w:tr>
      <w:tr w:rsidR="00A03FDA" w:rsidRPr="00980835" w14:paraId="24950BD1" w14:textId="77777777" w:rsidTr="00001361">
        <w:trPr>
          <w:trHeight w:val="319"/>
        </w:trPr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6BB80F0E" w14:textId="77777777" w:rsidR="00A03FDA" w:rsidRPr="00980835" w:rsidRDefault="00A03FDA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 xml:space="preserve">&lt; </w:t>
            </w:r>
            <w:proofErr w:type="spellStart"/>
            <w:r w:rsidRPr="00980835">
              <w:rPr>
                <w:rFonts w:ascii="Arial" w:hAnsi="Arial"/>
              </w:rPr>
              <w:t>yyyy</w:t>
            </w:r>
            <w:proofErr w:type="spellEnd"/>
            <w:r w:rsidRPr="00980835">
              <w:rPr>
                <w:rFonts w:ascii="Arial" w:hAnsi="Arial" w:hint="eastAsia"/>
              </w:rPr>
              <w:t>-mm-</w:t>
            </w:r>
            <w:proofErr w:type="spellStart"/>
            <w:r w:rsidRPr="00980835">
              <w:rPr>
                <w:rFonts w:ascii="Arial" w:hAnsi="Arial" w:hint="eastAsia"/>
              </w:rPr>
              <w:t>dd</w:t>
            </w:r>
            <w:proofErr w:type="spellEnd"/>
            <w:r w:rsidRPr="00980835">
              <w:rPr>
                <w:rFonts w:ascii="Arial" w:hAnsi="Arial"/>
              </w:rPr>
              <w:t xml:space="preserve"> </w:t>
            </w:r>
            <w:r w:rsidRPr="00980835">
              <w:rPr>
                <w:rFonts w:ascii="Arial" w:hAnsi="Arial" w:hint="eastAsia"/>
              </w:rPr>
              <w:t xml:space="preserve"> 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0F268BEB" w14:textId="77777777" w:rsidR="00A03FDA" w:rsidRPr="00980835" w:rsidRDefault="00A03FDA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 w:rsidRPr="00980835">
              <w:rPr>
                <w:rFonts w:ascii="Arial" w:hAnsi="Arial"/>
              </w:rPr>
              <w:t>姓名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54D2655A" w14:textId="77777777" w:rsidR="00A03FDA" w:rsidRPr="00980835" w:rsidRDefault="00A03FDA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 w:rsidRPr="00980835">
              <w:rPr>
                <w:rFonts w:ascii="Arial" w:hAnsi="Arial"/>
              </w:rPr>
              <w:t>组织</w:t>
            </w:r>
            <w:r w:rsidRPr="00980835">
              <w:rPr>
                <w:rFonts w:ascii="Arial" w:hAnsi="Arial"/>
              </w:rPr>
              <w:t>/</w:t>
            </w:r>
            <w:r w:rsidRPr="00980835">
              <w:rPr>
                <w:rFonts w:ascii="Arial" w:hAnsi="Arial"/>
              </w:rPr>
              <w:t>职称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2676" w:type="dxa"/>
            <w:tcBorders>
              <w:top w:val="single" w:sz="4" w:space="0" w:color="auto"/>
            </w:tcBorders>
            <w:vAlign w:val="center"/>
          </w:tcPr>
          <w:p w14:paraId="26870344" w14:textId="77777777" w:rsidR="00A03FDA" w:rsidRPr="00980835" w:rsidRDefault="00A03FDA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 w:rsidRPr="00980835">
              <w:rPr>
                <w:rFonts w:ascii="Arial" w:hAnsi="Arial"/>
              </w:rPr>
              <w:t>备注</w:t>
            </w:r>
            <w:r w:rsidRPr="00980835">
              <w:rPr>
                <w:rFonts w:ascii="Arial" w:hAnsi="Arial"/>
              </w:rPr>
              <w:t>&gt;</w:t>
            </w:r>
          </w:p>
        </w:tc>
      </w:tr>
      <w:tr w:rsidR="004E2C3D" w:rsidRPr="00980835" w14:paraId="53B60BA3" w14:textId="77777777" w:rsidTr="00001361">
        <w:trPr>
          <w:trHeight w:val="319"/>
        </w:trPr>
        <w:tc>
          <w:tcPr>
            <w:tcW w:w="1674" w:type="dxa"/>
            <w:vAlign w:val="center"/>
          </w:tcPr>
          <w:p w14:paraId="04F308AD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160" w:type="dxa"/>
            <w:vAlign w:val="center"/>
          </w:tcPr>
          <w:p w14:paraId="7AA08DB7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700" w:type="dxa"/>
            <w:vAlign w:val="center"/>
          </w:tcPr>
          <w:p w14:paraId="7C69A082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676" w:type="dxa"/>
            <w:vAlign w:val="center"/>
          </w:tcPr>
          <w:p w14:paraId="7B3FA551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4E2C3D" w:rsidRPr="00980835" w14:paraId="1132C4A8" w14:textId="77777777" w:rsidTr="00001361">
        <w:trPr>
          <w:trHeight w:val="319"/>
        </w:trPr>
        <w:tc>
          <w:tcPr>
            <w:tcW w:w="1674" w:type="dxa"/>
            <w:vAlign w:val="center"/>
          </w:tcPr>
          <w:p w14:paraId="09E945C2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160" w:type="dxa"/>
            <w:vAlign w:val="center"/>
          </w:tcPr>
          <w:p w14:paraId="5525D946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700" w:type="dxa"/>
            <w:vAlign w:val="center"/>
          </w:tcPr>
          <w:p w14:paraId="280D3C4E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676" w:type="dxa"/>
            <w:vAlign w:val="center"/>
          </w:tcPr>
          <w:p w14:paraId="1ECF4911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4E2C3D" w:rsidRPr="00980835" w14:paraId="2248A79D" w14:textId="77777777" w:rsidTr="00001361">
        <w:trPr>
          <w:trHeight w:val="319"/>
        </w:trPr>
        <w:tc>
          <w:tcPr>
            <w:tcW w:w="1674" w:type="dxa"/>
            <w:vAlign w:val="center"/>
          </w:tcPr>
          <w:p w14:paraId="63AF0C57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160" w:type="dxa"/>
            <w:vAlign w:val="center"/>
          </w:tcPr>
          <w:p w14:paraId="4D793EFF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700" w:type="dxa"/>
            <w:vAlign w:val="center"/>
          </w:tcPr>
          <w:p w14:paraId="3F728ADD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676" w:type="dxa"/>
            <w:vAlign w:val="center"/>
          </w:tcPr>
          <w:p w14:paraId="28460C0A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4E2C3D" w:rsidRPr="00980835" w14:paraId="3F4886B8" w14:textId="77777777" w:rsidTr="00001361">
        <w:trPr>
          <w:trHeight w:val="332"/>
        </w:trPr>
        <w:tc>
          <w:tcPr>
            <w:tcW w:w="1674" w:type="dxa"/>
            <w:vAlign w:val="center"/>
          </w:tcPr>
          <w:p w14:paraId="5852EC8E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160" w:type="dxa"/>
            <w:vAlign w:val="center"/>
          </w:tcPr>
          <w:p w14:paraId="0049D81C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700" w:type="dxa"/>
            <w:vAlign w:val="center"/>
          </w:tcPr>
          <w:p w14:paraId="2BF45974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676" w:type="dxa"/>
            <w:vAlign w:val="center"/>
          </w:tcPr>
          <w:p w14:paraId="58188238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</w:tr>
    </w:tbl>
    <w:p w14:paraId="5C651BA8" w14:textId="77777777" w:rsidR="004E2C3D" w:rsidRPr="00980835" w:rsidRDefault="004E2C3D" w:rsidP="00BC0A60">
      <w:pPr>
        <w:pStyle w:val="DocumentInformation"/>
        <w:spacing w:after="0"/>
      </w:pPr>
      <w:r w:rsidRPr="00980835">
        <w:t>文档最终交付</w:t>
      </w:r>
    </w:p>
    <w:p w14:paraId="2DE2DB91" w14:textId="77777777" w:rsidR="004E2C3D" w:rsidRPr="00980835" w:rsidRDefault="004E2C3D" w:rsidP="00BC0A60">
      <w:pPr>
        <w:pStyle w:val="Bodycopy"/>
        <w:spacing w:after="40"/>
        <w:rPr>
          <w:rFonts w:eastAsia="宋体" w:cs="宋体"/>
          <w:lang w:eastAsia="zh-CN"/>
        </w:rPr>
      </w:pPr>
      <w:r w:rsidRPr="00980835">
        <w:rPr>
          <w:rFonts w:eastAsia="宋体" w:cs="宋体" w:hint="eastAsia"/>
          <w:lang w:eastAsia="zh-CN"/>
        </w:rPr>
        <w:t>以下为最终版本的指定接受人</w:t>
      </w:r>
      <w:r w:rsidRPr="00980835">
        <w:rPr>
          <w:rFonts w:eastAsia="宋体" w:cs="宋体"/>
          <w:lang w:eastAsia="zh-CN"/>
        </w:rPr>
        <w:t>：</w:t>
      </w:r>
    </w:p>
    <w:tbl>
      <w:tblPr>
        <w:tblW w:w="935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80"/>
        <w:gridCol w:w="6670"/>
      </w:tblGrid>
      <w:tr w:rsidR="004E2C3D" w:rsidRPr="00980835" w14:paraId="28267071" w14:textId="77777777" w:rsidTr="00001361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730E13DA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姓名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7E1C8BA7" w14:textId="77777777" w:rsidR="004E2C3D" w:rsidRPr="00980835" w:rsidRDefault="00093FEF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签字</w:t>
            </w:r>
          </w:p>
        </w:tc>
      </w:tr>
      <w:tr w:rsidR="004E2C3D" w:rsidRPr="00980835" w14:paraId="4155E0DB" w14:textId="77777777" w:rsidTr="00001361">
        <w:tc>
          <w:tcPr>
            <w:tcW w:w="2632" w:type="dxa"/>
            <w:tcBorders>
              <w:top w:val="single" w:sz="4" w:space="0" w:color="auto"/>
            </w:tcBorders>
            <w:vAlign w:val="center"/>
          </w:tcPr>
          <w:p w14:paraId="65B472BE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 w:rsidRPr="00980835">
              <w:rPr>
                <w:rFonts w:ascii="Arial" w:hAnsi="Arial"/>
              </w:rPr>
              <w:t>姓名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6550" w:type="dxa"/>
            <w:tcBorders>
              <w:top w:val="single" w:sz="4" w:space="0" w:color="auto"/>
            </w:tcBorders>
            <w:vAlign w:val="center"/>
          </w:tcPr>
          <w:p w14:paraId="56A2DF1B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 w:rsidR="00093FEF" w:rsidRPr="00980835">
              <w:rPr>
                <w:rFonts w:ascii="Arial" w:hAnsi="Arial"/>
              </w:rPr>
              <w:t>签字</w:t>
            </w:r>
            <w:r w:rsidRPr="00980835">
              <w:rPr>
                <w:rFonts w:ascii="Arial" w:hAnsi="Arial"/>
              </w:rPr>
              <w:t>&gt;</w:t>
            </w:r>
          </w:p>
        </w:tc>
      </w:tr>
      <w:tr w:rsidR="004E2C3D" w:rsidRPr="00980835" w14:paraId="7E2B514F" w14:textId="77777777" w:rsidTr="00001361">
        <w:tc>
          <w:tcPr>
            <w:tcW w:w="2632" w:type="dxa"/>
            <w:shd w:val="clear" w:color="auto" w:fill="FFFFFF"/>
            <w:vAlign w:val="center"/>
          </w:tcPr>
          <w:p w14:paraId="11AFA6EA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6550" w:type="dxa"/>
            <w:shd w:val="clear" w:color="auto" w:fill="FFFFFF"/>
            <w:vAlign w:val="center"/>
          </w:tcPr>
          <w:p w14:paraId="1AA31A0E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</w:tr>
      <w:bookmarkEnd w:id="0"/>
    </w:tbl>
    <w:p w14:paraId="5EDB439E" w14:textId="25117E27" w:rsidR="000762ED" w:rsidRPr="00980835" w:rsidRDefault="000762ED" w:rsidP="00E7568F">
      <w:pPr>
        <w:rPr>
          <w:rFonts w:ascii="Arial" w:hAnsi="Arial" w:cs="Arial"/>
        </w:rPr>
        <w:sectPr w:rsidR="000762ED" w:rsidRPr="00980835" w:rsidSect="000839F2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bookmarkEnd w:id="1"/>
    <w:bookmarkEnd w:id="2"/>
    <w:bookmarkEnd w:id="3"/>
    <w:p w14:paraId="1CBDFF35" w14:textId="77777777" w:rsidR="00767D97" w:rsidRPr="00980835" w:rsidRDefault="0064460D" w:rsidP="00B856EA">
      <w:pPr>
        <w:pStyle w:val="TOC"/>
        <w:rPr>
          <w:lang w:eastAsia="zh-CN"/>
        </w:rPr>
      </w:pPr>
      <w:r w:rsidRPr="00980835">
        <w:rPr>
          <w:lang w:eastAsia="zh-CN"/>
        </w:rPr>
        <w:lastRenderedPageBreak/>
        <w:t>目录</w:t>
      </w:r>
    </w:p>
    <w:bookmarkStart w:id="4" w:name="_Toc223260483"/>
    <w:bookmarkStart w:id="5" w:name="_Ref227459879"/>
    <w:bookmarkStart w:id="6" w:name="_Toc523032772"/>
    <w:bookmarkStart w:id="7" w:name="_Toc523126455"/>
    <w:p w14:paraId="065FAC57" w14:textId="77777777" w:rsidR="00D63A54" w:rsidRDefault="005A03CA">
      <w:pPr>
        <w:pStyle w:val="10"/>
        <w:tabs>
          <w:tab w:val="left" w:pos="40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zh-CN"/>
        </w:rPr>
      </w:pPr>
      <w:r w:rsidRPr="00980835">
        <w:rPr>
          <w:rFonts w:ascii="Arial" w:hAnsi="Arial" w:cs="Arial"/>
          <w:noProof/>
          <w:color w:val="333333"/>
        </w:rPr>
        <w:fldChar w:fldCharType="begin"/>
      </w:r>
      <w:r w:rsidRPr="00980835">
        <w:rPr>
          <w:rFonts w:ascii="Arial" w:hAnsi="Arial" w:cs="Arial"/>
          <w:noProof/>
          <w:color w:val="333333"/>
        </w:rPr>
        <w:instrText xml:space="preserve"> TOC \o "1-3" \h \z \u </w:instrText>
      </w:r>
      <w:r w:rsidRPr="00980835">
        <w:rPr>
          <w:rFonts w:ascii="Arial" w:hAnsi="Arial" w:cs="Arial"/>
          <w:noProof/>
          <w:color w:val="333333"/>
        </w:rPr>
        <w:fldChar w:fldCharType="separate"/>
      </w:r>
      <w:hyperlink w:anchor="_Toc496128146" w:history="1">
        <w:r w:rsidR="00D63A54" w:rsidRPr="000C232B">
          <w:rPr>
            <w:rStyle w:val="a8"/>
            <w:noProof/>
          </w:rPr>
          <w:t>1.</w:t>
        </w:r>
        <w:r w:rsidR="00D63A54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D63A54" w:rsidRPr="000C232B">
          <w:rPr>
            <w:rStyle w:val="a8"/>
            <w:rFonts w:hint="eastAsia"/>
            <w:noProof/>
          </w:rPr>
          <w:t>功能概述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_Toc496128146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4</w:t>
        </w:r>
        <w:r w:rsidR="00D63A54">
          <w:rPr>
            <w:noProof/>
            <w:webHidden/>
          </w:rPr>
          <w:fldChar w:fldCharType="end"/>
        </w:r>
      </w:hyperlink>
    </w:p>
    <w:p w14:paraId="1F634466" w14:textId="77777777" w:rsidR="00D63A54" w:rsidRDefault="0070408A">
      <w:pPr>
        <w:pStyle w:val="23"/>
        <w:rPr>
          <w:rFonts w:cstheme="minorBidi"/>
          <w:b w:val="0"/>
          <w:smallCaps w:val="0"/>
          <w:noProof/>
          <w:sz w:val="22"/>
          <w:szCs w:val="22"/>
          <w:lang w:eastAsia="zh-CN"/>
        </w:rPr>
      </w:pPr>
      <w:hyperlink w:anchor="_Toc496128147" w:history="1">
        <w:r w:rsidR="00D63A54" w:rsidRPr="000C232B">
          <w:rPr>
            <w:rStyle w:val="a8"/>
            <w:rFonts w:hint="eastAsia"/>
            <w:noProof/>
          </w:rPr>
          <w:t>需求描述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_Toc496128147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4</w:t>
        </w:r>
        <w:r w:rsidR="00D63A54">
          <w:rPr>
            <w:noProof/>
            <w:webHidden/>
          </w:rPr>
          <w:fldChar w:fldCharType="end"/>
        </w:r>
      </w:hyperlink>
    </w:p>
    <w:p w14:paraId="3E43B8C6" w14:textId="77777777" w:rsidR="00D63A54" w:rsidRDefault="0070408A">
      <w:pPr>
        <w:pStyle w:val="23"/>
        <w:rPr>
          <w:rFonts w:cstheme="minorBidi"/>
          <w:b w:val="0"/>
          <w:smallCaps w:val="0"/>
          <w:noProof/>
          <w:sz w:val="22"/>
          <w:szCs w:val="22"/>
          <w:lang w:eastAsia="zh-CN"/>
        </w:rPr>
      </w:pPr>
      <w:hyperlink w:anchor="_Toc496128148" w:history="1">
        <w:r w:rsidR="00D63A54" w:rsidRPr="000C232B">
          <w:rPr>
            <w:rStyle w:val="a8"/>
            <w:rFonts w:hint="eastAsia"/>
            <w:noProof/>
          </w:rPr>
          <w:t>整体设计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_Toc496128148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4</w:t>
        </w:r>
        <w:r w:rsidR="00D63A54">
          <w:rPr>
            <w:noProof/>
            <w:webHidden/>
          </w:rPr>
          <w:fldChar w:fldCharType="end"/>
        </w:r>
      </w:hyperlink>
    </w:p>
    <w:p w14:paraId="471454DA" w14:textId="77777777" w:rsidR="00D63A54" w:rsidRDefault="0070408A">
      <w:pPr>
        <w:pStyle w:val="10"/>
        <w:tabs>
          <w:tab w:val="left" w:pos="40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496128149" w:history="1">
        <w:r w:rsidR="00D63A54" w:rsidRPr="000C232B">
          <w:rPr>
            <w:rStyle w:val="a8"/>
            <w:noProof/>
          </w:rPr>
          <w:t>2.</w:t>
        </w:r>
        <w:r w:rsidR="00D63A54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D63A54" w:rsidRPr="000C232B">
          <w:rPr>
            <w:rStyle w:val="a8"/>
            <w:rFonts w:hint="eastAsia"/>
            <w:noProof/>
          </w:rPr>
          <w:t>详细功能设计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_Toc496128149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5</w:t>
        </w:r>
        <w:r w:rsidR="00D63A54">
          <w:rPr>
            <w:noProof/>
            <w:webHidden/>
          </w:rPr>
          <w:fldChar w:fldCharType="end"/>
        </w:r>
      </w:hyperlink>
    </w:p>
    <w:p w14:paraId="72080FA0" w14:textId="77777777" w:rsidR="00D63A54" w:rsidRDefault="0070408A">
      <w:pPr>
        <w:pStyle w:val="23"/>
        <w:rPr>
          <w:rFonts w:cstheme="minorBidi"/>
          <w:b w:val="0"/>
          <w:smallCaps w:val="0"/>
          <w:noProof/>
          <w:sz w:val="22"/>
          <w:szCs w:val="22"/>
          <w:lang w:eastAsia="zh-CN"/>
        </w:rPr>
      </w:pPr>
      <w:hyperlink w:anchor="_Toc496128150" w:history="1">
        <w:r w:rsidR="00D63A54" w:rsidRPr="000C232B">
          <w:rPr>
            <w:rStyle w:val="a8"/>
            <w:rFonts w:hint="eastAsia"/>
            <w:noProof/>
          </w:rPr>
          <w:t>界面样式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_Toc496128150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5</w:t>
        </w:r>
        <w:r w:rsidR="00D63A54">
          <w:rPr>
            <w:noProof/>
            <w:webHidden/>
          </w:rPr>
          <w:fldChar w:fldCharType="end"/>
        </w:r>
      </w:hyperlink>
    </w:p>
    <w:p w14:paraId="3A4C6490" w14:textId="77777777" w:rsidR="00D63A54" w:rsidRDefault="0070408A">
      <w:pPr>
        <w:pStyle w:val="23"/>
        <w:rPr>
          <w:rFonts w:cstheme="minorBidi"/>
          <w:b w:val="0"/>
          <w:smallCaps w:val="0"/>
          <w:noProof/>
          <w:sz w:val="22"/>
          <w:szCs w:val="22"/>
          <w:lang w:eastAsia="zh-CN"/>
        </w:rPr>
      </w:pPr>
      <w:hyperlink w:anchor="_Toc496128151" w:history="1">
        <w:r w:rsidR="00D63A54" w:rsidRPr="000C232B">
          <w:rPr>
            <w:rStyle w:val="a8"/>
            <w:rFonts w:hint="eastAsia"/>
            <w:noProof/>
          </w:rPr>
          <w:t>输入输出（仅限报表和请求）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_Toc496128151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5</w:t>
        </w:r>
        <w:r w:rsidR="00D63A54">
          <w:rPr>
            <w:noProof/>
            <w:webHidden/>
          </w:rPr>
          <w:fldChar w:fldCharType="end"/>
        </w:r>
      </w:hyperlink>
    </w:p>
    <w:p w14:paraId="1FBAB079" w14:textId="77777777" w:rsidR="00D63A54" w:rsidRDefault="0070408A">
      <w:pPr>
        <w:pStyle w:val="32"/>
        <w:tabs>
          <w:tab w:val="right" w:leader="dot" w:pos="9350"/>
        </w:tabs>
        <w:rPr>
          <w:rFonts w:cstheme="minorBidi"/>
          <w:iCs w:val="0"/>
          <w:noProof/>
          <w:sz w:val="22"/>
          <w:szCs w:val="22"/>
          <w:lang w:eastAsia="zh-CN"/>
        </w:rPr>
      </w:pPr>
      <w:hyperlink w:anchor="_Toc496128152" w:history="1">
        <w:r w:rsidR="00D63A54" w:rsidRPr="000C232B">
          <w:rPr>
            <w:rStyle w:val="a8"/>
            <w:rFonts w:hint="eastAsia"/>
            <w:noProof/>
            <w:kern w:val="2"/>
            <w:lang w:eastAsia="zh-CN"/>
          </w:rPr>
          <w:t>输入参数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_Toc496128152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5</w:t>
        </w:r>
        <w:r w:rsidR="00D63A54">
          <w:rPr>
            <w:noProof/>
            <w:webHidden/>
          </w:rPr>
          <w:fldChar w:fldCharType="end"/>
        </w:r>
      </w:hyperlink>
    </w:p>
    <w:p w14:paraId="5810C25C" w14:textId="77777777" w:rsidR="00D63A54" w:rsidRDefault="0070408A">
      <w:pPr>
        <w:pStyle w:val="32"/>
        <w:tabs>
          <w:tab w:val="right" w:leader="dot" w:pos="9350"/>
        </w:tabs>
        <w:rPr>
          <w:rFonts w:cstheme="minorBidi"/>
          <w:iCs w:val="0"/>
          <w:noProof/>
          <w:sz w:val="22"/>
          <w:szCs w:val="22"/>
          <w:lang w:eastAsia="zh-CN"/>
        </w:rPr>
      </w:pPr>
      <w:hyperlink w:anchor="_Toc496128153" w:history="1">
        <w:r w:rsidR="00D63A54" w:rsidRPr="000C232B">
          <w:rPr>
            <w:rStyle w:val="a8"/>
            <w:rFonts w:hint="eastAsia"/>
            <w:noProof/>
            <w:kern w:val="2"/>
            <w:lang w:eastAsia="zh-CN"/>
          </w:rPr>
          <w:t>输出要求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_Toc496128153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5</w:t>
        </w:r>
        <w:r w:rsidR="00D63A54">
          <w:rPr>
            <w:noProof/>
            <w:webHidden/>
          </w:rPr>
          <w:fldChar w:fldCharType="end"/>
        </w:r>
      </w:hyperlink>
    </w:p>
    <w:p w14:paraId="15FD2A4D" w14:textId="77777777" w:rsidR="00D63A54" w:rsidRDefault="0070408A">
      <w:pPr>
        <w:pStyle w:val="23"/>
        <w:rPr>
          <w:rFonts w:cstheme="minorBidi"/>
          <w:b w:val="0"/>
          <w:smallCaps w:val="0"/>
          <w:noProof/>
          <w:sz w:val="22"/>
          <w:szCs w:val="22"/>
          <w:lang w:eastAsia="zh-CN"/>
        </w:rPr>
      </w:pPr>
      <w:hyperlink w:anchor="_Toc496128154" w:history="1">
        <w:r w:rsidR="00D63A54" w:rsidRPr="000C232B">
          <w:rPr>
            <w:rStyle w:val="a8"/>
            <w:rFonts w:hint="eastAsia"/>
            <w:noProof/>
          </w:rPr>
          <w:t>主要字段说明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_Toc496128154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5</w:t>
        </w:r>
        <w:r w:rsidR="00D63A54">
          <w:rPr>
            <w:noProof/>
            <w:webHidden/>
          </w:rPr>
          <w:fldChar w:fldCharType="end"/>
        </w:r>
      </w:hyperlink>
    </w:p>
    <w:p w14:paraId="2C4C8E83" w14:textId="77777777" w:rsidR="00D63A54" w:rsidRDefault="0070408A">
      <w:pPr>
        <w:pStyle w:val="23"/>
        <w:rPr>
          <w:rFonts w:cstheme="minorBidi"/>
          <w:b w:val="0"/>
          <w:smallCaps w:val="0"/>
          <w:noProof/>
          <w:sz w:val="22"/>
          <w:szCs w:val="22"/>
          <w:lang w:eastAsia="zh-CN"/>
        </w:rPr>
      </w:pPr>
      <w:hyperlink w:anchor="_Toc496128155" w:history="1">
        <w:r w:rsidR="00D63A54" w:rsidRPr="000C232B">
          <w:rPr>
            <w:rStyle w:val="a8"/>
            <w:rFonts w:hint="eastAsia"/>
            <w:noProof/>
          </w:rPr>
          <w:t>其他逻辑要求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_Toc496128155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6</w:t>
        </w:r>
        <w:r w:rsidR="00D63A54">
          <w:rPr>
            <w:noProof/>
            <w:webHidden/>
          </w:rPr>
          <w:fldChar w:fldCharType="end"/>
        </w:r>
      </w:hyperlink>
    </w:p>
    <w:p w14:paraId="1003F675" w14:textId="77777777" w:rsidR="00D63A54" w:rsidRDefault="0070408A">
      <w:pPr>
        <w:pStyle w:val="10"/>
        <w:tabs>
          <w:tab w:val="left" w:pos="40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496128156" w:history="1">
        <w:r w:rsidR="00D63A54" w:rsidRPr="000C232B">
          <w:rPr>
            <w:rStyle w:val="a8"/>
            <w:noProof/>
          </w:rPr>
          <w:t>3.</w:t>
        </w:r>
        <w:r w:rsidR="00D63A54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D63A54" w:rsidRPr="000C232B">
          <w:rPr>
            <w:rStyle w:val="a8"/>
            <w:rFonts w:hint="eastAsia"/>
            <w:noProof/>
          </w:rPr>
          <w:t>未决与已结问题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_Toc496128156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7</w:t>
        </w:r>
        <w:r w:rsidR="00D63A54">
          <w:rPr>
            <w:noProof/>
            <w:webHidden/>
          </w:rPr>
          <w:fldChar w:fldCharType="end"/>
        </w:r>
      </w:hyperlink>
    </w:p>
    <w:p w14:paraId="0312A932" w14:textId="77777777" w:rsidR="00D63A54" w:rsidRDefault="0070408A">
      <w:pPr>
        <w:pStyle w:val="23"/>
        <w:rPr>
          <w:rFonts w:cstheme="minorBidi"/>
          <w:b w:val="0"/>
          <w:smallCaps w:val="0"/>
          <w:noProof/>
          <w:sz w:val="22"/>
          <w:szCs w:val="22"/>
          <w:lang w:eastAsia="zh-CN"/>
        </w:rPr>
      </w:pPr>
      <w:hyperlink w:anchor="_Toc496128157" w:history="1">
        <w:r w:rsidR="00D63A54" w:rsidRPr="000C232B">
          <w:rPr>
            <w:rStyle w:val="a8"/>
            <w:rFonts w:hint="eastAsia"/>
            <w:noProof/>
          </w:rPr>
          <w:t>未决问题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_Toc496128157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7</w:t>
        </w:r>
        <w:r w:rsidR="00D63A54">
          <w:rPr>
            <w:noProof/>
            <w:webHidden/>
          </w:rPr>
          <w:fldChar w:fldCharType="end"/>
        </w:r>
      </w:hyperlink>
    </w:p>
    <w:p w14:paraId="7DF18999" w14:textId="77777777" w:rsidR="00D63A54" w:rsidRDefault="0070408A">
      <w:pPr>
        <w:pStyle w:val="23"/>
        <w:rPr>
          <w:rFonts w:cstheme="minorBidi"/>
          <w:b w:val="0"/>
          <w:smallCaps w:val="0"/>
          <w:noProof/>
          <w:sz w:val="22"/>
          <w:szCs w:val="22"/>
          <w:lang w:eastAsia="zh-CN"/>
        </w:rPr>
      </w:pPr>
      <w:hyperlink w:anchor="_Toc496128158" w:history="1">
        <w:r w:rsidR="00D63A54" w:rsidRPr="000C232B">
          <w:rPr>
            <w:rStyle w:val="a8"/>
            <w:rFonts w:hint="eastAsia"/>
            <w:noProof/>
          </w:rPr>
          <w:t>已结问题</w:t>
        </w:r>
        <w:r w:rsidR="00D63A54">
          <w:rPr>
            <w:noProof/>
            <w:webHidden/>
          </w:rPr>
          <w:tab/>
        </w:r>
        <w:r w:rsidR="00D63A54">
          <w:rPr>
            <w:noProof/>
            <w:webHidden/>
          </w:rPr>
          <w:fldChar w:fldCharType="begin"/>
        </w:r>
        <w:r w:rsidR="00D63A54">
          <w:rPr>
            <w:noProof/>
            <w:webHidden/>
          </w:rPr>
          <w:instrText xml:space="preserve"> PAGEREF _Toc496128158 \h </w:instrText>
        </w:r>
        <w:r w:rsidR="00D63A54">
          <w:rPr>
            <w:noProof/>
            <w:webHidden/>
          </w:rPr>
        </w:r>
        <w:r w:rsidR="00D63A54">
          <w:rPr>
            <w:noProof/>
            <w:webHidden/>
          </w:rPr>
          <w:fldChar w:fldCharType="separate"/>
        </w:r>
        <w:r w:rsidR="00D63A54">
          <w:rPr>
            <w:noProof/>
            <w:webHidden/>
          </w:rPr>
          <w:t>7</w:t>
        </w:r>
        <w:r w:rsidR="00D63A54">
          <w:rPr>
            <w:noProof/>
            <w:webHidden/>
          </w:rPr>
          <w:fldChar w:fldCharType="end"/>
        </w:r>
      </w:hyperlink>
    </w:p>
    <w:p w14:paraId="02A9B744" w14:textId="3C0FE14F" w:rsidR="00CD027A" w:rsidRPr="00980835" w:rsidRDefault="005A03CA" w:rsidP="00CD027A">
      <w:pPr>
        <w:rPr>
          <w:rFonts w:ascii="Arial" w:hAnsi="Arial" w:cs="Arial"/>
          <w:b/>
          <w:color w:val="333333"/>
        </w:rPr>
      </w:pPr>
      <w:r w:rsidRPr="00980835">
        <w:rPr>
          <w:rFonts w:ascii="Arial" w:hAnsi="Arial" w:cs="Arial"/>
          <w:noProof/>
          <w:color w:val="333333"/>
        </w:rPr>
        <w:fldChar w:fldCharType="end"/>
      </w:r>
    </w:p>
    <w:p w14:paraId="43E861E0" w14:textId="77777777" w:rsidR="00467ECD" w:rsidRPr="00980835" w:rsidRDefault="00467ECD" w:rsidP="007B228B">
      <w:pPr>
        <w:pStyle w:val="1"/>
        <w:rPr>
          <w:rStyle w:val="1Char"/>
          <w:rFonts w:ascii="Arial" w:hAnsi="Arial"/>
        </w:rPr>
        <w:sectPr w:rsidR="00467ECD" w:rsidRPr="00980835" w:rsidSect="000839F2">
          <w:pgSz w:w="12240" w:h="15840" w:code="1"/>
          <w:pgMar w:top="1440" w:right="1440" w:bottom="634" w:left="1440" w:header="720" w:footer="720" w:gutter="0"/>
          <w:pgBorders w:offsetFrom="page">
            <w:top w:val="single" w:sz="4" w:space="24" w:color="FFFFFF"/>
          </w:pgBorders>
          <w:cols w:space="720"/>
          <w:docGrid w:linePitch="272"/>
        </w:sectPr>
      </w:pPr>
    </w:p>
    <w:p w14:paraId="643C69A8" w14:textId="5AAAEDE3" w:rsidR="000C2760" w:rsidRPr="00980835" w:rsidRDefault="00070E5B" w:rsidP="007B228B">
      <w:pPr>
        <w:pStyle w:val="1"/>
        <w:rPr>
          <w:rFonts w:ascii="Arial" w:hAnsi="Arial"/>
        </w:rPr>
      </w:pPr>
      <w:bookmarkStart w:id="8" w:name="_Toc496128146"/>
      <w:bookmarkStart w:id="9" w:name="_Toc433905675"/>
      <w:bookmarkStart w:id="10" w:name="_Toc434332386"/>
      <w:bookmarkStart w:id="11" w:name="_Toc434348799"/>
      <w:bookmarkStart w:id="12" w:name="_Toc434323173"/>
      <w:r>
        <w:rPr>
          <w:rFonts w:ascii="Arial" w:hAnsi="Arial" w:hint="eastAsia"/>
        </w:rPr>
        <w:lastRenderedPageBreak/>
        <w:t>功能概述</w:t>
      </w:r>
      <w:bookmarkEnd w:id="8"/>
    </w:p>
    <w:p w14:paraId="4AB17EE4" w14:textId="66C9A317" w:rsidR="00070E5B" w:rsidRPr="00980835" w:rsidRDefault="00070E5B" w:rsidP="003B7BF3">
      <w:pPr>
        <w:pStyle w:val="22"/>
        <w:rPr>
          <w:rFonts w:ascii="Arial" w:hAnsi="Arial"/>
        </w:rPr>
      </w:pPr>
      <w:bookmarkStart w:id="13" w:name="_Toc446410518"/>
      <w:bookmarkStart w:id="14" w:name="_Toc446411055"/>
      <w:bookmarkStart w:id="15" w:name="_Toc446579595"/>
      <w:bookmarkStart w:id="16" w:name="_Toc446584060"/>
      <w:bookmarkStart w:id="17" w:name="_Toc447051265"/>
      <w:bookmarkStart w:id="18" w:name="_Toc447052918"/>
      <w:bookmarkStart w:id="19" w:name="_Toc447134477"/>
      <w:bookmarkStart w:id="20" w:name="_Toc447136575"/>
      <w:bookmarkStart w:id="21" w:name="_Toc447139458"/>
      <w:bookmarkStart w:id="22" w:name="_Toc447139707"/>
      <w:bookmarkStart w:id="23" w:name="_Toc447139955"/>
      <w:bookmarkStart w:id="24" w:name="_Toc447144157"/>
      <w:bookmarkStart w:id="25" w:name="_Toc447145465"/>
      <w:bookmarkStart w:id="26" w:name="_Toc447278402"/>
      <w:bookmarkStart w:id="27" w:name="_Toc447279047"/>
      <w:bookmarkStart w:id="28" w:name="_Toc447743340"/>
      <w:bookmarkStart w:id="29" w:name="_Toc447744615"/>
      <w:bookmarkStart w:id="30" w:name="_Toc457210503"/>
      <w:bookmarkStart w:id="31" w:name="_Toc457210752"/>
      <w:bookmarkStart w:id="32" w:name="_Toc457308079"/>
      <w:bookmarkStart w:id="33" w:name="_Toc457406715"/>
      <w:bookmarkStart w:id="34" w:name="_Toc457461527"/>
      <w:bookmarkStart w:id="35" w:name="_Toc457494116"/>
      <w:bookmarkStart w:id="36" w:name="_Toc457563787"/>
      <w:bookmarkStart w:id="37" w:name="_Toc457808501"/>
      <w:bookmarkStart w:id="38" w:name="_Toc457986065"/>
      <w:bookmarkStart w:id="39" w:name="_Toc458009275"/>
      <w:bookmarkStart w:id="40" w:name="_Toc458009585"/>
      <w:bookmarkStart w:id="41" w:name="_Toc458009892"/>
      <w:bookmarkStart w:id="42" w:name="_Toc458011283"/>
      <w:bookmarkStart w:id="43" w:name="_Toc458067494"/>
      <w:bookmarkStart w:id="44" w:name="_Toc458073405"/>
      <w:bookmarkStart w:id="45" w:name="_Toc458073618"/>
      <w:bookmarkStart w:id="46" w:name="_Toc458073830"/>
      <w:bookmarkStart w:id="47" w:name="_Toc458074011"/>
      <w:bookmarkStart w:id="48" w:name="_Toc458080540"/>
      <w:bookmarkStart w:id="49" w:name="_Toc458082180"/>
      <w:bookmarkStart w:id="50" w:name="_Toc458087706"/>
      <w:bookmarkStart w:id="51" w:name="_Toc458087876"/>
      <w:bookmarkStart w:id="52" w:name="_Toc458088044"/>
      <w:bookmarkStart w:id="53" w:name="_Toc458156568"/>
      <w:bookmarkStart w:id="54" w:name="_Toc458160075"/>
      <w:bookmarkStart w:id="55" w:name="_Toc458160406"/>
      <w:bookmarkStart w:id="56" w:name="_Toc458160735"/>
      <w:bookmarkStart w:id="57" w:name="_Toc458501552"/>
      <w:bookmarkStart w:id="58" w:name="_Toc458678069"/>
      <w:bookmarkStart w:id="59" w:name="_Toc458758472"/>
      <w:bookmarkStart w:id="60" w:name="_Toc458760960"/>
      <w:bookmarkStart w:id="61" w:name="_Toc459016982"/>
      <w:bookmarkStart w:id="62" w:name="_Toc459022647"/>
      <w:bookmarkStart w:id="63" w:name="_Toc459049107"/>
      <w:bookmarkStart w:id="64" w:name="_Toc459102994"/>
      <w:bookmarkStart w:id="65" w:name="_Toc459103333"/>
      <w:bookmarkStart w:id="66" w:name="_Toc459108336"/>
      <w:bookmarkStart w:id="67" w:name="_Toc459110571"/>
      <w:bookmarkStart w:id="68" w:name="_Toc459110913"/>
      <w:bookmarkStart w:id="69" w:name="_Toc459128013"/>
      <w:bookmarkStart w:id="70" w:name="_Toc459128353"/>
      <w:bookmarkStart w:id="71" w:name="_Toc459128695"/>
      <w:bookmarkStart w:id="72" w:name="_Toc459129036"/>
      <w:bookmarkStart w:id="73" w:name="_Toc459129376"/>
      <w:bookmarkStart w:id="74" w:name="_Toc459129716"/>
      <w:bookmarkStart w:id="75" w:name="_Toc459134721"/>
      <w:bookmarkStart w:id="76" w:name="_Toc459135114"/>
      <w:bookmarkStart w:id="77" w:name="_Toc459197712"/>
      <w:bookmarkStart w:id="78" w:name="_Toc459198050"/>
      <w:bookmarkStart w:id="79" w:name="_Toc459198388"/>
      <w:bookmarkStart w:id="80" w:name="_Toc459205797"/>
      <w:bookmarkStart w:id="81" w:name="_Toc459206129"/>
      <w:bookmarkStart w:id="82" w:name="_Toc459303106"/>
      <w:bookmarkStart w:id="83" w:name="_Toc459303439"/>
      <w:bookmarkStart w:id="84" w:name="_Toc485467362"/>
      <w:bookmarkStart w:id="85" w:name="_Toc485467695"/>
      <w:bookmarkStart w:id="86" w:name="_Toc485468028"/>
      <w:bookmarkStart w:id="87" w:name="_Toc485468361"/>
      <w:bookmarkStart w:id="88" w:name="_Toc485468694"/>
      <w:bookmarkStart w:id="89" w:name="_Toc485485049"/>
      <w:bookmarkStart w:id="90" w:name="_Toc485485508"/>
      <w:bookmarkStart w:id="91" w:name="_Toc485485543"/>
      <w:bookmarkStart w:id="92" w:name="_Toc485485621"/>
      <w:bookmarkStart w:id="93" w:name="_Toc485485660"/>
      <w:bookmarkStart w:id="94" w:name="_Toc485485907"/>
      <w:bookmarkStart w:id="95" w:name="_Toc496128147"/>
      <w:bookmarkStart w:id="96" w:name="_Toc434517515"/>
      <w:bookmarkStart w:id="97" w:name="_Toc434517518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>
        <w:rPr>
          <w:rFonts w:ascii="Arial" w:hAnsi="Arial" w:hint="eastAsia"/>
        </w:rPr>
        <w:t>需求描述</w:t>
      </w:r>
      <w:bookmarkEnd w:id="95"/>
    </w:p>
    <w:p w14:paraId="165DBE75" w14:textId="57442152" w:rsidR="00070E5B" w:rsidRPr="00980835" w:rsidRDefault="00070E5B" w:rsidP="00BD5F2B">
      <w:pPr>
        <w:pStyle w:val="Bodycopy"/>
        <w:rPr>
          <w:rFonts w:eastAsia="宋体" w:cs="宋体"/>
          <w:color w:val="auto"/>
          <w:lang w:val="en-US" w:eastAsia="zh-CN"/>
        </w:rPr>
      </w:pPr>
      <w:r w:rsidRPr="00070E5B">
        <w:rPr>
          <w:rFonts w:eastAsia="宋体" w:cs="宋体" w:hint="eastAsia"/>
          <w:color w:val="auto"/>
          <w:lang w:val="en-US" w:eastAsia="zh-CN"/>
        </w:rPr>
        <w:t>提供客户化的科目余额</w:t>
      </w:r>
      <w:r w:rsidR="00225337">
        <w:rPr>
          <w:rFonts w:eastAsia="宋体" w:cs="宋体" w:hint="eastAsia"/>
          <w:color w:val="auto"/>
          <w:lang w:val="en-US" w:eastAsia="zh-CN"/>
        </w:rPr>
        <w:t>表</w:t>
      </w:r>
      <w:r w:rsidRPr="00070E5B">
        <w:rPr>
          <w:rFonts w:eastAsia="宋体" w:cs="宋体" w:hint="eastAsia"/>
          <w:color w:val="auto"/>
          <w:lang w:val="en-US" w:eastAsia="zh-CN"/>
        </w:rPr>
        <w:t>，</w:t>
      </w:r>
      <w:r w:rsidR="00225337">
        <w:rPr>
          <w:rFonts w:eastAsia="宋体" w:cs="宋体" w:hint="eastAsia"/>
          <w:color w:val="auto"/>
          <w:lang w:val="en-US" w:eastAsia="zh-CN"/>
        </w:rPr>
        <w:t>可以按照期间和币种列式特定公司</w:t>
      </w:r>
      <w:r w:rsidR="00D63A54">
        <w:rPr>
          <w:rFonts w:eastAsia="宋体" w:cs="宋体" w:hint="eastAsia"/>
          <w:color w:val="auto"/>
          <w:lang w:val="en-US" w:eastAsia="zh-CN"/>
        </w:rPr>
        <w:t>的</w:t>
      </w:r>
      <w:r w:rsidR="00225337">
        <w:rPr>
          <w:rFonts w:eastAsia="宋体" w:cs="宋体" w:hint="eastAsia"/>
          <w:color w:val="auto"/>
          <w:lang w:val="en-US" w:eastAsia="zh-CN"/>
        </w:rPr>
        <w:t>科目</w:t>
      </w:r>
      <w:r w:rsidR="00D63A54">
        <w:rPr>
          <w:rFonts w:eastAsia="宋体" w:cs="宋体" w:hint="eastAsia"/>
          <w:color w:val="auto"/>
          <w:lang w:val="en-US" w:eastAsia="zh-CN"/>
        </w:rPr>
        <w:t>发生额和</w:t>
      </w:r>
      <w:r w:rsidR="00225337">
        <w:rPr>
          <w:rFonts w:eastAsia="宋体" w:cs="宋体" w:hint="eastAsia"/>
          <w:color w:val="auto"/>
          <w:lang w:val="en-US" w:eastAsia="zh-CN"/>
        </w:rPr>
        <w:t>余额</w:t>
      </w:r>
      <w:r w:rsidRPr="00070E5B">
        <w:rPr>
          <w:rFonts w:eastAsia="宋体" w:cs="宋体" w:hint="eastAsia"/>
          <w:color w:val="auto"/>
          <w:lang w:val="en-US" w:eastAsia="zh-CN"/>
        </w:rPr>
        <w:t>。</w:t>
      </w:r>
    </w:p>
    <w:p w14:paraId="11DA6F3A" w14:textId="488B8E0E" w:rsidR="00BD5F2B" w:rsidRPr="00980835" w:rsidRDefault="00070E5B" w:rsidP="003B7BF3">
      <w:pPr>
        <w:pStyle w:val="22"/>
        <w:rPr>
          <w:rFonts w:ascii="Arial" w:hAnsi="Arial"/>
        </w:rPr>
      </w:pPr>
      <w:bookmarkStart w:id="98" w:name="_Toc496128148"/>
      <w:bookmarkEnd w:id="96"/>
      <w:bookmarkEnd w:id="97"/>
      <w:r>
        <w:rPr>
          <w:rFonts w:ascii="Arial" w:hAnsi="Arial" w:hint="eastAsia"/>
        </w:rPr>
        <w:t>整体设计</w:t>
      </w:r>
      <w:bookmarkEnd w:id="98"/>
    </w:p>
    <w:p w14:paraId="03E9CE41" w14:textId="5502F826" w:rsidR="00BD5F2B" w:rsidRPr="00980835" w:rsidRDefault="00BF648F" w:rsidP="000B7F2C">
      <w:pPr>
        <w:pStyle w:val="Bodycopy"/>
        <w:rPr>
          <w:rFonts w:eastAsia="宋体" w:cs="宋体"/>
          <w:color w:val="auto"/>
          <w:lang w:val="en-US" w:eastAsia="zh-CN"/>
        </w:rPr>
      </w:pPr>
      <w:r>
        <w:rPr>
          <w:rFonts w:eastAsia="宋体" w:cs="宋体" w:hint="eastAsia"/>
          <w:color w:val="auto"/>
          <w:lang w:val="en-US" w:eastAsia="zh-CN"/>
        </w:rPr>
        <w:t>以总账明细科目余额表为基础，列式科目余额</w:t>
      </w:r>
      <w:r w:rsidR="00070E5B" w:rsidRPr="00070E5B">
        <w:rPr>
          <w:rFonts w:eastAsia="宋体" w:cs="宋体" w:hint="eastAsia"/>
          <w:color w:val="auto"/>
          <w:lang w:val="en-US" w:eastAsia="zh-CN"/>
        </w:rPr>
        <w:t>。</w:t>
      </w:r>
    </w:p>
    <w:p w14:paraId="7E803066" w14:textId="77777777" w:rsidR="007468AD" w:rsidRPr="00980835" w:rsidRDefault="007468AD" w:rsidP="00FF3B22">
      <w:pPr>
        <w:pStyle w:val="aff5"/>
        <w:spacing w:before="120"/>
        <w:rPr>
          <w:rFonts w:ascii="Arial" w:hAnsi="Arial" w:cs="Arial"/>
          <w:lang w:eastAsia="zh-CN"/>
        </w:rPr>
      </w:pPr>
    </w:p>
    <w:p w14:paraId="4D8991C1" w14:textId="4BAE7927" w:rsidR="008F2943" w:rsidRPr="00980835" w:rsidRDefault="00070E5B" w:rsidP="007B228B">
      <w:pPr>
        <w:pStyle w:val="1"/>
        <w:rPr>
          <w:rFonts w:ascii="Arial" w:hAnsi="Arial"/>
        </w:rPr>
      </w:pPr>
      <w:bookmarkStart w:id="99" w:name="_Toc496128149"/>
      <w:bookmarkEnd w:id="9"/>
      <w:bookmarkEnd w:id="10"/>
      <w:bookmarkEnd w:id="11"/>
      <w:r>
        <w:rPr>
          <w:rFonts w:ascii="Arial" w:hAnsi="Arial" w:hint="eastAsia"/>
        </w:rPr>
        <w:lastRenderedPageBreak/>
        <w:t>详细功能设计</w:t>
      </w:r>
      <w:bookmarkEnd w:id="99"/>
    </w:p>
    <w:p w14:paraId="39545523" w14:textId="5B621EFA" w:rsidR="008F2943" w:rsidRDefault="00070E5B" w:rsidP="003B7BF3">
      <w:pPr>
        <w:pStyle w:val="22"/>
        <w:rPr>
          <w:rFonts w:ascii="Arial" w:hAnsi="Arial"/>
        </w:rPr>
      </w:pPr>
      <w:bookmarkStart w:id="100" w:name="_Toc433905676"/>
      <w:bookmarkStart w:id="101" w:name="_Toc433970750"/>
      <w:bookmarkStart w:id="102" w:name="_Toc433970862"/>
      <w:bookmarkStart w:id="103" w:name="_Toc433979215"/>
      <w:bookmarkStart w:id="104" w:name="_Toc434227006"/>
      <w:bookmarkStart w:id="105" w:name="_Toc434324343"/>
      <w:bookmarkStart w:id="106" w:name="_Toc434327029"/>
      <w:bookmarkStart w:id="107" w:name="_Toc434332387"/>
      <w:bookmarkStart w:id="108" w:name="_Toc434344048"/>
      <w:bookmarkStart w:id="109" w:name="_Toc434344161"/>
      <w:bookmarkStart w:id="110" w:name="_Toc434344713"/>
      <w:bookmarkStart w:id="111" w:name="_Toc434348576"/>
      <w:bookmarkStart w:id="112" w:name="_Toc434348800"/>
      <w:bookmarkStart w:id="113" w:name="_Toc434413290"/>
      <w:bookmarkStart w:id="114" w:name="_Toc434480937"/>
      <w:bookmarkStart w:id="115" w:name="_Toc434535423"/>
      <w:bookmarkStart w:id="116" w:name="_Toc434536554"/>
      <w:bookmarkStart w:id="117" w:name="_Toc434537637"/>
      <w:bookmarkStart w:id="118" w:name="_Toc434537749"/>
      <w:bookmarkStart w:id="119" w:name="_Toc434572551"/>
      <w:bookmarkStart w:id="120" w:name="_Toc434572658"/>
      <w:bookmarkStart w:id="121" w:name="_Toc434588714"/>
      <w:bookmarkStart w:id="122" w:name="_Toc434589755"/>
      <w:bookmarkStart w:id="123" w:name="_Toc434590988"/>
      <w:bookmarkStart w:id="124" w:name="_Toc434595807"/>
      <w:bookmarkStart w:id="125" w:name="_Toc434596667"/>
      <w:bookmarkStart w:id="126" w:name="_Toc435431277"/>
      <w:bookmarkStart w:id="127" w:name="_Toc435540923"/>
      <w:bookmarkStart w:id="128" w:name="_Toc437418548"/>
      <w:bookmarkStart w:id="129" w:name="_Toc446406224"/>
      <w:bookmarkStart w:id="130" w:name="_Toc446410524"/>
      <w:bookmarkStart w:id="131" w:name="_Toc446411061"/>
      <w:bookmarkStart w:id="132" w:name="_Toc446579601"/>
      <w:bookmarkStart w:id="133" w:name="_Toc446584066"/>
      <w:bookmarkStart w:id="134" w:name="_Toc447051271"/>
      <w:bookmarkStart w:id="135" w:name="_Toc447052924"/>
      <w:bookmarkStart w:id="136" w:name="_Toc447134483"/>
      <w:bookmarkStart w:id="137" w:name="_Toc447136581"/>
      <w:bookmarkStart w:id="138" w:name="_Toc447139464"/>
      <w:bookmarkStart w:id="139" w:name="_Toc447139713"/>
      <w:bookmarkStart w:id="140" w:name="_Toc447139962"/>
      <w:bookmarkStart w:id="141" w:name="_Toc447144163"/>
      <w:bookmarkStart w:id="142" w:name="_Toc447145471"/>
      <w:bookmarkStart w:id="143" w:name="_Toc447278408"/>
      <w:bookmarkStart w:id="144" w:name="_Toc447279053"/>
      <w:bookmarkStart w:id="145" w:name="_Toc447743346"/>
      <w:bookmarkStart w:id="146" w:name="_Toc447744621"/>
      <w:bookmarkStart w:id="147" w:name="_Toc457210509"/>
      <w:bookmarkStart w:id="148" w:name="_Toc457210758"/>
      <w:bookmarkStart w:id="149" w:name="_Toc457308085"/>
      <w:bookmarkStart w:id="150" w:name="_Toc457406722"/>
      <w:bookmarkStart w:id="151" w:name="_Toc457461534"/>
      <w:bookmarkStart w:id="152" w:name="_Toc457494123"/>
      <w:bookmarkStart w:id="153" w:name="_Toc457563794"/>
      <w:bookmarkStart w:id="154" w:name="_Toc457808508"/>
      <w:bookmarkStart w:id="155" w:name="_Toc457986072"/>
      <w:bookmarkStart w:id="156" w:name="_Toc458009282"/>
      <w:bookmarkStart w:id="157" w:name="_Toc458009592"/>
      <w:bookmarkStart w:id="158" w:name="_Toc458009899"/>
      <w:bookmarkStart w:id="159" w:name="_Toc458011290"/>
      <w:bookmarkStart w:id="160" w:name="_Toc458067501"/>
      <w:bookmarkStart w:id="161" w:name="_Toc458073412"/>
      <w:bookmarkStart w:id="162" w:name="_Toc458073625"/>
      <w:bookmarkStart w:id="163" w:name="_Toc458073837"/>
      <w:bookmarkStart w:id="164" w:name="_Toc458074018"/>
      <w:bookmarkStart w:id="165" w:name="_Toc458080547"/>
      <w:bookmarkStart w:id="166" w:name="_Toc458082187"/>
      <w:bookmarkStart w:id="167" w:name="_Toc458087713"/>
      <w:bookmarkStart w:id="168" w:name="_Toc458087883"/>
      <w:bookmarkStart w:id="169" w:name="_Toc458088051"/>
      <w:bookmarkStart w:id="170" w:name="_Toc458156575"/>
      <w:bookmarkStart w:id="171" w:name="_Toc458160082"/>
      <w:bookmarkStart w:id="172" w:name="_Toc458160413"/>
      <w:bookmarkStart w:id="173" w:name="_Toc458160742"/>
      <w:bookmarkStart w:id="174" w:name="_Toc458501559"/>
      <w:bookmarkStart w:id="175" w:name="_Toc458678076"/>
      <w:bookmarkStart w:id="176" w:name="_Toc458758479"/>
      <w:bookmarkStart w:id="177" w:name="_Toc458760967"/>
      <w:bookmarkStart w:id="178" w:name="_Toc459016989"/>
      <w:bookmarkStart w:id="179" w:name="_Toc459022654"/>
      <w:bookmarkStart w:id="180" w:name="_Toc459049114"/>
      <w:bookmarkStart w:id="181" w:name="_Toc459103001"/>
      <w:bookmarkStart w:id="182" w:name="_Toc459103340"/>
      <w:bookmarkStart w:id="183" w:name="_Toc459108343"/>
      <w:bookmarkStart w:id="184" w:name="_Toc459110578"/>
      <w:bookmarkStart w:id="185" w:name="_Toc459110920"/>
      <w:bookmarkStart w:id="186" w:name="_Toc459128020"/>
      <w:bookmarkStart w:id="187" w:name="_Toc459128360"/>
      <w:bookmarkStart w:id="188" w:name="_Toc459128702"/>
      <w:bookmarkStart w:id="189" w:name="_Toc459129043"/>
      <w:bookmarkStart w:id="190" w:name="_Toc459129383"/>
      <w:bookmarkStart w:id="191" w:name="_Toc459129723"/>
      <w:bookmarkStart w:id="192" w:name="_Toc459134728"/>
      <w:bookmarkStart w:id="193" w:name="_Toc459135121"/>
      <w:bookmarkStart w:id="194" w:name="_Toc459197719"/>
      <w:bookmarkStart w:id="195" w:name="_Toc459198057"/>
      <w:bookmarkStart w:id="196" w:name="_Toc459198395"/>
      <w:bookmarkStart w:id="197" w:name="_Toc459205804"/>
      <w:bookmarkStart w:id="198" w:name="_Toc459206136"/>
      <w:bookmarkStart w:id="199" w:name="_Toc459303113"/>
      <w:bookmarkStart w:id="200" w:name="_Toc459303446"/>
      <w:bookmarkStart w:id="201" w:name="_Toc485467369"/>
      <w:bookmarkStart w:id="202" w:name="_Toc485467702"/>
      <w:bookmarkStart w:id="203" w:name="_Toc485468035"/>
      <w:bookmarkStart w:id="204" w:name="_Toc485468368"/>
      <w:bookmarkStart w:id="205" w:name="_Toc485468701"/>
      <w:bookmarkStart w:id="206" w:name="_Toc485485053"/>
      <w:bookmarkStart w:id="207" w:name="_Toc485485512"/>
      <w:bookmarkStart w:id="208" w:name="_Toc485485547"/>
      <w:bookmarkStart w:id="209" w:name="_Toc485485625"/>
      <w:bookmarkStart w:id="210" w:name="_Toc485485664"/>
      <w:bookmarkStart w:id="211" w:name="_Toc485485911"/>
      <w:bookmarkStart w:id="212" w:name="_Toc496128150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>
        <w:rPr>
          <w:rFonts w:ascii="Arial" w:hAnsi="Arial" w:hint="eastAsia"/>
        </w:rPr>
        <w:t>界面样式</w:t>
      </w:r>
      <w:bookmarkEnd w:id="212"/>
    </w:p>
    <w:p w14:paraId="526CC745" w14:textId="7CB9A84A" w:rsidR="00070E5B" w:rsidRPr="00980835" w:rsidRDefault="00070E5B" w:rsidP="00070E5B">
      <w:pPr>
        <w:pStyle w:val="22"/>
        <w:rPr>
          <w:rFonts w:ascii="Arial" w:hAnsi="Arial"/>
        </w:rPr>
      </w:pPr>
      <w:bookmarkStart w:id="213" w:name="_Toc496128151"/>
      <w:r>
        <w:rPr>
          <w:rFonts w:ascii="Arial" w:hAnsi="Arial" w:hint="eastAsia"/>
        </w:rPr>
        <w:t>输入输出（仅限报表和请求）</w:t>
      </w:r>
      <w:bookmarkEnd w:id="213"/>
    </w:p>
    <w:p w14:paraId="32257623" w14:textId="3E73DB1F" w:rsidR="00070E5B" w:rsidRPr="00980835" w:rsidRDefault="00070E5B" w:rsidP="00070E5B">
      <w:pPr>
        <w:pBdr>
          <w:bottom w:val="single" w:sz="6" w:space="1" w:color="auto"/>
        </w:pBdr>
        <w:tabs>
          <w:tab w:val="center" w:pos="6480"/>
          <w:tab w:val="right" w:pos="10440"/>
        </w:tabs>
        <w:spacing w:before="120" w:after="120"/>
        <w:outlineLvl w:val="2"/>
        <w:rPr>
          <w:rFonts w:ascii="Arial" w:hAnsi="Arial"/>
          <w:b/>
          <w:kern w:val="2"/>
          <w:szCs w:val="21"/>
          <w:lang w:eastAsia="zh-CN"/>
        </w:rPr>
      </w:pPr>
      <w:bookmarkStart w:id="214" w:name="_Toc496128152"/>
      <w:r>
        <w:rPr>
          <w:rFonts w:ascii="Arial" w:hAnsi="Arial" w:hint="eastAsia"/>
          <w:b/>
          <w:kern w:val="2"/>
          <w:szCs w:val="21"/>
          <w:lang w:eastAsia="zh-CN"/>
        </w:rPr>
        <w:t>输入参数</w:t>
      </w:r>
      <w:bookmarkEnd w:id="214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927"/>
        <w:gridCol w:w="2268"/>
        <w:gridCol w:w="4394"/>
      </w:tblGrid>
      <w:tr w:rsidR="00070E5B" w:rsidRPr="00980835" w14:paraId="45E7B4E6" w14:textId="77777777" w:rsidTr="001050BD">
        <w:trPr>
          <w:trHeight w:val="266"/>
          <w:tblHeader/>
        </w:trPr>
        <w:tc>
          <w:tcPr>
            <w:tcW w:w="1767" w:type="dxa"/>
            <w:shd w:val="clear" w:color="auto" w:fill="002776"/>
            <w:vAlign w:val="center"/>
          </w:tcPr>
          <w:p w14:paraId="4424FE87" w14:textId="32121B4A" w:rsidR="00070E5B" w:rsidRPr="00980835" w:rsidRDefault="001050BD" w:rsidP="00F86F74">
            <w:pPr>
              <w:pStyle w:val="Tablehead1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参数</w:t>
            </w:r>
          </w:p>
        </w:tc>
        <w:tc>
          <w:tcPr>
            <w:tcW w:w="927" w:type="dxa"/>
            <w:shd w:val="clear" w:color="auto" w:fill="002776"/>
            <w:vAlign w:val="center"/>
          </w:tcPr>
          <w:p w14:paraId="5A4563B9" w14:textId="70E79B4F" w:rsidR="00070E5B" w:rsidRPr="00980835" w:rsidRDefault="001050BD" w:rsidP="00F86F74">
            <w:pPr>
              <w:pStyle w:val="Tablehead1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必须</w:t>
            </w:r>
          </w:p>
        </w:tc>
        <w:tc>
          <w:tcPr>
            <w:tcW w:w="2268" w:type="dxa"/>
            <w:shd w:val="clear" w:color="auto" w:fill="002776"/>
            <w:vAlign w:val="center"/>
          </w:tcPr>
          <w:p w14:paraId="330F9284" w14:textId="200751A1" w:rsidR="00070E5B" w:rsidRPr="00980835" w:rsidRDefault="001050BD" w:rsidP="00F86F74">
            <w:pPr>
              <w:pStyle w:val="Tablehead1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默认值</w:t>
            </w:r>
          </w:p>
        </w:tc>
        <w:tc>
          <w:tcPr>
            <w:tcW w:w="4394" w:type="dxa"/>
            <w:shd w:val="clear" w:color="auto" w:fill="002776"/>
            <w:vAlign w:val="center"/>
          </w:tcPr>
          <w:p w14:paraId="7774916A" w14:textId="20592C56" w:rsidR="00070E5B" w:rsidRPr="00980835" w:rsidRDefault="001050BD" w:rsidP="00F86F74">
            <w:pPr>
              <w:pStyle w:val="Tablehead1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说明</w:t>
            </w:r>
          </w:p>
        </w:tc>
      </w:tr>
      <w:tr w:rsidR="00070E5B" w:rsidRPr="00980835" w14:paraId="44617E83" w14:textId="77777777" w:rsidTr="001050BD">
        <w:trPr>
          <w:trHeight w:val="319"/>
        </w:trPr>
        <w:tc>
          <w:tcPr>
            <w:tcW w:w="1767" w:type="dxa"/>
            <w:vAlign w:val="center"/>
          </w:tcPr>
          <w:p w14:paraId="6513A6EE" w14:textId="41FB7EB2" w:rsidR="00070E5B" w:rsidRPr="00980835" w:rsidRDefault="00BF648F" w:rsidP="00F86F74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分类账</w:t>
            </w:r>
          </w:p>
        </w:tc>
        <w:tc>
          <w:tcPr>
            <w:tcW w:w="927" w:type="dxa"/>
            <w:vAlign w:val="center"/>
          </w:tcPr>
          <w:p w14:paraId="3DF7EE53" w14:textId="16DB2DE7" w:rsidR="00070E5B" w:rsidRPr="00980835" w:rsidRDefault="008B16AE" w:rsidP="00F86F74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268" w:type="dxa"/>
            <w:vAlign w:val="center"/>
          </w:tcPr>
          <w:p w14:paraId="6B7EB546" w14:textId="16C75A1D" w:rsidR="00070E5B" w:rsidRPr="00980835" w:rsidRDefault="00BF648F" w:rsidP="00F86F74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6FD3770" w14:textId="085FFF99" w:rsidR="00070E5B" w:rsidRPr="00980835" w:rsidRDefault="00BF648F" w:rsidP="00F86F74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值列表，系统分类账名称，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eastAsia="zh-CN"/>
              </w:rPr>
              <w:t>即帐套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eastAsia="zh-CN"/>
              </w:rPr>
              <w:t>名称</w:t>
            </w:r>
          </w:p>
        </w:tc>
      </w:tr>
      <w:tr w:rsidR="00070E5B" w:rsidRPr="00980835" w14:paraId="350D65FF" w14:textId="77777777" w:rsidTr="001050BD">
        <w:trPr>
          <w:trHeight w:val="319"/>
        </w:trPr>
        <w:tc>
          <w:tcPr>
            <w:tcW w:w="1767" w:type="dxa"/>
            <w:vAlign w:val="center"/>
          </w:tcPr>
          <w:p w14:paraId="6B3F3B22" w14:textId="12E7124F" w:rsidR="00070E5B" w:rsidRPr="00980835" w:rsidRDefault="00BF648F" w:rsidP="00F86F74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币种</w:t>
            </w:r>
          </w:p>
        </w:tc>
        <w:tc>
          <w:tcPr>
            <w:tcW w:w="927" w:type="dxa"/>
            <w:vAlign w:val="center"/>
          </w:tcPr>
          <w:p w14:paraId="73CC757E" w14:textId="47A865EE" w:rsidR="00070E5B" w:rsidRPr="00980835" w:rsidRDefault="008B16AE" w:rsidP="00F86F74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268" w:type="dxa"/>
            <w:vAlign w:val="center"/>
          </w:tcPr>
          <w:p w14:paraId="05C46394" w14:textId="6974D513" w:rsidR="00070E5B" w:rsidRPr="00980835" w:rsidRDefault="00BF648F" w:rsidP="00F86F74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NY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A2CE188" w14:textId="1B6480A9" w:rsidR="00070E5B" w:rsidRPr="00980835" w:rsidRDefault="00BF648F" w:rsidP="00F86F74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值列表，系统</w:t>
            </w:r>
            <w:r w:rsidR="008A6396">
              <w:rPr>
                <w:rFonts w:ascii="Arial" w:hAnsi="Arial" w:cs="Arial"/>
                <w:sz w:val="18"/>
                <w:szCs w:val="18"/>
                <w:lang w:eastAsia="zh-CN"/>
              </w:rPr>
              <w:t>所有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启用币种</w:t>
            </w:r>
          </w:p>
        </w:tc>
      </w:tr>
      <w:tr w:rsidR="00205E50" w:rsidRPr="00980835" w14:paraId="0E37F171" w14:textId="77777777" w:rsidTr="001050BD">
        <w:trPr>
          <w:trHeight w:val="319"/>
        </w:trPr>
        <w:tc>
          <w:tcPr>
            <w:tcW w:w="1767" w:type="dxa"/>
            <w:vAlign w:val="center"/>
          </w:tcPr>
          <w:p w14:paraId="6FACD946" w14:textId="25FEE95D" w:rsidR="00205E50" w:rsidRDefault="00BF648F" w:rsidP="00F86F74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期间</w:t>
            </w:r>
          </w:p>
        </w:tc>
        <w:tc>
          <w:tcPr>
            <w:tcW w:w="927" w:type="dxa"/>
            <w:vAlign w:val="center"/>
          </w:tcPr>
          <w:p w14:paraId="5518522E" w14:textId="3C0EEA5F" w:rsidR="00205E50" w:rsidRDefault="00BF648F" w:rsidP="00F86F74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268" w:type="dxa"/>
            <w:vAlign w:val="center"/>
          </w:tcPr>
          <w:p w14:paraId="2115A360" w14:textId="2C8E2782" w:rsidR="00205E50" w:rsidRDefault="00BF648F" w:rsidP="00F86F74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当前期间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6296C98" w14:textId="058ED9BF" w:rsidR="00205E50" w:rsidRPr="00980835" w:rsidRDefault="00BF648F" w:rsidP="00F86F74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值列表，</w:t>
            </w:r>
            <w:r w:rsidR="008A6396">
              <w:rPr>
                <w:rFonts w:ascii="Arial" w:hAnsi="Arial" w:cs="Arial"/>
                <w:sz w:val="18"/>
                <w:szCs w:val="18"/>
                <w:lang w:eastAsia="zh-CN"/>
              </w:rPr>
              <w:t>所有状态为打开、关闭、永久关闭的期间</w:t>
            </w:r>
          </w:p>
        </w:tc>
      </w:tr>
      <w:tr w:rsidR="00205E50" w:rsidRPr="00980835" w14:paraId="1C86987E" w14:textId="77777777" w:rsidTr="001050BD">
        <w:trPr>
          <w:trHeight w:val="319"/>
        </w:trPr>
        <w:tc>
          <w:tcPr>
            <w:tcW w:w="1767" w:type="dxa"/>
            <w:vAlign w:val="center"/>
          </w:tcPr>
          <w:p w14:paraId="0B6E409C" w14:textId="731CAB40" w:rsidR="00205E50" w:rsidRDefault="00BF648F" w:rsidP="00F86F74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科目</w:t>
            </w:r>
          </w:p>
        </w:tc>
        <w:tc>
          <w:tcPr>
            <w:tcW w:w="927" w:type="dxa"/>
            <w:vAlign w:val="center"/>
          </w:tcPr>
          <w:p w14:paraId="1FB14B4F" w14:textId="554A571D" w:rsidR="00205E50" w:rsidRDefault="00205E50" w:rsidP="00F86F74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268" w:type="dxa"/>
            <w:vAlign w:val="center"/>
          </w:tcPr>
          <w:p w14:paraId="6FA2D6BC" w14:textId="7D4E096A" w:rsidR="00205E50" w:rsidRDefault="00BF648F" w:rsidP="00205E50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514DD9C" w14:textId="22934878" w:rsidR="00205E50" w:rsidRPr="00980835" w:rsidRDefault="00BF648F" w:rsidP="00F86F74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值列表，明细科目</w:t>
            </w:r>
            <w:r w:rsidR="00462536">
              <w:rPr>
                <w:rFonts w:ascii="Arial" w:hAnsi="Arial" w:cs="Arial"/>
                <w:sz w:val="18"/>
                <w:szCs w:val="18"/>
                <w:lang w:eastAsia="zh-CN"/>
              </w:rPr>
              <w:t>，不输入科目则</w:t>
            </w:r>
            <w:r w:rsidR="008A6396">
              <w:rPr>
                <w:rFonts w:ascii="Arial" w:hAnsi="Arial" w:cs="Arial"/>
                <w:sz w:val="18"/>
                <w:szCs w:val="18"/>
                <w:lang w:eastAsia="zh-CN"/>
              </w:rPr>
              <w:t>报表</w:t>
            </w:r>
            <w:r w:rsidR="00462536">
              <w:rPr>
                <w:rFonts w:ascii="Arial" w:hAnsi="Arial" w:cs="Arial"/>
                <w:sz w:val="18"/>
                <w:szCs w:val="18"/>
                <w:lang w:eastAsia="zh-CN"/>
              </w:rPr>
              <w:t>列式所有</w:t>
            </w:r>
            <w:r w:rsidR="008A6396">
              <w:rPr>
                <w:rFonts w:ascii="Arial" w:hAnsi="Arial" w:cs="Arial"/>
                <w:sz w:val="18"/>
                <w:szCs w:val="18"/>
                <w:lang w:eastAsia="zh-CN"/>
              </w:rPr>
              <w:t>明细</w:t>
            </w:r>
            <w:r w:rsidR="00462536">
              <w:rPr>
                <w:rFonts w:ascii="Arial" w:hAnsi="Arial" w:cs="Arial"/>
                <w:sz w:val="18"/>
                <w:szCs w:val="18"/>
                <w:lang w:eastAsia="zh-CN"/>
              </w:rPr>
              <w:t>科目数据</w:t>
            </w:r>
          </w:p>
        </w:tc>
      </w:tr>
    </w:tbl>
    <w:p w14:paraId="55BCF97D" w14:textId="2D191E34" w:rsidR="00FF2355" w:rsidRPr="00980835" w:rsidRDefault="00FF2355" w:rsidP="00FF2355">
      <w:pPr>
        <w:pBdr>
          <w:bottom w:val="single" w:sz="6" w:space="1" w:color="auto"/>
        </w:pBdr>
        <w:tabs>
          <w:tab w:val="center" w:pos="6480"/>
          <w:tab w:val="right" w:pos="10440"/>
        </w:tabs>
        <w:spacing w:before="120" w:after="120"/>
        <w:outlineLvl w:val="2"/>
        <w:rPr>
          <w:rFonts w:ascii="Arial" w:hAnsi="Arial"/>
          <w:b/>
          <w:kern w:val="2"/>
          <w:szCs w:val="21"/>
          <w:lang w:eastAsia="zh-CN"/>
        </w:rPr>
      </w:pPr>
      <w:bookmarkStart w:id="215" w:name="_Toc496128153"/>
      <w:r>
        <w:rPr>
          <w:rFonts w:ascii="Arial" w:hAnsi="Arial" w:hint="eastAsia"/>
          <w:b/>
          <w:kern w:val="2"/>
          <w:szCs w:val="21"/>
          <w:lang w:eastAsia="zh-CN"/>
        </w:rPr>
        <w:t>输出要求</w:t>
      </w:r>
      <w:bookmarkEnd w:id="215"/>
    </w:p>
    <w:p w14:paraId="59B055A2" w14:textId="19B99CF6" w:rsidR="00070E5B" w:rsidRDefault="00BF648F" w:rsidP="00070E5B">
      <w:pPr>
        <w:pStyle w:val="Bodycopy"/>
        <w:rPr>
          <w:rFonts w:eastAsiaTheme="minorEastAsia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0C751C1" wp14:editId="6E7D4713">
            <wp:extent cx="5943600" cy="370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9291" w14:textId="6ACBBDEA" w:rsidR="00FF2355" w:rsidRPr="00980835" w:rsidRDefault="00FF2355" w:rsidP="00FF2355">
      <w:pPr>
        <w:pStyle w:val="22"/>
        <w:rPr>
          <w:rFonts w:ascii="Arial" w:hAnsi="Arial"/>
        </w:rPr>
      </w:pPr>
      <w:bookmarkStart w:id="216" w:name="_Toc496128154"/>
      <w:r>
        <w:rPr>
          <w:rFonts w:ascii="Arial" w:hAnsi="Arial" w:hint="eastAsia"/>
        </w:rPr>
        <w:t>主要字段说明</w:t>
      </w:r>
      <w:bookmarkEnd w:id="216"/>
    </w:p>
    <w:tbl>
      <w:tblPr>
        <w:tblW w:w="9356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1"/>
        <w:gridCol w:w="7265"/>
      </w:tblGrid>
      <w:tr w:rsidR="00FF2355" w:rsidRPr="00FF2355" w14:paraId="1CDA6804" w14:textId="77777777" w:rsidTr="0049597C">
        <w:trPr>
          <w:trHeight w:val="266"/>
          <w:tblHeader/>
        </w:trPr>
        <w:tc>
          <w:tcPr>
            <w:tcW w:w="2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002776"/>
          </w:tcPr>
          <w:p w14:paraId="0001BD85" w14:textId="77777777" w:rsidR="00FF2355" w:rsidRPr="00FF2355" w:rsidRDefault="00FF2355" w:rsidP="00FF2355">
            <w:pPr>
              <w:keepNext/>
              <w:spacing w:before="60" w:after="6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lang w:eastAsia="zh-CN"/>
              </w:rPr>
            </w:pPr>
            <w:r w:rsidRPr="00FF2355">
              <w:rPr>
                <w:rFonts w:ascii="Arial" w:hAnsi="Arial" w:cs="Arial" w:hint="eastAsia"/>
                <w:b/>
                <w:bCs/>
                <w:color w:val="FFFFFF"/>
                <w:sz w:val="18"/>
                <w:lang w:eastAsia="zh-CN"/>
              </w:rPr>
              <w:t>字段</w:t>
            </w:r>
          </w:p>
        </w:tc>
        <w:tc>
          <w:tcPr>
            <w:tcW w:w="7265" w:type="dxa"/>
            <w:tcBorders>
              <w:left w:val="single" w:sz="4" w:space="0" w:color="auto"/>
            </w:tcBorders>
            <w:shd w:val="clear" w:color="auto" w:fill="002776"/>
          </w:tcPr>
          <w:p w14:paraId="5DD0585A" w14:textId="77777777" w:rsidR="00FF2355" w:rsidRPr="00FF2355" w:rsidRDefault="00FF2355" w:rsidP="00FF2355">
            <w:pPr>
              <w:keepNext/>
              <w:spacing w:before="60" w:after="6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lang w:eastAsia="zh-CN"/>
              </w:rPr>
            </w:pPr>
            <w:r w:rsidRPr="00FF2355">
              <w:rPr>
                <w:rFonts w:ascii="Arial" w:hAnsi="Arial" w:cs="Arial" w:hint="eastAsia"/>
                <w:b/>
                <w:bCs/>
                <w:color w:val="FFFFFF"/>
                <w:sz w:val="18"/>
                <w:lang w:eastAsia="zh-CN"/>
              </w:rPr>
              <w:t>说明</w:t>
            </w:r>
          </w:p>
        </w:tc>
      </w:tr>
      <w:tr w:rsidR="00BF648F" w:rsidRPr="00FF2355" w14:paraId="2CF3D6FE" w14:textId="77777777" w:rsidTr="00BF28CD">
        <w:trPr>
          <w:trHeight w:val="319"/>
        </w:trPr>
        <w:tc>
          <w:tcPr>
            <w:tcW w:w="2091" w:type="dxa"/>
            <w:vAlign w:val="bottom"/>
          </w:tcPr>
          <w:p w14:paraId="01D51156" w14:textId="06396288" w:rsidR="00BF648F" w:rsidRPr="00FF2355" w:rsidRDefault="00BF648F" w:rsidP="00BF648F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</w:rPr>
              <w:t>科目代</w:t>
            </w:r>
            <w:r>
              <w:rPr>
                <w:rFonts w:ascii="宋体" w:eastAsia="宋体" w:hAnsi="宋体" w:cs="宋体" w:hint="eastAsia"/>
              </w:rPr>
              <w:t>码</w:t>
            </w:r>
            <w:proofErr w:type="spellEnd"/>
          </w:p>
        </w:tc>
        <w:tc>
          <w:tcPr>
            <w:tcW w:w="7265" w:type="dxa"/>
            <w:vAlign w:val="bottom"/>
          </w:tcPr>
          <w:p w14:paraId="6606C657" w14:textId="1E3D351F" w:rsidR="00BF648F" w:rsidRPr="00FF2355" w:rsidRDefault="00BF648F" w:rsidP="00BF648F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明细科目代码，即科目汇总标志为"N</w:t>
            </w:r>
            <w:r>
              <w:rPr>
                <w:rFonts w:ascii="宋体" w:eastAsia="宋体" w:hAnsi="宋体" w:cs="宋体"/>
                <w:lang w:eastAsia="zh-CN"/>
              </w:rPr>
              <w:t>"</w:t>
            </w:r>
          </w:p>
        </w:tc>
      </w:tr>
      <w:tr w:rsidR="00811700" w:rsidRPr="00FF2355" w14:paraId="280DA935" w14:textId="77777777" w:rsidTr="00BF28CD">
        <w:trPr>
          <w:trHeight w:val="319"/>
        </w:trPr>
        <w:tc>
          <w:tcPr>
            <w:tcW w:w="2091" w:type="dxa"/>
            <w:vAlign w:val="bottom"/>
          </w:tcPr>
          <w:p w14:paraId="52695408" w14:textId="6B21D760" w:rsidR="00811700" w:rsidRDefault="00811700" w:rsidP="00BF648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科目说明</w:t>
            </w:r>
          </w:p>
        </w:tc>
        <w:tc>
          <w:tcPr>
            <w:tcW w:w="7265" w:type="dxa"/>
            <w:vAlign w:val="bottom"/>
          </w:tcPr>
          <w:p w14:paraId="2DC98C07" w14:textId="4FDD530D" w:rsidR="00811700" w:rsidRDefault="00811700" w:rsidP="00BF648F">
            <w:pPr>
              <w:spacing w:before="40" w:after="4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科目说明</w:t>
            </w:r>
          </w:p>
        </w:tc>
      </w:tr>
      <w:tr w:rsidR="00BF648F" w:rsidRPr="00FF2355" w14:paraId="5E078E43" w14:textId="77777777" w:rsidTr="00BF28CD">
        <w:trPr>
          <w:trHeight w:val="319"/>
        </w:trPr>
        <w:tc>
          <w:tcPr>
            <w:tcW w:w="2091" w:type="dxa"/>
            <w:vAlign w:val="bottom"/>
          </w:tcPr>
          <w:p w14:paraId="218BA185" w14:textId="4CB294D0" w:rsidR="00BF648F" w:rsidRPr="00FF2355" w:rsidRDefault="00811700" w:rsidP="00BF648F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账户</w:t>
            </w:r>
            <w:proofErr w:type="spellEnd"/>
          </w:p>
        </w:tc>
        <w:tc>
          <w:tcPr>
            <w:tcW w:w="7265" w:type="dxa"/>
            <w:vAlign w:val="bottom"/>
          </w:tcPr>
          <w:p w14:paraId="04C03D97" w14:textId="032CFD0B" w:rsidR="00BF648F" w:rsidRPr="00FF2355" w:rsidRDefault="00BF648F" w:rsidP="00BF648F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包含明细科目的科目组合代码</w:t>
            </w:r>
          </w:p>
        </w:tc>
      </w:tr>
      <w:tr w:rsidR="00BF648F" w:rsidRPr="00FF2355" w14:paraId="38AAE416" w14:textId="77777777" w:rsidTr="00BF28CD">
        <w:trPr>
          <w:trHeight w:val="319"/>
        </w:trPr>
        <w:tc>
          <w:tcPr>
            <w:tcW w:w="2091" w:type="dxa"/>
            <w:vAlign w:val="bottom"/>
          </w:tcPr>
          <w:p w14:paraId="62E99A52" w14:textId="07090042" w:rsidR="00BF648F" w:rsidRPr="00FF2355" w:rsidRDefault="00BF648F" w:rsidP="00BF648F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年初余额</w:t>
            </w:r>
            <w:proofErr w:type="spellEnd"/>
          </w:p>
        </w:tc>
        <w:tc>
          <w:tcPr>
            <w:tcW w:w="7265" w:type="dxa"/>
            <w:vAlign w:val="bottom"/>
          </w:tcPr>
          <w:p w14:paraId="36D230E7" w14:textId="63A5197F" w:rsidR="00BF648F" w:rsidRPr="00FF2355" w:rsidRDefault="00BF648F" w:rsidP="00BF648F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科目组合的年初余额，</w:t>
            </w:r>
            <w:bookmarkStart w:id="217" w:name="_GoBack"/>
            <w:r>
              <w:rPr>
                <w:rFonts w:ascii="宋体" w:eastAsia="宋体" w:hAnsi="宋体" w:cs="宋体" w:hint="eastAsia"/>
                <w:lang w:eastAsia="zh-CN"/>
              </w:rPr>
              <w:t>对资产类科目为：年初借方金额-年初贷方金额；对负债类和权益类科目为：年初贷方金额-年初借方金额；费用和收入类科目年初余额</w:t>
            </w:r>
            <w:bookmarkEnd w:id="217"/>
            <w:r>
              <w:rPr>
                <w:rFonts w:ascii="宋体" w:eastAsia="宋体" w:hAnsi="宋体" w:cs="宋体" w:hint="eastAsia"/>
                <w:lang w:eastAsia="zh-CN"/>
              </w:rPr>
              <w:lastRenderedPageBreak/>
              <w:t>为0；</w:t>
            </w:r>
          </w:p>
        </w:tc>
      </w:tr>
      <w:tr w:rsidR="00BF648F" w:rsidRPr="00FF2355" w14:paraId="71DDF873" w14:textId="77777777" w:rsidTr="00BF28CD">
        <w:trPr>
          <w:trHeight w:val="319"/>
        </w:trPr>
        <w:tc>
          <w:tcPr>
            <w:tcW w:w="2091" w:type="dxa"/>
            <w:vAlign w:val="bottom"/>
          </w:tcPr>
          <w:p w14:paraId="0EFCF57D" w14:textId="08D73707" w:rsidR="00BF648F" w:rsidRPr="00FF2355" w:rsidRDefault="00BF648F" w:rsidP="00BF648F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期初余额</w:t>
            </w:r>
            <w:proofErr w:type="spellEnd"/>
          </w:p>
        </w:tc>
        <w:tc>
          <w:tcPr>
            <w:tcW w:w="7265" w:type="dxa"/>
            <w:vAlign w:val="bottom"/>
          </w:tcPr>
          <w:p w14:paraId="1962798E" w14:textId="12577026" w:rsidR="00BF648F" w:rsidRPr="00FF2355" w:rsidRDefault="00BF648F" w:rsidP="00BF648F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科目组合的期初余额，对资产类和费用类科目为：期初借方金额-期初贷方金额；对负债类、权益类和收入类科目为：期初贷方金额-期初借方金额；</w:t>
            </w:r>
          </w:p>
        </w:tc>
      </w:tr>
      <w:tr w:rsidR="00BF648F" w:rsidRPr="00FF2355" w14:paraId="01A84271" w14:textId="77777777" w:rsidTr="00BF28CD">
        <w:trPr>
          <w:trHeight w:val="319"/>
        </w:trPr>
        <w:tc>
          <w:tcPr>
            <w:tcW w:w="2091" w:type="dxa"/>
            <w:vAlign w:val="bottom"/>
          </w:tcPr>
          <w:p w14:paraId="6B9158FF" w14:textId="30A780FC" w:rsidR="00BF648F" w:rsidRPr="00FF2355" w:rsidRDefault="00BF648F" w:rsidP="00BF648F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本期借方</w:t>
            </w:r>
            <w:proofErr w:type="spellEnd"/>
          </w:p>
        </w:tc>
        <w:tc>
          <w:tcPr>
            <w:tcW w:w="7265" w:type="dxa"/>
            <w:vAlign w:val="bottom"/>
          </w:tcPr>
          <w:p w14:paraId="42102D57" w14:textId="5B96DEBB" w:rsidR="00BF648F" w:rsidRPr="00FF2355" w:rsidRDefault="00BF648F" w:rsidP="00BF648F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科目组合的本期借方发生额</w:t>
            </w:r>
          </w:p>
        </w:tc>
      </w:tr>
      <w:tr w:rsidR="00BF648F" w:rsidRPr="00FF2355" w14:paraId="7F7E958C" w14:textId="77777777" w:rsidTr="00BF28CD">
        <w:trPr>
          <w:trHeight w:val="319"/>
        </w:trPr>
        <w:tc>
          <w:tcPr>
            <w:tcW w:w="2091" w:type="dxa"/>
            <w:vAlign w:val="bottom"/>
          </w:tcPr>
          <w:p w14:paraId="2F09A8BE" w14:textId="7B7A006E" w:rsidR="00BF648F" w:rsidRPr="00FF2355" w:rsidRDefault="00BF648F" w:rsidP="00BF648F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本期贷方</w:t>
            </w:r>
            <w:proofErr w:type="spellEnd"/>
          </w:p>
        </w:tc>
        <w:tc>
          <w:tcPr>
            <w:tcW w:w="7265" w:type="dxa"/>
            <w:vAlign w:val="bottom"/>
          </w:tcPr>
          <w:p w14:paraId="209B43A3" w14:textId="57E76101" w:rsidR="00BF648F" w:rsidRPr="00FF2355" w:rsidRDefault="00BF648F" w:rsidP="00BF648F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科目组合的本期贷方发生额</w:t>
            </w:r>
          </w:p>
        </w:tc>
      </w:tr>
      <w:tr w:rsidR="00BF648F" w:rsidRPr="00FF2355" w14:paraId="765A02AA" w14:textId="77777777" w:rsidTr="00BF28CD">
        <w:trPr>
          <w:trHeight w:val="319"/>
        </w:trPr>
        <w:tc>
          <w:tcPr>
            <w:tcW w:w="2091" w:type="dxa"/>
            <w:vAlign w:val="bottom"/>
          </w:tcPr>
          <w:p w14:paraId="363C0F70" w14:textId="146056B1" w:rsidR="00BF648F" w:rsidRPr="00FF2355" w:rsidRDefault="00BF648F" w:rsidP="00BF648F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期末余额</w:t>
            </w:r>
            <w:proofErr w:type="spellEnd"/>
          </w:p>
        </w:tc>
        <w:tc>
          <w:tcPr>
            <w:tcW w:w="7265" w:type="dxa"/>
            <w:vAlign w:val="bottom"/>
          </w:tcPr>
          <w:p w14:paraId="39290964" w14:textId="6D25C906" w:rsidR="00BF648F" w:rsidRPr="00FF2355" w:rsidRDefault="00BF648F" w:rsidP="00BF648F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科目组合的本期期末余额，对资产类和费用类科目为：（期初借方金额-期初贷方金额）+</w:t>
            </w:r>
            <w:r>
              <w:rPr>
                <w:rFonts w:ascii="宋体" w:eastAsia="宋体" w:hAnsi="宋体" w:cs="宋体"/>
                <w:lang w:eastAsia="zh-CN"/>
              </w:rPr>
              <w:t>(本期借方发生额-本期贷方发生额</w:t>
            </w:r>
            <w:r>
              <w:rPr>
                <w:rFonts w:ascii="宋体" w:eastAsia="宋体" w:hAnsi="宋体" w:cs="宋体" w:hint="eastAsia"/>
                <w:lang w:eastAsia="zh-CN"/>
              </w:rPr>
              <w:t>)；对负债类、权益类和收入类科目为：（期初贷方金额-期初借方金额）+</w:t>
            </w:r>
            <w:r>
              <w:rPr>
                <w:rFonts w:ascii="宋体" w:eastAsia="宋体" w:hAnsi="宋体" w:cs="宋体"/>
                <w:lang w:eastAsia="zh-CN"/>
              </w:rPr>
              <w:t>(本期贷方发生额-本期借方发生额</w:t>
            </w:r>
            <w:r>
              <w:rPr>
                <w:rFonts w:ascii="宋体" w:eastAsia="宋体" w:hAnsi="宋体" w:cs="宋体" w:hint="eastAsia"/>
                <w:lang w:eastAsia="zh-CN"/>
              </w:rPr>
              <w:t>)；</w:t>
            </w:r>
          </w:p>
        </w:tc>
      </w:tr>
      <w:tr w:rsidR="00BF648F" w:rsidRPr="00FF2355" w14:paraId="3D22C915" w14:textId="77777777" w:rsidTr="00BF28CD">
        <w:trPr>
          <w:trHeight w:val="319"/>
        </w:trPr>
        <w:tc>
          <w:tcPr>
            <w:tcW w:w="2091" w:type="dxa"/>
            <w:vAlign w:val="bottom"/>
          </w:tcPr>
          <w:p w14:paraId="76251C94" w14:textId="4B3BDC63" w:rsidR="00BF648F" w:rsidRPr="00FF2355" w:rsidRDefault="00BF648F" w:rsidP="00BF648F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本年累计借方</w:t>
            </w:r>
            <w:proofErr w:type="spellEnd"/>
          </w:p>
        </w:tc>
        <w:tc>
          <w:tcPr>
            <w:tcW w:w="7265" w:type="dxa"/>
            <w:vAlign w:val="bottom"/>
          </w:tcPr>
          <w:p w14:paraId="08C65E78" w14:textId="3AABF7F8" w:rsidR="00BF648F" w:rsidRPr="00FF2355" w:rsidRDefault="00BF648F" w:rsidP="00BF648F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科目组合的本年借方</w:t>
            </w:r>
            <w:r w:rsidR="00A83906">
              <w:rPr>
                <w:rFonts w:ascii="宋体" w:eastAsia="宋体" w:hAnsi="宋体" w:cs="宋体" w:hint="eastAsia"/>
                <w:lang w:eastAsia="zh-CN"/>
              </w:rPr>
              <w:t>累计</w:t>
            </w:r>
            <w:r>
              <w:rPr>
                <w:rFonts w:ascii="宋体" w:eastAsia="宋体" w:hAnsi="宋体" w:cs="宋体" w:hint="eastAsia"/>
                <w:lang w:eastAsia="zh-CN"/>
              </w:rPr>
              <w:t>发生额</w:t>
            </w:r>
            <w:r w:rsidR="00A83906">
              <w:rPr>
                <w:rFonts w:ascii="宋体" w:eastAsia="宋体" w:hAnsi="宋体" w:cs="宋体" w:hint="eastAsia"/>
                <w:lang w:eastAsia="zh-CN"/>
              </w:rPr>
              <w:t>，即：本期期末借方金额-年初借方金额；或本年借方金额汇总</w:t>
            </w:r>
          </w:p>
        </w:tc>
      </w:tr>
      <w:tr w:rsidR="00BF648F" w:rsidRPr="00FF2355" w14:paraId="24755496" w14:textId="77777777" w:rsidTr="00BF28CD">
        <w:trPr>
          <w:trHeight w:val="319"/>
        </w:trPr>
        <w:tc>
          <w:tcPr>
            <w:tcW w:w="2091" w:type="dxa"/>
            <w:vAlign w:val="bottom"/>
          </w:tcPr>
          <w:p w14:paraId="7A88F9E6" w14:textId="3B88F1E4" w:rsidR="00BF648F" w:rsidRPr="00FF2355" w:rsidRDefault="00BF648F" w:rsidP="00BF648F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本年累计贷方</w:t>
            </w:r>
            <w:proofErr w:type="spellEnd"/>
          </w:p>
        </w:tc>
        <w:tc>
          <w:tcPr>
            <w:tcW w:w="7265" w:type="dxa"/>
            <w:vAlign w:val="bottom"/>
          </w:tcPr>
          <w:p w14:paraId="73E7F37F" w14:textId="18BCAA94" w:rsidR="00BF648F" w:rsidRPr="00FF2355" w:rsidRDefault="00A83906" w:rsidP="00BF648F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科目组合的本年贷方累计发生额，即：本期期末贷方金额-年初贷方金额，或本年贷方金额汇总</w:t>
            </w:r>
          </w:p>
        </w:tc>
      </w:tr>
      <w:tr w:rsidR="00BF648F" w:rsidRPr="00FF2355" w14:paraId="004D1863" w14:textId="77777777" w:rsidTr="00BF28CD">
        <w:trPr>
          <w:trHeight w:val="319"/>
        </w:trPr>
        <w:tc>
          <w:tcPr>
            <w:tcW w:w="2091" w:type="dxa"/>
            <w:vAlign w:val="bottom"/>
          </w:tcPr>
          <w:p w14:paraId="443AC54D" w14:textId="2278F677" w:rsidR="00BF648F" w:rsidRPr="00FF2355" w:rsidRDefault="00811700" w:rsidP="00BF648F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账户</w:t>
            </w:r>
            <w:r w:rsidR="00BF648F">
              <w:rPr>
                <w:rFonts w:ascii="宋体" w:eastAsia="宋体" w:hAnsi="宋体" w:cs="宋体" w:hint="eastAsia"/>
              </w:rPr>
              <w:t>说明</w:t>
            </w:r>
            <w:proofErr w:type="spellEnd"/>
          </w:p>
        </w:tc>
        <w:tc>
          <w:tcPr>
            <w:tcW w:w="7265" w:type="dxa"/>
            <w:vAlign w:val="bottom"/>
          </w:tcPr>
          <w:p w14:paraId="1DAFE767" w14:textId="3FE13683" w:rsidR="00BF648F" w:rsidRPr="00FF2355" w:rsidRDefault="00BF648F" w:rsidP="00BF648F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科目组合的说明</w:t>
            </w:r>
            <w:proofErr w:type="spellEnd"/>
          </w:p>
        </w:tc>
      </w:tr>
    </w:tbl>
    <w:p w14:paraId="17101632" w14:textId="69FD295B" w:rsidR="00645554" w:rsidRPr="00980835" w:rsidRDefault="00C72A8F" w:rsidP="00645554">
      <w:pPr>
        <w:pStyle w:val="22"/>
        <w:rPr>
          <w:rFonts w:ascii="Arial" w:hAnsi="Arial"/>
        </w:rPr>
      </w:pPr>
      <w:bookmarkStart w:id="218" w:name="_Toc496128155"/>
      <w:r>
        <w:rPr>
          <w:rFonts w:ascii="Arial" w:hAnsi="Arial" w:hint="eastAsia"/>
        </w:rPr>
        <w:t>其他逻辑要求</w:t>
      </w:r>
      <w:bookmarkEnd w:id="218"/>
    </w:p>
    <w:p w14:paraId="5D6B5773" w14:textId="3B487002" w:rsidR="00FF2355" w:rsidRDefault="00F42A94" w:rsidP="00F42A94">
      <w:pPr>
        <w:pStyle w:val="Bodycopy"/>
        <w:numPr>
          <w:ilvl w:val="0"/>
          <w:numId w:val="46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取</w:t>
      </w:r>
      <w:r>
        <w:rPr>
          <w:rFonts w:eastAsiaTheme="minorEastAsia" w:hint="eastAsia"/>
          <w:lang w:val="en-US" w:eastAsia="zh-CN"/>
        </w:rPr>
        <w:t>GL_BALANCES</w:t>
      </w:r>
      <w:r>
        <w:rPr>
          <w:rFonts w:eastAsiaTheme="minorEastAsia" w:hint="eastAsia"/>
          <w:lang w:val="en-US" w:eastAsia="zh-CN"/>
        </w:rPr>
        <w:t>数据，</w:t>
      </w:r>
      <w:r w:rsidR="008A6396">
        <w:rPr>
          <w:rFonts w:eastAsiaTheme="minorEastAsia" w:hint="eastAsia"/>
          <w:lang w:val="en-US" w:eastAsia="zh-CN"/>
        </w:rPr>
        <w:t>因此</w:t>
      </w:r>
      <w:r>
        <w:rPr>
          <w:rFonts w:eastAsiaTheme="minorEastAsia" w:hint="eastAsia"/>
          <w:lang w:val="en-US" w:eastAsia="zh-CN"/>
        </w:rPr>
        <w:t>不包含未过账数据；</w:t>
      </w:r>
    </w:p>
    <w:p w14:paraId="022FF560" w14:textId="181AD0FF" w:rsidR="00F42A94" w:rsidRDefault="00F42A94" w:rsidP="00F42A94">
      <w:pPr>
        <w:pStyle w:val="Bodycopy"/>
        <w:numPr>
          <w:ilvl w:val="0"/>
          <w:numId w:val="46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当报表参数币种为本位币时，余额类型为</w:t>
      </w:r>
      <w:r w:rsidR="00504956">
        <w:rPr>
          <w:rFonts w:eastAsiaTheme="minorEastAsia"/>
          <w:lang w:val="en-US" w:eastAsia="zh-CN"/>
        </w:rPr>
        <w:t>“</w:t>
      </w:r>
      <w:r w:rsidR="00504956">
        <w:rPr>
          <w:rFonts w:eastAsiaTheme="minorEastAsia"/>
          <w:lang w:val="en-US" w:eastAsia="zh-CN"/>
        </w:rPr>
        <w:t>合计</w:t>
      </w:r>
      <w:r w:rsidR="00504956">
        <w:rPr>
          <w:rFonts w:eastAsiaTheme="minorEastAsia"/>
          <w:lang w:val="en-US" w:eastAsia="zh-CN"/>
        </w:rPr>
        <w:t>”</w:t>
      </w:r>
      <w:r>
        <w:rPr>
          <w:rFonts w:eastAsiaTheme="minorEastAsia"/>
          <w:lang w:val="en-US" w:eastAsia="zh-CN"/>
        </w:rPr>
        <w:t>，即列式所有币种折算为本位币的金额；当报表币种非本位币时，余额类型为</w:t>
      </w:r>
      <w:r>
        <w:rPr>
          <w:rFonts w:eastAsiaTheme="minorEastAsia"/>
          <w:lang w:val="en-US" w:eastAsia="zh-CN"/>
        </w:rPr>
        <w:t>“</w:t>
      </w:r>
      <w:r>
        <w:rPr>
          <w:rFonts w:eastAsiaTheme="minorEastAsia"/>
          <w:lang w:val="en-US" w:eastAsia="zh-CN"/>
        </w:rPr>
        <w:t>已输入</w:t>
      </w:r>
      <w:r>
        <w:rPr>
          <w:rFonts w:eastAsiaTheme="minorEastAsia"/>
          <w:lang w:val="en-US" w:eastAsia="zh-CN"/>
        </w:rPr>
        <w:t>”</w:t>
      </w:r>
      <w:r>
        <w:rPr>
          <w:rFonts w:eastAsiaTheme="minorEastAsia"/>
          <w:lang w:val="en-US" w:eastAsia="zh-CN"/>
        </w:rPr>
        <w:t>，即列式参数</w:t>
      </w:r>
      <w:proofErr w:type="gramStart"/>
      <w:r>
        <w:rPr>
          <w:rFonts w:eastAsiaTheme="minorEastAsia"/>
          <w:lang w:val="en-US" w:eastAsia="zh-CN"/>
        </w:rPr>
        <w:t>币种原币金额</w:t>
      </w:r>
      <w:proofErr w:type="gramEnd"/>
      <w:r>
        <w:rPr>
          <w:rFonts w:eastAsiaTheme="minorEastAsia"/>
          <w:lang w:val="en-US" w:eastAsia="zh-CN"/>
        </w:rPr>
        <w:t>。</w:t>
      </w:r>
    </w:p>
    <w:p w14:paraId="3A32D835" w14:textId="6EEFA30C" w:rsidR="00FB6778" w:rsidRDefault="00FB6778" w:rsidP="00F42A94">
      <w:pPr>
        <w:pStyle w:val="Bodycopy"/>
        <w:numPr>
          <w:ilvl w:val="0"/>
          <w:numId w:val="46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报报表按照科目代码和账户顺序排列。</w:t>
      </w:r>
    </w:p>
    <w:p w14:paraId="331AB92E" w14:textId="249CA836" w:rsidR="00290F95" w:rsidRPr="00980835" w:rsidRDefault="00E91F7D" w:rsidP="007B228B">
      <w:pPr>
        <w:pStyle w:val="1"/>
        <w:rPr>
          <w:rFonts w:ascii="Arial" w:hAnsi="Arial"/>
        </w:rPr>
      </w:pPr>
      <w:bookmarkStart w:id="219" w:name="_Toc496128156"/>
      <w:bookmarkEnd w:id="4"/>
      <w:bookmarkEnd w:id="5"/>
      <w:bookmarkEnd w:id="6"/>
      <w:bookmarkEnd w:id="7"/>
      <w:bookmarkEnd w:id="12"/>
      <w:r w:rsidRPr="00980835">
        <w:rPr>
          <w:rFonts w:ascii="Arial" w:hAnsi="Arial" w:hint="eastAsia"/>
        </w:rPr>
        <w:lastRenderedPageBreak/>
        <w:t>未决</w:t>
      </w:r>
      <w:r w:rsidR="00290F95" w:rsidRPr="00980835">
        <w:rPr>
          <w:rFonts w:ascii="Arial" w:hAnsi="Arial" w:hint="eastAsia"/>
        </w:rPr>
        <w:t>与已结问题</w:t>
      </w:r>
      <w:bookmarkEnd w:id="219"/>
    </w:p>
    <w:p w14:paraId="57AA7DD5" w14:textId="73241BC3" w:rsidR="00290F95" w:rsidRPr="00980835" w:rsidRDefault="00290F95" w:rsidP="00C85BC6">
      <w:pPr>
        <w:pStyle w:val="22"/>
        <w:rPr>
          <w:rFonts w:ascii="Arial" w:hAnsi="Arial"/>
        </w:rPr>
      </w:pPr>
      <w:bookmarkStart w:id="220" w:name="_Toc298310369"/>
      <w:bookmarkStart w:id="221" w:name="_Toc177552880"/>
      <w:bookmarkStart w:id="222" w:name="_Toc9411250"/>
      <w:bookmarkStart w:id="223" w:name="_Toc6634205"/>
      <w:bookmarkStart w:id="224" w:name="_Toc6293166"/>
      <w:bookmarkStart w:id="225" w:name="_Toc2667943"/>
      <w:bookmarkStart w:id="226" w:name="_Toc535657403"/>
      <w:bookmarkStart w:id="227" w:name="_Toc496128157"/>
      <w:r w:rsidRPr="00980835">
        <w:rPr>
          <w:rFonts w:ascii="Arial" w:hAnsi="Arial" w:hint="eastAsia"/>
        </w:rPr>
        <w:t>未决问题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tbl>
      <w:tblPr>
        <w:tblW w:w="935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147"/>
        <w:gridCol w:w="3106"/>
        <w:gridCol w:w="847"/>
        <w:gridCol w:w="1271"/>
        <w:gridCol w:w="1271"/>
      </w:tblGrid>
      <w:tr w:rsidR="00290F95" w:rsidRPr="00980835" w14:paraId="0802C022" w14:textId="77777777" w:rsidTr="003E71B8">
        <w:trPr>
          <w:trHeight w:val="262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42AA2899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序号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14E455B8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问题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16B9290C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解决方案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5868637C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负责人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37BD79BE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目标日期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7AF444DD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实际日期</w:t>
            </w:r>
          </w:p>
        </w:tc>
      </w:tr>
      <w:tr w:rsidR="00290F95" w:rsidRPr="00980835" w14:paraId="520AB58C" w14:textId="77777777" w:rsidTr="003E71B8">
        <w:trPr>
          <w:trHeight w:val="314"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C9196EA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</w:tcBorders>
            <w:vAlign w:val="center"/>
          </w:tcPr>
          <w:p w14:paraId="2857828D" w14:textId="2C48647D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4038124C" w14:textId="0E995B18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222B47E" w14:textId="1706E56F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873192B" w14:textId="639366CB" w:rsidR="00290F95" w:rsidRPr="00980835" w:rsidRDefault="0047111D" w:rsidP="00DF4D06">
            <w:pPr>
              <w:pStyle w:val="Tabletext"/>
              <w:rPr>
                <w:rFonts w:ascii="Arial" w:hAnsi="Arial"/>
              </w:rPr>
            </w:pPr>
            <w:proofErr w:type="spellStart"/>
            <w:r w:rsidRPr="00980835">
              <w:rPr>
                <w:rFonts w:ascii="Arial" w:hAnsi="Arial"/>
              </w:rPr>
              <w:t>yyyy</w:t>
            </w:r>
            <w:proofErr w:type="spellEnd"/>
            <w:r w:rsidRPr="00980835">
              <w:rPr>
                <w:rFonts w:ascii="Arial" w:hAnsi="Arial" w:hint="eastAsia"/>
              </w:rPr>
              <w:t>-mm-</w:t>
            </w:r>
            <w:proofErr w:type="spellStart"/>
            <w:r w:rsidRPr="00980835">
              <w:rPr>
                <w:rFonts w:ascii="Arial" w:hAnsi="Arial" w:hint="eastAsia"/>
              </w:rPr>
              <w:t>dd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29966D5" w14:textId="595EA0B9" w:rsidR="00290F95" w:rsidRPr="00980835" w:rsidRDefault="0047111D" w:rsidP="00DF4D06">
            <w:pPr>
              <w:pStyle w:val="Tabletext"/>
              <w:rPr>
                <w:rFonts w:ascii="Arial" w:hAnsi="Arial"/>
              </w:rPr>
            </w:pPr>
            <w:proofErr w:type="spellStart"/>
            <w:r w:rsidRPr="00980835">
              <w:rPr>
                <w:rFonts w:ascii="Arial" w:hAnsi="Arial"/>
              </w:rPr>
              <w:t>yyyy</w:t>
            </w:r>
            <w:proofErr w:type="spellEnd"/>
            <w:r w:rsidRPr="00980835">
              <w:rPr>
                <w:rFonts w:ascii="Arial" w:hAnsi="Arial" w:hint="eastAsia"/>
              </w:rPr>
              <w:t>-mm-</w:t>
            </w:r>
            <w:proofErr w:type="spellStart"/>
            <w:r w:rsidRPr="00980835">
              <w:rPr>
                <w:rFonts w:ascii="Arial" w:hAnsi="Arial" w:hint="eastAsia"/>
              </w:rPr>
              <w:t>dd</w:t>
            </w:r>
            <w:proofErr w:type="spellEnd"/>
          </w:p>
        </w:tc>
      </w:tr>
      <w:tr w:rsidR="00290F95" w:rsidRPr="00980835" w14:paraId="366487BB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7FE3903A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58210624" w14:textId="49431238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5F583B3" w14:textId="5602ECCB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36CA1DBB" w14:textId="74615B92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02E34F27" w14:textId="546A562A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76" w:type="dxa"/>
            <w:vAlign w:val="center"/>
          </w:tcPr>
          <w:p w14:paraId="656031D4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290F95" w:rsidRPr="00980835" w14:paraId="7AA2320D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49B7E920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3</w:t>
            </w:r>
          </w:p>
        </w:tc>
        <w:tc>
          <w:tcPr>
            <w:tcW w:w="2155" w:type="dxa"/>
            <w:vAlign w:val="center"/>
          </w:tcPr>
          <w:p w14:paraId="2F774273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D3CF6BE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76D29D01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08DE223B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76" w:type="dxa"/>
            <w:vAlign w:val="center"/>
          </w:tcPr>
          <w:p w14:paraId="4CD3F671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290F95" w:rsidRPr="00980835" w14:paraId="686202C7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3B67173B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4</w:t>
            </w:r>
          </w:p>
        </w:tc>
        <w:tc>
          <w:tcPr>
            <w:tcW w:w="2155" w:type="dxa"/>
            <w:vAlign w:val="center"/>
          </w:tcPr>
          <w:p w14:paraId="7CF30BAB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1313AC24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74BF8EDB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73D86715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76" w:type="dxa"/>
            <w:vAlign w:val="center"/>
          </w:tcPr>
          <w:p w14:paraId="4FF796D3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</w:tr>
    </w:tbl>
    <w:p w14:paraId="1766DD51" w14:textId="47D9371D" w:rsidR="00290F95" w:rsidRPr="00980835" w:rsidRDefault="00290F95" w:rsidP="00C85BC6">
      <w:pPr>
        <w:pStyle w:val="22"/>
        <w:rPr>
          <w:rFonts w:ascii="Arial" w:hAnsi="Arial"/>
        </w:rPr>
      </w:pPr>
      <w:bookmarkStart w:id="228" w:name="_Toc298310370"/>
      <w:bookmarkStart w:id="229" w:name="_Toc177552881"/>
      <w:bookmarkStart w:id="230" w:name="_Toc104105032"/>
      <w:bookmarkStart w:id="231" w:name="_Toc101342584"/>
      <w:bookmarkStart w:id="232" w:name="_Toc99880761"/>
      <w:bookmarkStart w:id="233" w:name="_Toc9411251"/>
      <w:bookmarkStart w:id="234" w:name="_Toc6634206"/>
      <w:bookmarkStart w:id="235" w:name="_Toc6293167"/>
      <w:bookmarkStart w:id="236" w:name="_Toc2667944"/>
      <w:bookmarkStart w:id="237" w:name="_Toc535657404"/>
      <w:bookmarkStart w:id="238" w:name="_Toc496128158"/>
      <w:r w:rsidRPr="00980835">
        <w:rPr>
          <w:rFonts w:ascii="Arial" w:hAnsi="Arial" w:hint="eastAsia"/>
        </w:rPr>
        <w:t>已结问题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tbl>
      <w:tblPr>
        <w:tblW w:w="935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146"/>
        <w:gridCol w:w="3106"/>
        <w:gridCol w:w="847"/>
        <w:gridCol w:w="1272"/>
        <w:gridCol w:w="1272"/>
      </w:tblGrid>
      <w:tr w:rsidR="00290F95" w:rsidRPr="00980835" w14:paraId="33800386" w14:textId="77777777" w:rsidTr="003E71B8">
        <w:trPr>
          <w:trHeight w:val="262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60453614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序号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5A388C4F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问题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466B93E2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解决方案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28150F22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负责人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4AF25083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目标日期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4D077E2B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实际日期</w:t>
            </w:r>
          </w:p>
        </w:tc>
      </w:tr>
      <w:tr w:rsidR="00290F95" w:rsidRPr="00980835" w14:paraId="1EB7CC48" w14:textId="77777777" w:rsidTr="003E71B8">
        <w:trPr>
          <w:trHeight w:val="314"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140598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vAlign w:val="center"/>
          </w:tcPr>
          <w:p w14:paraId="082770DD" w14:textId="2C98FDEE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6C217D30" w14:textId="1AFE65ED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BCC8F66" w14:textId="041B00E8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1A62AB9" w14:textId="145D0011" w:rsidR="00290F95" w:rsidRPr="00980835" w:rsidRDefault="0047111D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 w:rsidRPr="00980835">
              <w:rPr>
                <w:rFonts w:ascii="Arial" w:hAnsi="Arial"/>
                <w:sz w:val="18"/>
                <w:szCs w:val="18"/>
                <w:lang w:eastAsia="zh-CN"/>
              </w:rPr>
              <w:t>yyyy</w:t>
            </w:r>
            <w:proofErr w:type="spellEnd"/>
            <w:r w:rsidRPr="00980835">
              <w:rPr>
                <w:rFonts w:ascii="Arial" w:hAnsi="Arial" w:hint="eastAsia"/>
                <w:sz w:val="18"/>
                <w:szCs w:val="18"/>
                <w:lang w:eastAsia="zh-CN"/>
              </w:rPr>
              <w:t>-mm-</w:t>
            </w:r>
            <w:proofErr w:type="spellStart"/>
            <w:r w:rsidRPr="00980835">
              <w:rPr>
                <w:rFonts w:ascii="Arial" w:hAnsi="Arial" w:hint="eastAsia"/>
                <w:sz w:val="18"/>
                <w:szCs w:val="18"/>
                <w:lang w:eastAsia="zh-CN"/>
              </w:rPr>
              <w:t>dd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C1DFE8" w14:textId="3D6E6BC2" w:rsidR="00290F95" w:rsidRPr="00980835" w:rsidRDefault="0047111D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 w:rsidRPr="00980835">
              <w:rPr>
                <w:rFonts w:ascii="Arial" w:hAnsi="Arial"/>
                <w:sz w:val="18"/>
                <w:szCs w:val="18"/>
                <w:lang w:eastAsia="zh-CN"/>
              </w:rPr>
              <w:t>yyyy</w:t>
            </w:r>
            <w:proofErr w:type="spellEnd"/>
            <w:r w:rsidRPr="00980835">
              <w:rPr>
                <w:rFonts w:ascii="Arial" w:hAnsi="Arial" w:hint="eastAsia"/>
                <w:sz w:val="18"/>
                <w:szCs w:val="18"/>
                <w:lang w:eastAsia="zh-CN"/>
              </w:rPr>
              <w:t>-mm-</w:t>
            </w:r>
            <w:proofErr w:type="spellStart"/>
            <w:r w:rsidRPr="00980835">
              <w:rPr>
                <w:rFonts w:ascii="Arial" w:hAnsi="Arial" w:hint="eastAsia"/>
                <w:sz w:val="18"/>
                <w:szCs w:val="18"/>
                <w:lang w:eastAsia="zh-CN"/>
              </w:rPr>
              <w:t>dd</w:t>
            </w:r>
            <w:proofErr w:type="spellEnd"/>
          </w:p>
        </w:tc>
      </w:tr>
      <w:tr w:rsidR="00290F95" w:rsidRPr="00980835" w14:paraId="74070141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0C24A985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2</w:t>
            </w:r>
          </w:p>
        </w:tc>
        <w:tc>
          <w:tcPr>
            <w:tcW w:w="2154" w:type="dxa"/>
            <w:vAlign w:val="center"/>
          </w:tcPr>
          <w:p w14:paraId="7588121A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14:paraId="002B77E5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1EA336D4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767B240D" w14:textId="49EEF2C3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6D23086C" w14:textId="77777777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</w:tr>
      <w:tr w:rsidR="00290F95" w:rsidRPr="00980835" w14:paraId="301BBB6B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4BC81BB7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3</w:t>
            </w:r>
          </w:p>
        </w:tc>
        <w:tc>
          <w:tcPr>
            <w:tcW w:w="2154" w:type="dxa"/>
            <w:vAlign w:val="center"/>
          </w:tcPr>
          <w:p w14:paraId="56DC141F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14:paraId="53FCBE87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2263602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2EF2B2F5" w14:textId="77777777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2FC83EBE" w14:textId="77777777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</w:tr>
      <w:tr w:rsidR="00290F95" w:rsidRPr="00980835" w14:paraId="7FE103F4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32F1BAC8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4</w:t>
            </w:r>
          </w:p>
        </w:tc>
        <w:tc>
          <w:tcPr>
            <w:tcW w:w="2154" w:type="dxa"/>
            <w:vAlign w:val="center"/>
          </w:tcPr>
          <w:p w14:paraId="7E976C5C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14:paraId="1225003C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3086A62F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38A22F3E" w14:textId="77777777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40FB3304" w14:textId="77777777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</w:tr>
    </w:tbl>
    <w:p w14:paraId="7661B03B" w14:textId="77777777" w:rsidR="00F358BD" w:rsidRPr="00980835" w:rsidRDefault="00F358BD">
      <w:pPr>
        <w:rPr>
          <w:rFonts w:ascii="Arial" w:hAnsi="Arial" w:cs="Arial"/>
          <w:noProof/>
          <w:color w:val="333333"/>
          <w:sz w:val="16"/>
          <w:szCs w:val="18"/>
          <w:lang w:eastAsia="zh-CN"/>
        </w:rPr>
      </w:pPr>
    </w:p>
    <w:sectPr w:rsidR="00F358BD" w:rsidRPr="00980835" w:rsidSect="000839F2">
      <w:pgSz w:w="12240" w:h="15840" w:code="1"/>
      <w:pgMar w:top="144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2F77F" w14:textId="77777777" w:rsidR="0070408A" w:rsidRDefault="0070408A">
      <w:r>
        <w:separator/>
      </w:r>
    </w:p>
    <w:p w14:paraId="04ED81B5" w14:textId="77777777" w:rsidR="0070408A" w:rsidRDefault="0070408A"/>
    <w:p w14:paraId="2695A392" w14:textId="77777777" w:rsidR="0070408A" w:rsidRDefault="0070408A"/>
  </w:endnote>
  <w:endnote w:type="continuationSeparator" w:id="0">
    <w:p w14:paraId="7B0092AC" w14:textId="77777777" w:rsidR="0070408A" w:rsidRDefault="0070408A">
      <w:r>
        <w:continuationSeparator/>
      </w:r>
    </w:p>
    <w:p w14:paraId="6007D27C" w14:textId="77777777" w:rsidR="0070408A" w:rsidRDefault="0070408A"/>
    <w:p w14:paraId="2722BE95" w14:textId="77777777" w:rsidR="0070408A" w:rsidRDefault="00704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 3"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MS Gothic"/>
    <w:charset w:val="00"/>
    <w:family w:val="modern"/>
    <w:pitch w:val="fixed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8896638"/>
      <w:docPartObj>
        <w:docPartGallery w:val="Page Numbers (Bottom of Page)"/>
        <w:docPartUnique/>
      </w:docPartObj>
    </w:sdtPr>
    <w:sdtEndPr/>
    <w:sdtContent>
      <w:sdt>
        <w:sdtPr>
          <w:id w:val="-957486099"/>
          <w:docPartObj>
            <w:docPartGallery w:val="Page Numbers (Top of Page)"/>
            <w:docPartUnique/>
          </w:docPartObj>
        </w:sdtPr>
        <w:sdtEndPr/>
        <w:sdtContent>
          <w:p w14:paraId="52C18E36" w14:textId="1FFC898A" w:rsidR="004E2B60" w:rsidRPr="00B46A3C" w:rsidRDefault="00B46A3C" w:rsidP="00B46A3C">
            <w:pPr>
              <w:pStyle w:val="a7"/>
              <w:jc w:val="center"/>
            </w:pPr>
            <w:r w:rsidRPr="00B46A3C">
              <w:rPr>
                <w:bCs/>
              </w:rPr>
              <w:fldChar w:fldCharType="begin"/>
            </w:r>
            <w:r w:rsidRPr="00B46A3C">
              <w:rPr>
                <w:bCs/>
              </w:rPr>
              <w:instrText xml:space="preserve"> PAGE </w:instrText>
            </w:r>
            <w:r w:rsidRPr="00B46A3C">
              <w:rPr>
                <w:bCs/>
              </w:rPr>
              <w:fldChar w:fldCharType="separate"/>
            </w:r>
            <w:r w:rsidR="00F30D69">
              <w:rPr>
                <w:bCs/>
                <w:noProof/>
              </w:rPr>
              <w:t>5</w:t>
            </w:r>
            <w:r w:rsidRPr="00B46A3C">
              <w:rPr>
                <w:bCs/>
              </w:rPr>
              <w:fldChar w:fldCharType="end"/>
            </w:r>
            <w:r w:rsidRPr="00B46A3C">
              <w:rPr>
                <w:bCs/>
                <w:lang w:eastAsia="zh-CN"/>
              </w:rPr>
              <w:t>/</w:t>
            </w:r>
            <w:r w:rsidRPr="00B46A3C">
              <w:rPr>
                <w:bCs/>
              </w:rPr>
              <w:fldChar w:fldCharType="begin"/>
            </w:r>
            <w:r w:rsidRPr="00B46A3C">
              <w:rPr>
                <w:bCs/>
              </w:rPr>
              <w:instrText xml:space="preserve"> NUMPAGES  </w:instrText>
            </w:r>
            <w:r w:rsidRPr="00B46A3C">
              <w:rPr>
                <w:bCs/>
              </w:rPr>
              <w:fldChar w:fldCharType="separate"/>
            </w:r>
            <w:r w:rsidR="00F30D69">
              <w:rPr>
                <w:bCs/>
                <w:noProof/>
              </w:rPr>
              <w:t>7</w:t>
            </w:r>
            <w:r w:rsidRPr="00B46A3C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764D6" w14:textId="77777777" w:rsidR="0070408A" w:rsidRDefault="0070408A">
      <w:r>
        <w:separator/>
      </w:r>
    </w:p>
    <w:p w14:paraId="04B42F07" w14:textId="77777777" w:rsidR="0070408A" w:rsidRDefault="0070408A"/>
    <w:p w14:paraId="0F7CC563" w14:textId="77777777" w:rsidR="0070408A" w:rsidRDefault="0070408A"/>
  </w:footnote>
  <w:footnote w:type="continuationSeparator" w:id="0">
    <w:p w14:paraId="4A4CA4B3" w14:textId="77777777" w:rsidR="0070408A" w:rsidRDefault="0070408A">
      <w:r>
        <w:continuationSeparator/>
      </w:r>
    </w:p>
    <w:p w14:paraId="79573DCB" w14:textId="77777777" w:rsidR="0070408A" w:rsidRDefault="0070408A"/>
    <w:p w14:paraId="22EA7BA0" w14:textId="77777777" w:rsidR="0070408A" w:rsidRDefault="007040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581006" w:rsidRPr="0084165C" w14:paraId="3909CA4A" w14:textId="77777777" w:rsidTr="00264896">
      <w:tc>
        <w:tcPr>
          <w:tcW w:w="2268" w:type="dxa"/>
        </w:tcPr>
        <w:p w14:paraId="2CB42BB1" w14:textId="77777777" w:rsidR="00581006" w:rsidRPr="00E03656" w:rsidRDefault="00581006" w:rsidP="00581006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1E7A7D">
            <w:rPr>
              <w:noProof/>
              <w:lang w:eastAsia="zh-CN"/>
            </w:rPr>
            <w:drawing>
              <wp:anchor distT="0" distB="0" distL="114300" distR="114300" simplePos="0" relativeHeight="251679744" behindDoc="0" locked="0" layoutInCell="1" allowOverlap="1" wp14:anchorId="47A255A5" wp14:editId="39BC7B4D">
                <wp:simplePos x="0" y="0"/>
                <wp:positionH relativeFrom="column">
                  <wp:posOffset>-67310</wp:posOffset>
                </wp:positionH>
                <wp:positionV relativeFrom="paragraph">
                  <wp:posOffset>1905</wp:posOffset>
                </wp:positionV>
                <wp:extent cx="741680" cy="337185"/>
                <wp:effectExtent l="0" t="0" r="1270" b="5715"/>
                <wp:wrapNone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680" cy="337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14:paraId="16FCF2B4" w14:textId="5E17A01B" w:rsidR="00581006" w:rsidRPr="00425B11" w:rsidRDefault="00581006" w:rsidP="00BC7343">
          <w:pPr>
            <w:pStyle w:val="aff0"/>
            <w:spacing w:beforeLines="50" w:before="120"/>
            <w:rPr>
              <w:rFonts w:asciiTheme="majorEastAsia" w:eastAsiaTheme="majorEastAsia" w:hAnsiTheme="majorEastAsia" w:cs="Arial"/>
              <w:bCs/>
              <w:smallCaps/>
              <w:lang w:eastAsia="zh-CN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fldChar w:fldCharType="begin"/>
          </w:r>
          <w:r>
            <w:rPr>
              <w:lang w:eastAsia="zh-CN"/>
            </w:rPr>
            <w:instrText xml:space="preserve"> STYLEREF  "Document name"  \* MERGEFORMAT </w:instrText>
          </w:r>
          <w:r>
            <w:fldChar w:fldCharType="separate"/>
          </w:r>
          <w:r w:rsidR="00F30D69">
            <w:rPr>
              <w:noProof/>
              <w:lang w:eastAsia="zh-CN"/>
            </w:rPr>
            <w:t>功能设计</w:t>
          </w:r>
          <w:r w:rsidR="00F30D69">
            <w:rPr>
              <w:noProof/>
              <w:lang w:eastAsia="zh-CN"/>
            </w:rPr>
            <w:t>-</w:t>
          </w:r>
          <w:r w:rsidR="00F30D69">
            <w:rPr>
              <w:noProof/>
              <w:lang w:eastAsia="zh-CN"/>
            </w:rPr>
            <w:t>科目余额表</w:t>
          </w:r>
          <w:r>
            <w:rPr>
              <w:noProof/>
            </w:rPr>
            <w:fldChar w:fldCharType="end"/>
          </w:r>
        </w:p>
      </w:tc>
      <w:tc>
        <w:tcPr>
          <w:tcW w:w="2160" w:type="dxa"/>
        </w:tcPr>
        <w:p w14:paraId="00F7AF39" w14:textId="77777777" w:rsidR="00581006" w:rsidRPr="0049677E" w:rsidRDefault="00581006" w:rsidP="00581006">
          <w:pPr>
            <w:pStyle w:val="aff0"/>
            <w:ind w:right="100"/>
            <w:jc w:val="right"/>
            <w:rPr>
              <w:b w:val="0"/>
              <w:lang w:eastAsia="zh-CN"/>
            </w:rPr>
          </w:pPr>
          <w:r w:rsidRPr="00796CD2">
            <w:rPr>
              <w:b w:val="0"/>
              <w:noProof/>
              <w:lang w:eastAsia="zh-CN"/>
            </w:rPr>
            <w:drawing>
              <wp:anchor distT="0" distB="0" distL="114300" distR="114300" simplePos="0" relativeHeight="251680768" behindDoc="0" locked="0" layoutInCell="1" allowOverlap="1" wp14:anchorId="0ED30314" wp14:editId="5029E264">
                <wp:simplePos x="0" y="0"/>
                <wp:positionH relativeFrom="column">
                  <wp:posOffset>503555</wp:posOffset>
                </wp:positionH>
                <wp:positionV relativeFrom="paragraph">
                  <wp:posOffset>1905</wp:posOffset>
                </wp:positionV>
                <wp:extent cx="731520" cy="327025"/>
                <wp:effectExtent l="0" t="0" r="0" b="0"/>
                <wp:wrapNone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32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E2DFD90" w14:textId="4CCD029F" w:rsidR="004E2B60" w:rsidRPr="00C87813" w:rsidRDefault="0070408A" w:rsidP="00C87813">
    <w:pPr>
      <w:tabs>
        <w:tab w:val="left" w:pos="7230"/>
      </w:tabs>
    </w:pPr>
    <w:r>
      <w:pict w14:anchorId="58E7000F">
        <v:rect id="_x0000_i1025" style="width:540pt;height:1pt" o:hralign="center" o:hrstd="t" o:hrnoshade="t" o:hr="t" fillcolor="#002776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601C1" w14:textId="67FC1AD7" w:rsidR="004E2B60" w:rsidRPr="00581006" w:rsidRDefault="00581006" w:rsidP="00581006">
    <w:pPr>
      <w:pStyle w:val="aff0"/>
      <w:jc w:val="left"/>
    </w:pPr>
    <w:r w:rsidRPr="00581006">
      <w:rPr>
        <w:noProof/>
        <w:lang w:eastAsia="zh-CN"/>
      </w:rPr>
      <w:drawing>
        <wp:anchor distT="0" distB="0" distL="114300" distR="114300" simplePos="0" relativeHeight="251682816" behindDoc="0" locked="0" layoutInCell="1" allowOverlap="1" wp14:anchorId="4434366A" wp14:editId="6CAD25AE">
          <wp:simplePos x="0" y="0"/>
          <wp:positionH relativeFrom="margin">
            <wp:posOffset>0</wp:posOffset>
          </wp:positionH>
          <wp:positionV relativeFrom="paragraph">
            <wp:posOffset>2988</wp:posOffset>
          </wp:positionV>
          <wp:extent cx="1156970" cy="509270"/>
          <wp:effectExtent l="0" t="0" r="5080" b="5080"/>
          <wp:wrapNone/>
          <wp:docPr id="7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970" cy="50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1006">
      <w:rPr>
        <w:noProof/>
        <w:lang w:eastAsia="zh-CN"/>
      </w:rPr>
      <w:drawing>
        <wp:anchor distT="0" distB="0" distL="114300" distR="114300" simplePos="0" relativeHeight="251683840" behindDoc="0" locked="0" layoutInCell="1" allowOverlap="1" wp14:anchorId="1BBC1518" wp14:editId="1981E99A">
          <wp:simplePos x="0" y="0"/>
          <wp:positionH relativeFrom="margin">
            <wp:posOffset>4789170</wp:posOffset>
          </wp:positionH>
          <wp:positionV relativeFrom="paragraph">
            <wp:posOffset>0</wp:posOffset>
          </wp:positionV>
          <wp:extent cx="1150620" cy="513613"/>
          <wp:effectExtent l="0" t="0" r="0" b="127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5136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60896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CE2083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276EB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6188D52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4">
    <w:nsid w:val="FFFFFF80"/>
    <w:multiLevelType w:val="singleLevel"/>
    <w:tmpl w:val="0B760F6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C7F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24C89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3E546C"/>
    <w:lvl w:ilvl="0">
      <w:start w:val="1"/>
      <w:numFmt w:val="bullet"/>
      <w:pStyle w:val="20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>
    <w:nsid w:val="FFFFFF89"/>
    <w:multiLevelType w:val="singleLevel"/>
    <w:tmpl w:val="63E269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83380E"/>
    <w:multiLevelType w:val="multilevel"/>
    <w:tmpl w:val="7CEE2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33830E2"/>
    <w:multiLevelType w:val="hybridMultilevel"/>
    <w:tmpl w:val="7C847ACA"/>
    <w:lvl w:ilvl="0" w:tplc="F5C08A5A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80A16D4"/>
    <w:multiLevelType w:val="multilevel"/>
    <w:tmpl w:val="02364D62"/>
    <w:numStyleLink w:val="List1"/>
  </w:abstractNum>
  <w:abstractNum w:abstractNumId="12">
    <w:nsid w:val="0DA11B6B"/>
    <w:multiLevelType w:val="hybridMultilevel"/>
    <w:tmpl w:val="123E2092"/>
    <w:lvl w:ilvl="0" w:tplc="C62E8C1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1380417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AA97259"/>
    <w:multiLevelType w:val="multilevel"/>
    <w:tmpl w:val="8FB822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8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5A20316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0">
    <w:nsid w:val="2DF2525F"/>
    <w:multiLevelType w:val="multilevel"/>
    <w:tmpl w:val="008C5ADE"/>
    <w:numStyleLink w:val="Style3"/>
  </w:abstractNum>
  <w:abstractNum w:abstractNumId="21">
    <w:nsid w:val="31C477E3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2">
    <w:nsid w:val="34613346"/>
    <w:multiLevelType w:val="hybridMultilevel"/>
    <w:tmpl w:val="A2A4E334"/>
    <w:lvl w:ilvl="0" w:tplc="CF488D8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A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C2F97"/>
    <w:multiLevelType w:val="hybridMultilevel"/>
    <w:tmpl w:val="1472D3DE"/>
    <w:lvl w:ilvl="0" w:tplc="EBD6FFC0">
      <w:start w:val="1"/>
      <w:numFmt w:val="lowerLetter"/>
      <w:pStyle w:val="2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E9307D"/>
    <w:multiLevelType w:val="multilevel"/>
    <w:tmpl w:val="87FEA96A"/>
    <w:styleLink w:val="Style5"/>
    <w:lvl w:ilvl="0">
      <w:start w:val="1"/>
      <w:numFmt w:val="decimal"/>
      <w:pStyle w:val="TableLis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43764B5F"/>
    <w:multiLevelType w:val="hybridMultilevel"/>
    <w:tmpl w:val="62B40622"/>
    <w:lvl w:ilvl="0" w:tplc="B75A8F30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6">
    <w:nsid w:val="486804F8"/>
    <w:multiLevelType w:val="singleLevel"/>
    <w:tmpl w:val="262CAD7C"/>
    <w:lvl w:ilvl="0">
      <w:start w:val="1"/>
      <w:numFmt w:val="bullet"/>
      <w:pStyle w:val="Tex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E4902D6"/>
    <w:multiLevelType w:val="multilevel"/>
    <w:tmpl w:val="D7EADEA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8">
    <w:nsid w:val="5A9F5441"/>
    <w:multiLevelType w:val="hybridMultilevel"/>
    <w:tmpl w:val="3564A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B63278B"/>
    <w:multiLevelType w:val="hybridMultilevel"/>
    <w:tmpl w:val="7A627E8A"/>
    <w:lvl w:ilvl="0" w:tplc="0C5A455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FBE4FE5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1">
    <w:nsid w:val="607F2AA6"/>
    <w:multiLevelType w:val="multilevel"/>
    <w:tmpl w:val="0409001F"/>
    <w:styleLink w:val="111111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2">
    <w:nsid w:val="6E1E510B"/>
    <w:multiLevelType w:val="hybridMultilevel"/>
    <w:tmpl w:val="9EC0A52E"/>
    <w:lvl w:ilvl="0" w:tplc="6534E56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0117A71"/>
    <w:multiLevelType w:val="hybridMultilevel"/>
    <w:tmpl w:val="19C4C2E6"/>
    <w:lvl w:ilvl="0" w:tplc="0409000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4">
    <w:nsid w:val="71C85744"/>
    <w:multiLevelType w:val="hybridMultilevel"/>
    <w:tmpl w:val="25D81108"/>
    <w:lvl w:ilvl="0" w:tplc="16ECE056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1D95087"/>
    <w:multiLevelType w:val="hybridMultilevel"/>
    <w:tmpl w:val="0126688A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31B25A0"/>
    <w:multiLevelType w:val="multilevel"/>
    <w:tmpl w:val="61FA23A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8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5970365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8">
    <w:nsid w:val="75BD13BC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9">
    <w:nsid w:val="77467D31"/>
    <w:multiLevelType w:val="multilevel"/>
    <w:tmpl w:val="6276E0F4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3720AD"/>
    <w:multiLevelType w:val="hybridMultilevel"/>
    <w:tmpl w:val="4224DD20"/>
    <w:lvl w:ilvl="0" w:tplc="82D24EB4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00336D"/>
    <w:multiLevelType w:val="multilevel"/>
    <w:tmpl w:val="0409001F"/>
    <w:numStyleLink w:val="1111110"/>
  </w:abstractNum>
  <w:abstractNum w:abstractNumId="43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7"/>
  </w:num>
  <w:num w:numId="2">
    <w:abstractNumId w:val="31"/>
  </w:num>
  <w:num w:numId="3">
    <w:abstractNumId w:val="14"/>
  </w:num>
  <w:num w:numId="4">
    <w:abstractNumId w:val="3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40"/>
  </w:num>
  <w:num w:numId="15">
    <w:abstractNumId w:val="18"/>
  </w:num>
  <w:num w:numId="16">
    <w:abstractNumId w:val="11"/>
  </w:num>
  <w:num w:numId="17">
    <w:abstractNumId w:val="10"/>
  </w:num>
  <w:num w:numId="18">
    <w:abstractNumId w:val="39"/>
  </w:num>
  <w:num w:numId="19">
    <w:abstractNumId w:val="35"/>
  </w:num>
  <w:num w:numId="20">
    <w:abstractNumId w:val="32"/>
  </w:num>
  <w:num w:numId="21">
    <w:abstractNumId w:val="3"/>
  </w:num>
  <w:num w:numId="22">
    <w:abstractNumId w:val="22"/>
  </w:num>
  <w:num w:numId="23">
    <w:abstractNumId w:val="41"/>
  </w:num>
  <w:num w:numId="24">
    <w:abstractNumId w:val="34"/>
  </w:num>
  <w:num w:numId="25">
    <w:abstractNumId w:val="25"/>
  </w:num>
  <w:num w:numId="26">
    <w:abstractNumId w:val="43"/>
  </w:num>
  <w:num w:numId="27">
    <w:abstractNumId w:val="13"/>
  </w:num>
  <w:num w:numId="28">
    <w:abstractNumId w:val="16"/>
  </w:num>
  <w:num w:numId="29">
    <w:abstractNumId w:val="24"/>
  </w:num>
  <w:num w:numId="30">
    <w:abstractNumId w:val="20"/>
  </w:num>
  <w:num w:numId="31">
    <w:abstractNumId w:val="26"/>
  </w:num>
  <w:num w:numId="32">
    <w:abstractNumId w:val="19"/>
  </w:num>
  <w:num w:numId="33">
    <w:abstractNumId w:val="37"/>
  </w:num>
  <w:num w:numId="34">
    <w:abstractNumId w:val="21"/>
  </w:num>
  <w:num w:numId="35">
    <w:abstractNumId w:val="30"/>
  </w:num>
  <w:num w:numId="36">
    <w:abstractNumId w:val="29"/>
  </w:num>
  <w:num w:numId="37">
    <w:abstractNumId w:val="28"/>
  </w:num>
  <w:num w:numId="38">
    <w:abstractNumId w:val="9"/>
  </w:num>
  <w:num w:numId="39">
    <w:abstractNumId w:val="27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 w:numId="42">
    <w:abstractNumId w:val="42"/>
  </w:num>
  <w:num w:numId="43">
    <w:abstractNumId w:val="15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1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zh-CN" w:vendorID="64" w:dllVersion="131077" w:nlCheck="1" w:checkStyle="1"/>
  <w:activeWritingStyle w:appName="MSWord" w:lang="zh-TW" w:vendorID="64" w:dllVersion="131077" w:nlCheck="1" w:checkStyle="1"/>
  <w:proofState w:spelling="clean" w:grammar="clean"/>
  <w:attachedTemplate r:id="rId1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CD"/>
    <w:rsid w:val="0000007D"/>
    <w:rsid w:val="00000249"/>
    <w:rsid w:val="000006EA"/>
    <w:rsid w:val="00000E0E"/>
    <w:rsid w:val="00001175"/>
    <w:rsid w:val="00001291"/>
    <w:rsid w:val="00001361"/>
    <w:rsid w:val="00001553"/>
    <w:rsid w:val="00001667"/>
    <w:rsid w:val="000020BA"/>
    <w:rsid w:val="000023E0"/>
    <w:rsid w:val="00002591"/>
    <w:rsid w:val="0000323F"/>
    <w:rsid w:val="00003274"/>
    <w:rsid w:val="00003295"/>
    <w:rsid w:val="00003FEA"/>
    <w:rsid w:val="00004106"/>
    <w:rsid w:val="00004593"/>
    <w:rsid w:val="0000461C"/>
    <w:rsid w:val="00004891"/>
    <w:rsid w:val="000051A1"/>
    <w:rsid w:val="000054A3"/>
    <w:rsid w:val="0000577A"/>
    <w:rsid w:val="000057BC"/>
    <w:rsid w:val="00005FFE"/>
    <w:rsid w:val="000061DD"/>
    <w:rsid w:val="00006B58"/>
    <w:rsid w:val="00006C5E"/>
    <w:rsid w:val="000070C0"/>
    <w:rsid w:val="0000741F"/>
    <w:rsid w:val="00007897"/>
    <w:rsid w:val="00007D65"/>
    <w:rsid w:val="00007FF8"/>
    <w:rsid w:val="0001029A"/>
    <w:rsid w:val="00012065"/>
    <w:rsid w:val="000125D5"/>
    <w:rsid w:val="00012642"/>
    <w:rsid w:val="00012D7E"/>
    <w:rsid w:val="00014091"/>
    <w:rsid w:val="00014696"/>
    <w:rsid w:val="00015418"/>
    <w:rsid w:val="00015B38"/>
    <w:rsid w:val="00015D7D"/>
    <w:rsid w:val="0001680A"/>
    <w:rsid w:val="00016C39"/>
    <w:rsid w:val="00016C83"/>
    <w:rsid w:val="000172C2"/>
    <w:rsid w:val="0001794A"/>
    <w:rsid w:val="00017AD6"/>
    <w:rsid w:val="00017B64"/>
    <w:rsid w:val="00017CE4"/>
    <w:rsid w:val="00020338"/>
    <w:rsid w:val="0002058F"/>
    <w:rsid w:val="00020D7A"/>
    <w:rsid w:val="000212C4"/>
    <w:rsid w:val="00021904"/>
    <w:rsid w:val="000228FD"/>
    <w:rsid w:val="00022955"/>
    <w:rsid w:val="000229A1"/>
    <w:rsid w:val="0002381C"/>
    <w:rsid w:val="00023AB4"/>
    <w:rsid w:val="00024AF0"/>
    <w:rsid w:val="000256C4"/>
    <w:rsid w:val="00025C6A"/>
    <w:rsid w:val="0002613B"/>
    <w:rsid w:val="0002643C"/>
    <w:rsid w:val="00026C16"/>
    <w:rsid w:val="00027470"/>
    <w:rsid w:val="0002753A"/>
    <w:rsid w:val="0002793B"/>
    <w:rsid w:val="00027B6D"/>
    <w:rsid w:val="00027F8C"/>
    <w:rsid w:val="00030119"/>
    <w:rsid w:val="00030906"/>
    <w:rsid w:val="0003124E"/>
    <w:rsid w:val="00031B9A"/>
    <w:rsid w:val="00031C5B"/>
    <w:rsid w:val="00033113"/>
    <w:rsid w:val="00033139"/>
    <w:rsid w:val="0003318C"/>
    <w:rsid w:val="00033EE5"/>
    <w:rsid w:val="00034704"/>
    <w:rsid w:val="00034901"/>
    <w:rsid w:val="0003495A"/>
    <w:rsid w:val="00034BA5"/>
    <w:rsid w:val="00036CBF"/>
    <w:rsid w:val="00036D7A"/>
    <w:rsid w:val="00036FF6"/>
    <w:rsid w:val="000376CB"/>
    <w:rsid w:val="0003780C"/>
    <w:rsid w:val="00037A5A"/>
    <w:rsid w:val="00041734"/>
    <w:rsid w:val="00041A89"/>
    <w:rsid w:val="00042038"/>
    <w:rsid w:val="000422E6"/>
    <w:rsid w:val="00042391"/>
    <w:rsid w:val="00042A28"/>
    <w:rsid w:val="00042B3B"/>
    <w:rsid w:val="000430CE"/>
    <w:rsid w:val="00043A1B"/>
    <w:rsid w:val="00043AF5"/>
    <w:rsid w:val="000447F2"/>
    <w:rsid w:val="00044819"/>
    <w:rsid w:val="00044EED"/>
    <w:rsid w:val="0004515B"/>
    <w:rsid w:val="000452DB"/>
    <w:rsid w:val="00045B31"/>
    <w:rsid w:val="00045E18"/>
    <w:rsid w:val="0004600A"/>
    <w:rsid w:val="00046423"/>
    <w:rsid w:val="00046587"/>
    <w:rsid w:val="00046C9E"/>
    <w:rsid w:val="00047669"/>
    <w:rsid w:val="00047C38"/>
    <w:rsid w:val="00050799"/>
    <w:rsid w:val="00050A63"/>
    <w:rsid w:val="00050C3E"/>
    <w:rsid w:val="0005154C"/>
    <w:rsid w:val="000520C5"/>
    <w:rsid w:val="00052250"/>
    <w:rsid w:val="000535D0"/>
    <w:rsid w:val="00053EFC"/>
    <w:rsid w:val="000547FE"/>
    <w:rsid w:val="0005491F"/>
    <w:rsid w:val="00054A15"/>
    <w:rsid w:val="0005537A"/>
    <w:rsid w:val="00055625"/>
    <w:rsid w:val="000564E7"/>
    <w:rsid w:val="0005680B"/>
    <w:rsid w:val="00057508"/>
    <w:rsid w:val="0005765F"/>
    <w:rsid w:val="000579AE"/>
    <w:rsid w:val="000579AF"/>
    <w:rsid w:val="00057FC0"/>
    <w:rsid w:val="00060008"/>
    <w:rsid w:val="000609AB"/>
    <w:rsid w:val="000609D0"/>
    <w:rsid w:val="000612F1"/>
    <w:rsid w:val="000613DC"/>
    <w:rsid w:val="00061C11"/>
    <w:rsid w:val="00061C4D"/>
    <w:rsid w:val="00061E20"/>
    <w:rsid w:val="0006203A"/>
    <w:rsid w:val="00062751"/>
    <w:rsid w:val="00063CB6"/>
    <w:rsid w:val="00064CD3"/>
    <w:rsid w:val="00064CE7"/>
    <w:rsid w:val="0006516D"/>
    <w:rsid w:val="00065FDE"/>
    <w:rsid w:val="0006632B"/>
    <w:rsid w:val="00066827"/>
    <w:rsid w:val="00067498"/>
    <w:rsid w:val="00070157"/>
    <w:rsid w:val="00070803"/>
    <w:rsid w:val="0007081C"/>
    <w:rsid w:val="000708B4"/>
    <w:rsid w:val="00070D44"/>
    <w:rsid w:val="00070E5B"/>
    <w:rsid w:val="00070F41"/>
    <w:rsid w:val="00070FD8"/>
    <w:rsid w:val="00071DC3"/>
    <w:rsid w:val="00071DCE"/>
    <w:rsid w:val="00072F21"/>
    <w:rsid w:val="00072F88"/>
    <w:rsid w:val="000742A7"/>
    <w:rsid w:val="00074ADC"/>
    <w:rsid w:val="00075A1C"/>
    <w:rsid w:val="000762ED"/>
    <w:rsid w:val="0007689F"/>
    <w:rsid w:val="00076CCC"/>
    <w:rsid w:val="0007733A"/>
    <w:rsid w:val="00077424"/>
    <w:rsid w:val="000775A7"/>
    <w:rsid w:val="00077738"/>
    <w:rsid w:val="00081615"/>
    <w:rsid w:val="000817F6"/>
    <w:rsid w:val="00081987"/>
    <w:rsid w:val="00081D0B"/>
    <w:rsid w:val="00082AFB"/>
    <w:rsid w:val="000833B7"/>
    <w:rsid w:val="000839ED"/>
    <w:rsid w:val="000839F2"/>
    <w:rsid w:val="00084484"/>
    <w:rsid w:val="000845C9"/>
    <w:rsid w:val="000846FE"/>
    <w:rsid w:val="00084C48"/>
    <w:rsid w:val="00084E3F"/>
    <w:rsid w:val="00084E59"/>
    <w:rsid w:val="000850D5"/>
    <w:rsid w:val="0008576F"/>
    <w:rsid w:val="00085917"/>
    <w:rsid w:val="0008695A"/>
    <w:rsid w:val="00086964"/>
    <w:rsid w:val="00086C4B"/>
    <w:rsid w:val="00086D59"/>
    <w:rsid w:val="00087479"/>
    <w:rsid w:val="00087ACA"/>
    <w:rsid w:val="0009104D"/>
    <w:rsid w:val="0009295A"/>
    <w:rsid w:val="000930D3"/>
    <w:rsid w:val="00093453"/>
    <w:rsid w:val="00093F95"/>
    <w:rsid w:val="00093FEF"/>
    <w:rsid w:val="00094A4A"/>
    <w:rsid w:val="00094A67"/>
    <w:rsid w:val="00094AEC"/>
    <w:rsid w:val="00095A3C"/>
    <w:rsid w:val="00095CD6"/>
    <w:rsid w:val="00095F6E"/>
    <w:rsid w:val="0009600C"/>
    <w:rsid w:val="00096C46"/>
    <w:rsid w:val="00096DCD"/>
    <w:rsid w:val="00096E79"/>
    <w:rsid w:val="00097898"/>
    <w:rsid w:val="00097CFE"/>
    <w:rsid w:val="00097F83"/>
    <w:rsid w:val="000A08AA"/>
    <w:rsid w:val="000A0C4E"/>
    <w:rsid w:val="000A1684"/>
    <w:rsid w:val="000A1B47"/>
    <w:rsid w:val="000A1D34"/>
    <w:rsid w:val="000A1ED5"/>
    <w:rsid w:val="000A2685"/>
    <w:rsid w:val="000A28A3"/>
    <w:rsid w:val="000A2B1E"/>
    <w:rsid w:val="000A4074"/>
    <w:rsid w:val="000A44D8"/>
    <w:rsid w:val="000A4E71"/>
    <w:rsid w:val="000A4E86"/>
    <w:rsid w:val="000A4F95"/>
    <w:rsid w:val="000A51B9"/>
    <w:rsid w:val="000A51E2"/>
    <w:rsid w:val="000A561B"/>
    <w:rsid w:val="000A64A5"/>
    <w:rsid w:val="000A651D"/>
    <w:rsid w:val="000A65AC"/>
    <w:rsid w:val="000A78AD"/>
    <w:rsid w:val="000A7B04"/>
    <w:rsid w:val="000B00EF"/>
    <w:rsid w:val="000B046F"/>
    <w:rsid w:val="000B11D5"/>
    <w:rsid w:val="000B1845"/>
    <w:rsid w:val="000B31F4"/>
    <w:rsid w:val="000B3895"/>
    <w:rsid w:val="000B5BDA"/>
    <w:rsid w:val="000B6093"/>
    <w:rsid w:val="000B631D"/>
    <w:rsid w:val="000B63A2"/>
    <w:rsid w:val="000B68BE"/>
    <w:rsid w:val="000B7120"/>
    <w:rsid w:val="000B7AB0"/>
    <w:rsid w:val="000B7CD0"/>
    <w:rsid w:val="000B7F2C"/>
    <w:rsid w:val="000C11BE"/>
    <w:rsid w:val="000C1474"/>
    <w:rsid w:val="000C1B5C"/>
    <w:rsid w:val="000C1BE8"/>
    <w:rsid w:val="000C1D32"/>
    <w:rsid w:val="000C2760"/>
    <w:rsid w:val="000C28D2"/>
    <w:rsid w:val="000C3710"/>
    <w:rsid w:val="000C37AC"/>
    <w:rsid w:val="000C3AB5"/>
    <w:rsid w:val="000C458D"/>
    <w:rsid w:val="000C48F1"/>
    <w:rsid w:val="000C492F"/>
    <w:rsid w:val="000C4A16"/>
    <w:rsid w:val="000C57B3"/>
    <w:rsid w:val="000C598B"/>
    <w:rsid w:val="000C5B85"/>
    <w:rsid w:val="000C5D46"/>
    <w:rsid w:val="000C5F6F"/>
    <w:rsid w:val="000C6520"/>
    <w:rsid w:val="000C667B"/>
    <w:rsid w:val="000C6896"/>
    <w:rsid w:val="000C6CE8"/>
    <w:rsid w:val="000C7481"/>
    <w:rsid w:val="000C7704"/>
    <w:rsid w:val="000C77BD"/>
    <w:rsid w:val="000C7F7E"/>
    <w:rsid w:val="000D0252"/>
    <w:rsid w:val="000D0739"/>
    <w:rsid w:val="000D0F94"/>
    <w:rsid w:val="000D1627"/>
    <w:rsid w:val="000D171A"/>
    <w:rsid w:val="000D2950"/>
    <w:rsid w:val="000D36B5"/>
    <w:rsid w:val="000D3891"/>
    <w:rsid w:val="000D4011"/>
    <w:rsid w:val="000D403A"/>
    <w:rsid w:val="000D4F28"/>
    <w:rsid w:val="000D595D"/>
    <w:rsid w:val="000D5D4A"/>
    <w:rsid w:val="000D6239"/>
    <w:rsid w:val="000D6999"/>
    <w:rsid w:val="000D76B2"/>
    <w:rsid w:val="000D7C6D"/>
    <w:rsid w:val="000E0112"/>
    <w:rsid w:val="000E0599"/>
    <w:rsid w:val="000E110D"/>
    <w:rsid w:val="000E18CB"/>
    <w:rsid w:val="000E1F25"/>
    <w:rsid w:val="000E23D4"/>
    <w:rsid w:val="000E2516"/>
    <w:rsid w:val="000E286A"/>
    <w:rsid w:val="000E3648"/>
    <w:rsid w:val="000E3CE2"/>
    <w:rsid w:val="000E40F7"/>
    <w:rsid w:val="000E46F0"/>
    <w:rsid w:val="000E4B79"/>
    <w:rsid w:val="000E5A63"/>
    <w:rsid w:val="000E619E"/>
    <w:rsid w:val="000E6425"/>
    <w:rsid w:val="000E680C"/>
    <w:rsid w:val="000E6EDD"/>
    <w:rsid w:val="000E75D1"/>
    <w:rsid w:val="000E7B50"/>
    <w:rsid w:val="000F0027"/>
    <w:rsid w:val="000F00F4"/>
    <w:rsid w:val="000F0135"/>
    <w:rsid w:val="000F0225"/>
    <w:rsid w:val="000F07E8"/>
    <w:rsid w:val="000F0BB9"/>
    <w:rsid w:val="000F0BBE"/>
    <w:rsid w:val="000F1415"/>
    <w:rsid w:val="000F18D0"/>
    <w:rsid w:val="000F1D88"/>
    <w:rsid w:val="000F340D"/>
    <w:rsid w:val="000F36B6"/>
    <w:rsid w:val="000F4A78"/>
    <w:rsid w:val="000F4C2F"/>
    <w:rsid w:val="000F5F1A"/>
    <w:rsid w:val="000F6A91"/>
    <w:rsid w:val="000F6BE3"/>
    <w:rsid w:val="000F7480"/>
    <w:rsid w:val="000F792A"/>
    <w:rsid w:val="0010034B"/>
    <w:rsid w:val="0010050A"/>
    <w:rsid w:val="00100BEF"/>
    <w:rsid w:val="00100D58"/>
    <w:rsid w:val="00100EB8"/>
    <w:rsid w:val="00100F4B"/>
    <w:rsid w:val="00101833"/>
    <w:rsid w:val="00101E35"/>
    <w:rsid w:val="001024E0"/>
    <w:rsid w:val="00102BC7"/>
    <w:rsid w:val="00102EEB"/>
    <w:rsid w:val="00103385"/>
    <w:rsid w:val="00103E81"/>
    <w:rsid w:val="0010438F"/>
    <w:rsid w:val="00105051"/>
    <w:rsid w:val="001050BD"/>
    <w:rsid w:val="00105122"/>
    <w:rsid w:val="001054A8"/>
    <w:rsid w:val="001058ED"/>
    <w:rsid w:val="00105B98"/>
    <w:rsid w:val="00105EBC"/>
    <w:rsid w:val="001072BA"/>
    <w:rsid w:val="00107490"/>
    <w:rsid w:val="00107A56"/>
    <w:rsid w:val="00107A92"/>
    <w:rsid w:val="00107DAD"/>
    <w:rsid w:val="00110018"/>
    <w:rsid w:val="0011057E"/>
    <w:rsid w:val="001105E4"/>
    <w:rsid w:val="00110C30"/>
    <w:rsid w:val="00110EF4"/>
    <w:rsid w:val="00111D69"/>
    <w:rsid w:val="001121EB"/>
    <w:rsid w:val="0011240A"/>
    <w:rsid w:val="0011248E"/>
    <w:rsid w:val="00112863"/>
    <w:rsid w:val="00113630"/>
    <w:rsid w:val="001137C5"/>
    <w:rsid w:val="0011411A"/>
    <w:rsid w:val="00114503"/>
    <w:rsid w:val="00114B22"/>
    <w:rsid w:val="00114F50"/>
    <w:rsid w:val="00115224"/>
    <w:rsid w:val="00115412"/>
    <w:rsid w:val="00115635"/>
    <w:rsid w:val="0011607C"/>
    <w:rsid w:val="001168D6"/>
    <w:rsid w:val="00116B96"/>
    <w:rsid w:val="00116FE3"/>
    <w:rsid w:val="001170CF"/>
    <w:rsid w:val="00117364"/>
    <w:rsid w:val="00120457"/>
    <w:rsid w:val="00120898"/>
    <w:rsid w:val="0012180D"/>
    <w:rsid w:val="00121C3B"/>
    <w:rsid w:val="001223D8"/>
    <w:rsid w:val="0012250A"/>
    <w:rsid w:val="00122A3C"/>
    <w:rsid w:val="00123EA6"/>
    <w:rsid w:val="00124B54"/>
    <w:rsid w:val="00125C8B"/>
    <w:rsid w:val="00125E4F"/>
    <w:rsid w:val="00127227"/>
    <w:rsid w:val="00127729"/>
    <w:rsid w:val="00127C6C"/>
    <w:rsid w:val="00127C7E"/>
    <w:rsid w:val="00130A77"/>
    <w:rsid w:val="00130DEE"/>
    <w:rsid w:val="00130FDF"/>
    <w:rsid w:val="00131882"/>
    <w:rsid w:val="0013198F"/>
    <w:rsid w:val="001319C4"/>
    <w:rsid w:val="00131EFC"/>
    <w:rsid w:val="00131FB9"/>
    <w:rsid w:val="00132E97"/>
    <w:rsid w:val="00133AB0"/>
    <w:rsid w:val="001340FD"/>
    <w:rsid w:val="0013484D"/>
    <w:rsid w:val="00134CDA"/>
    <w:rsid w:val="00134F1E"/>
    <w:rsid w:val="00134F80"/>
    <w:rsid w:val="001356E0"/>
    <w:rsid w:val="00136306"/>
    <w:rsid w:val="0013651A"/>
    <w:rsid w:val="00136E8B"/>
    <w:rsid w:val="001372C2"/>
    <w:rsid w:val="0013782A"/>
    <w:rsid w:val="00137E9B"/>
    <w:rsid w:val="00140707"/>
    <w:rsid w:val="0014276D"/>
    <w:rsid w:val="0014289A"/>
    <w:rsid w:val="0014318D"/>
    <w:rsid w:val="0014323B"/>
    <w:rsid w:val="00143C7E"/>
    <w:rsid w:val="00143EE4"/>
    <w:rsid w:val="00144350"/>
    <w:rsid w:val="00144751"/>
    <w:rsid w:val="001447B8"/>
    <w:rsid w:val="00145362"/>
    <w:rsid w:val="001454C6"/>
    <w:rsid w:val="00145CAA"/>
    <w:rsid w:val="00145EAB"/>
    <w:rsid w:val="00146067"/>
    <w:rsid w:val="00147231"/>
    <w:rsid w:val="0015004D"/>
    <w:rsid w:val="00150E23"/>
    <w:rsid w:val="00150FAD"/>
    <w:rsid w:val="001511FA"/>
    <w:rsid w:val="001513CF"/>
    <w:rsid w:val="00152497"/>
    <w:rsid w:val="0015255D"/>
    <w:rsid w:val="001525F4"/>
    <w:rsid w:val="00152B9C"/>
    <w:rsid w:val="00152BF0"/>
    <w:rsid w:val="001531CC"/>
    <w:rsid w:val="001533D2"/>
    <w:rsid w:val="00154FA8"/>
    <w:rsid w:val="00155E36"/>
    <w:rsid w:val="001561FD"/>
    <w:rsid w:val="00156770"/>
    <w:rsid w:val="00157B98"/>
    <w:rsid w:val="0016104E"/>
    <w:rsid w:val="00161E54"/>
    <w:rsid w:val="00162D77"/>
    <w:rsid w:val="001631B2"/>
    <w:rsid w:val="001633EF"/>
    <w:rsid w:val="0016438E"/>
    <w:rsid w:val="00164490"/>
    <w:rsid w:val="00164B05"/>
    <w:rsid w:val="00164F45"/>
    <w:rsid w:val="001653A4"/>
    <w:rsid w:val="00165425"/>
    <w:rsid w:val="00165D0E"/>
    <w:rsid w:val="00165EA1"/>
    <w:rsid w:val="00166567"/>
    <w:rsid w:val="00166687"/>
    <w:rsid w:val="00166A72"/>
    <w:rsid w:val="00166A9C"/>
    <w:rsid w:val="0016735B"/>
    <w:rsid w:val="001675DB"/>
    <w:rsid w:val="00167D3F"/>
    <w:rsid w:val="0017020D"/>
    <w:rsid w:val="00171560"/>
    <w:rsid w:val="00173487"/>
    <w:rsid w:val="001739A1"/>
    <w:rsid w:val="00173EC8"/>
    <w:rsid w:val="001745E8"/>
    <w:rsid w:val="00175AD0"/>
    <w:rsid w:val="00175F1C"/>
    <w:rsid w:val="0017606F"/>
    <w:rsid w:val="00176101"/>
    <w:rsid w:val="0017643D"/>
    <w:rsid w:val="001766A9"/>
    <w:rsid w:val="001768D7"/>
    <w:rsid w:val="00176AD6"/>
    <w:rsid w:val="00176BE9"/>
    <w:rsid w:val="001770C8"/>
    <w:rsid w:val="0017789E"/>
    <w:rsid w:val="00182A48"/>
    <w:rsid w:val="00182ACA"/>
    <w:rsid w:val="00182B69"/>
    <w:rsid w:val="001833BF"/>
    <w:rsid w:val="00183CBF"/>
    <w:rsid w:val="00184187"/>
    <w:rsid w:val="001842EA"/>
    <w:rsid w:val="00184533"/>
    <w:rsid w:val="00184CCC"/>
    <w:rsid w:val="00184F18"/>
    <w:rsid w:val="001851CB"/>
    <w:rsid w:val="001854BC"/>
    <w:rsid w:val="00185B2A"/>
    <w:rsid w:val="00185CD3"/>
    <w:rsid w:val="001864B0"/>
    <w:rsid w:val="00186645"/>
    <w:rsid w:val="00186662"/>
    <w:rsid w:val="00186BBE"/>
    <w:rsid w:val="00187CA7"/>
    <w:rsid w:val="00187D41"/>
    <w:rsid w:val="00187F6C"/>
    <w:rsid w:val="00187FEC"/>
    <w:rsid w:val="0019040A"/>
    <w:rsid w:val="0019046D"/>
    <w:rsid w:val="00190481"/>
    <w:rsid w:val="00190561"/>
    <w:rsid w:val="00190FA4"/>
    <w:rsid w:val="001916C0"/>
    <w:rsid w:val="00191818"/>
    <w:rsid w:val="00191948"/>
    <w:rsid w:val="00192438"/>
    <w:rsid w:val="00192C56"/>
    <w:rsid w:val="00193547"/>
    <w:rsid w:val="00193822"/>
    <w:rsid w:val="00193942"/>
    <w:rsid w:val="00194838"/>
    <w:rsid w:val="00195B91"/>
    <w:rsid w:val="00195B9D"/>
    <w:rsid w:val="00196433"/>
    <w:rsid w:val="001968E2"/>
    <w:rsid w:val="00196A42"/>
    <w:rsid w:val="00197814"/>
    <w:rsid w:val="00197DC4"/>
    <w:rsid w:val="00197F95"/>
    <w:rsid w:val="001A0159"/>
    <w:rsid w:val="001A083A"/>
    <w:rsid w:val="001A159C"/>
    <w:rsid w:val="001A1E21"/>
    <w:rsid w:val="001A2583"/>
    <w:rsid w:val="001A2604"/>
    <w:rsid w:val="001A2CB5"/>
    <w:rsid w:val="001A3553"/>
    <w:rsid w:val="001A37A0"/>
    <w:rsid w:val="001A37FC"/>
    <w:rsid w:val="001A3C77"/>
    <w:rsid w:val="001A40DE"/>
    <w:rsid w:val="001A473F"/>
    <w:rsid w:val="001A47AB"/>
    <w:rsid w:val="001A4A58"/>
    <w:rsid w:val="001A5AC3"/>
    <w:rsid w:val="001A607D"/>
    <w:rsid w:val="001A609B"/>
    <w:rsid w:val="001A60CE"/>
    <w:rsid w:val="001A6F19"/>
    <w:rsid w:val="001A70DF"/>
    <w:rsid w:val="001A747E"/>
    <w:rsid w:val="001A75DB"/>
    <w:rsid w:val="001B0AF0"/>
    <w:rsid w:val="001B1BED"/>
    <w:rsid w:val="001B21DA"/>
    <w:rsid w:val="001B2423"/>
    <w:rsid w:val="001B25DA"/>
    <w:rsid w:val="001B277D"/>
    <w:rsid w:val="001B3020"/>
    <w:rsid w:val="001B3F9F"/>
    <w:rsid w:val="001B472B"/>
    <w:rsid w:val="001B5809"/>
    <w:rsid w:val="001B5B36"/>
    <w:rsid w:val="001B5BA1"/>
    <w:rsid w:val="001B6240"/>
    <w:rsid w:val="001B6466"/>
    <w:rsid w:val="001B704F"/>
    <w:rsid w:val="001C03B1"/>
    <w:rsid w:val="001C0AF3"/>
    <w:rsid w:val="001C0C74"/>
    <w:rsid w:val="001C0C8C"/>
    <w:rsid w:val="001C0F9C"/>
    <w:rsid w:val="001C1148"/>
    <w:rsid w:val="001C245F"/>
    <w:rsid w:val="001C2EAA"/>
    <w:rsid w:val="001C30AB"/>
    <w:rsid w:val="001C3436"/>
    <w:rsid w:val="001C3568"/>
    <w:rsid w:val="001C4498"/>
    <w:rsid w:val="001C5269"/>
    <w:rsid w:val="001C549D"/>
    <w:rsid w:val="001C67F0"/>
    <w:rsid w:val="001C68B3"/>
    <w:rsid w:val="001C6A5C"/>
    <w:rsid w:val="001C6CEB"/>
    <w:rsid w:val="001C741C"/>
    <w:rsid w:val="001C7949"/>
    <w:rsid w:val="001C7FB6"/>
    <w:rsid w:val="001D0D99"/>
    <w:rsid w:val="001D1720"/>
    <w:rsid w:val="001D188D"/>
    <w:rsid w:val="001D1F2F"/>
    <w:rsid w:val="001D1F93"/>
    <w:rsid w:val="001D2004"/>
    <w:rsid w:val="001D216D"/>
    <w:rsid w:val="001D21B9"/>
    <w:rsid w:val="001D39AD"/>
    <w:rsid w:val="001D4251"/>
    <w:rsid w:val="001D562B"/>
    <w:rsid w:val="001D5846"/>
    <w:rsid w:val="001D5C60"/>
    <w:rsid w:val="001D604B"/>
    <w:rsid w:val="001D63DF"/>
    <w:rsid w:val="001D6F2D"/>
    <w:rsid w:val="001D703D"/>
    <w:rsid w:val="001D7085"/>
    <w:rsid w:val="001D7112"/>
    <w:rsid w:val="001D7321"/>
    <w:rsid w:val="001D73F4"/>
    <w:rsid w:val="001D7BD0"/>
    <w:rsid w:val="001D7CC2"/>
    <w:rsid w:val="001D7F81"/>
    <w:rsid w:val="001E013F"/>
    <w:rsid w:val="001E1423"/>
    <w:rsid w:val="001E1996"/>
    <w:rsid w:val="001E1CE5"/>
    <w:rsid w:val="001E2185"/>
    <w:rsid w:val="001E26F2"/>
    <w:rsid w:val="001E448A"/>
    <w:rsid w:val="001E4B9D"/>
    <w:rsid w:val="001E4D2A"/>
    <w:rsid w:val="001E5134"/>
    <w:rsid w:val="001E5BD7"/>
    <w:rsid w:val="001E5F92"/>
    <w:rsid w:val="001E6B97"/>
    <w:rsid w:val="001E6FB1"/>
    <w:rsid w:val="001E7498"/>
    <w:rsid w:val="001F0003"/>
    <w:rsid w:val="001F078E"/>
    <w:rsid w:val="001F0B30"/>
    <w:rsid w:val="001F1087"/>
    <w:rsid w:val="001F135D"/>
    <w:rsid w:val="001F1BB2"/>
    <w:rsid w:val="001F33A5"/>
    <w:rsid w:val="001F3F77"/>
    <w:rsid w:val="001F460C"/>
    <w:rsid w:val="001F4782"/>
    <w:rsid w:val="001F536F"/>
    <w:rsid w:val="001F541B"/>
    <w:rsid w:val="001F6B78"/>
    <w:rsid w:val="001F6BD3"/>
    <w:rsid w:val="001F6D0E"/>
    <w:rsid w:val="002006C7"/>
    <w:rsid w:val="00200842"/>
    <w:rsid w:val="00201098"/>
    <w:rsid w:val="0020175D"/>
    <w:rsid w:val="00201806"/>
    <w:rsid w:val="00202529"/>
    <w:rsid w:val="00202DD6"/>
    <w:rsid w:val="00202E7C"/>
    <w:rsid w:val="002035E2"/>
    <w:rsid w:val="002037A0"/>
    <w:rsid w:val="00204470"/>
    <w:rsid w:val="0020471B"/>
    <w:rsid w:val="002048B1"/>
    <w:rsid w:val="00205598"/>
    <w:rsid w:val="00205653"/>
    <w:rsid w:val="00205933"/>
    <w:rsid w:val="00205E50"/>
    <w:rsid w:val="00206A17"/>
    <w:rsid w:val="00207403"/>
    <w:rsid w:val="00207823"/>
    <w:rsid w:val="00207D05"/>
    <w:rsid w:val="00207EFC"/>
    <w:rsid w:val="00207F31"/>
    <w:rsid w:val="00210183"/>
    <w:rsid w:val="002104FE"/>
    <w:rsid w:val="00210E72"/>
    <w:rsid w:val="0021198A"/>
    <w:rsid w:val="002119D5"/>
    <w:rsid w:val="00211FB4"/>
    <w:rsid w:val="002125D5"/>
    <w:rsid w:val="002129DD"/>
    <w:rsid w:val="00212F46"/>
    <w:rsid w:val="0021381A"/>
    <w:rsid w:val="00213CC0"/>
    <w:rsid w:val="00214946"/>
    <w:rsid w:val="00214E73"/>
    <w:rsid w:val="002156A3"/>
    <w:rsid w:val="002157BC"/>
    <w:rsid w:val="00215B1E"/>
    <w:rsid w:val="00215D7F"/>
    <w:rsid w:val="002161EC"/>
    <w:rsid w:val="00216384"/>
    <w:rsid w:val="00216479"/>
    <w:rsid w:val="00217A8C"/>
    <w:rsid w:val="00217B0F"/>
    <w:rsid w:val="00217C0F"/>
    <w:rsid w:val="00217D88"/>
    <w:rsid w:val="00217F85"/>
    <w:rsid w:val="00217F99"/>
    <w:rsid w:val="00220774"/>
    <w:rsid w:val="0022120A"/>
    <w:rsid w:val="002212DC"/>
    <w:rsid w:val="002216FD"/>
    <w:rsid w:val="002219F7"/>
    <w:rsid w:val="002221C0"/>
    <w:rsid w:val="00222E12"/>
    <w:rsid w:val="002230D9"/>
    <w:rsid w:val="002241F3"/>
    <w:rsid w:val="00224445"/>
    <w:rsid w:val="00224604"/>
    <w:rsid w:val="00225337"/>
    <w:rsid w:val="002263CE"/>
    <w:rsid w:val="00226D3B"/>
    <w:rsid w:val="00227174"/>
    <w:rsid w:val="00227342"/>
    <w:rsid w:val="002274B9"/>
    <w:rsid w:val="00227EC1"/>
    <w:rsid w:val="00227F0F"/>
    <w:rsid w:val="002301F7"/>
    <w:rsid w:val="002303B9"/>
    <w:rsid w:val="0023080C"/>
    <w:rsid w:val="002311ED"/>
    <w:rsid w:val="002317AD"/>
    <w:rsid w:val="00232A3C"/>
    <w:rsid w:val="00232C2E"/>
    <w:rsid w:val="00232DB7"/>
    <w:rsid w:val="002335EC"/>
    <w:rsid w:val="00233E90"/>
    <w:rsid w:val="00234025"/>
    <w:rsid w:val="002348A3"/>
    <w:rsid w:val="00235D00"/>
    <w:rsid w:val="0023623C"/>
    <w:rsid w:val="00236D5A"/>
    <w:rsid w:val="00237881"/>
    <w:rsid w:val="00240526"/>
    <w:rsid w:val="00240C1A"/>
    <w:rsid w:val="0024119D"/>
    <w:rsid w:val="00241FC0"/>
    <w:rsid w:val="0024299A"/>
    <w:rsid w:val="00242CEA"/>
    <w:rsid w:val="00243861"/>
    <w:rsid w:val="00243AAB"/>
    <w:rsid w:val="00243EBA"/>
    <w:rsid w:val="0024433C"/>
    <w:rsid w:val="00244658"/>
    <w:rsid w:val="002449AF"/>
    <w:rsid w:val="00244A3C"/>
    <w:rsid w:val="00244B8D"/>
    <w:rsid w:val="00244CD2"/>
    <w:rsid w:val="0024507E"/>
    <w:rsid w:val="002456E3"/>
    <w:rsid w:val="00245806"/>
    <w:rsid w:val="00246114"/>
    <w:rsid w:val="00246574"/>
    <w:rsid w:val="002466B7"/>
    <w:rsid w:val="00246A49"/>
    <w:rsid w:val="00246F2E"/>
    <w:rsid w:val="0024711B"/>
    <w:rsid w:val="00247E06"/>
    <w:rsid w:val="0025004E"/>
    <w:rsid w:val="0025009E"/>
    <w:rsid w:val="00250487"/>
    <w:rsid w:val="00250797"/>
    <w:rsid w:val="0025099E"/>
    <w:rsid w:val="00251DB4"/>
    <w:rsid w:val="002527C4"/>
    <w:rsid w:val="00252804"/>
    <w:rsid w:val="002528A3"/>
    <w:rsid w:val="0025294D"/>
    <w:rsid w:val="00252C3E"/>
    <w:rsid w:val="00254522"/>
    <w:rsid w:val="002546B8"/>
    <w:rsid w:val="00254764"/>
    <w:rsid w:val="002548CB"/>
    <w:rsid w:val="00254F7B"/>
    <w:rsid w:val="00254F84"/>
    <w:rsid w:val="002553B2"/>
    <w:rsid w:val="0025545A"/>
    <w:rsid w:val="0025627D"/>
    <w:rsid w:val="0025637E"/>
    <w:rsid w:val="00256776"/>
    <w:rsid w:val="00256E7D"/>
    <w:rsid w:val="0025703E"/>
    <w:rsid w:val="002570DB"/>
    <w:rsid w:val="002577FC"/>
    <w:rsid w:val="0026020C"/>
    <w:rsid w:val="002603E3"/>
    <w:rsid w:val="00260FFD"/>
    <w:rsid w:val="00261637"/>
    <w:rsid w:val="00261D0A"/>
    <w:rsid w:val="00262B44"/>
    <w:rsid w:val="002634A4"/>
    <w:rsid w:val="00263887"/>
    <w:rsid w:val="00263AE7"/>
    <w:rsid w:val="00263E70"/>
    <w:rsid w:val="00263F9E"/>
    <w:rsid w:val="00264BE5"/>
    <w:rsid w:val="00264FFA"/>
    <w:rsid w:val="00265612"/>
    <w:rsid w:val="00265D7D"/>
    <w:rsid w:val="00266E23"/>
    <w:rsid w:val="00267A03"/>
    <w:rsid w:val="002701BC"/>
    <w:rsid w:val="0027023A"/>
    <w:rsid w:val="002707CC"/>
    <w:rsid w:val="002714D4"/>
    <w:rsid w:val="00271639"/>
    <w:rsid w:val="00271D4A"/>
    <w:rsid w:val="00273243"/>
    <w:rsid w:val="00273451"/>
    <w:rsid w:val="00273693"/>
    <w:rsid w:val="002738E3"/>
    <w:rsid w:val="002739FE"/>
    <w:rsid w:val="00274406"/>
    <w:rsid w:val="00274AE2"/>
    <w:rsid w:val="002756B3"/>
    <w:rsid w:val="00275850"/>
    <w:rsid w:val="00276434"/>
    <w:rsid w:val="00276DCC"/>
    <w:rsid w:val="00277388"/>
    <w:rsid w:val="002800CE"/>
    <w:rsid w:val="00280647"/>
    <w:rsid w:val="00281956"/>
    <w:rsid w:val="00281E52"/>
    <w:rsid w:val="002826D5"/>
    <w:rsid w:val="00282CFA"/>
    <w:rsid w:val="00282EDB"/>
    <w:rsid w:val="00283A73"/>
    <w:rsid w:val="00284C82"/>
    <w:rsid w:val="00284DC4"/>
    <w:rsid w:val="002851D7"/>
    <w:rsid w:val="00285A41"/>
    <w:rsid w:val="00285EC4"/>
    <w:rsid w:val="002860B5"/>
    <w:rsid w:val="002862BD"/>
    <w:rsid w:val="00286331"/>
    <w:rsid w:val="002865A0"/>
    <w:rsid w:val="00286BA6"/>
    <w:rsid w:val="00286C14"/>
    <w:rsid w:val="00286CCE"/>
    <w:rsid w:val="0028700A"/>
    <w:rsid w:val="00287298"/>
    <w:rsid w:val="002873D8"/>
    <w:rsid w:val="002876B1"/>
    <w:rsid w:val="00287914"/>
    <w:rsid w:val="00287A9C"/>
    <w:rsid w:val="00287E82"/>
    <w:rsid w:val="00290510"/>
    <w:rsid w:val="00290696"/>
    <w:rsid w:val="00290954"/>
    <w:rsid w:val="002909C7"/>
    <w:rsid w:val="00290F95"/>
    <w:rsid w:val="00291323"/>
    <w:rsid w:val="00291490"/>
    <w:rsid w:val="0029286C"/>
    <w:rsid w:val="0029360A"/>
    <w:rsid w:val="00293727"/>
    <w:rsid w:val="0029389E"/>
    <w:rsid w:val="00293B3A"/>
    <w:rsid w:val="00293B49"/>
    <w:rsid w:val="00294331"/>
    <w:rsid w:val="00295443"/>
    <w:rsid w:val="00295554"/>
    <w:rsid w:val="00296835"/>
    <w:rsid w:val="00296F00"/>
    <w:rsid w:val="002977F3"/>
    <w:rsid w:val="00297D05"/>
    <w:rsid w:val="002A00BD"/>
    <w:rsid w:val="002A05F7"/>
    <w:rsid w:val="002A08CE"/>
    <w:rsid w:val="002A08E5"/>
    <w:rsid w:val="002A0F0F"/>
    <w:rsid w:val="002A0FC2"/>
    <w:rsid w:val="002A1906"/>
    <w:rsid w:val="002A2192"/>
    <w:rsid w:val="002A2F48"/>
    <w:rsid w:val="002A3258"/>
    <w:rsid w:val="002A3E5D"/>
    <w:rsid w:val="002A527E"/>
    <w:rsid w:val="002A55B1"/>
    <w:rsid w:val="002A5862"/>
    <w:rsid w:val="002A58EC"/>
    <w:rsid w:val="002A5CC0"/>
    <w:rsid w:val="002A654E"/>
    <w:rsid w:val="002B0CEB"/>
    <w:rsid w:val="002B0FB4"/>
    <w:rsid w:val="002B10CB"/>
    <w:rsid w:val="002B10F0"/>
    <w:rsid w:val="002B18A1"/>
    <w:rsid w:val="002B1CF1"/>
    <w:rsid w:val="002B3297"/>
    <w:rsid w:val="002B362E"/>
    <w:rsid w:val="002B36C9"/>
    <w:rsid w:val="002B36CF"/>
    <w:rsid w:val="002B40F1"/>
    <w:rsid w:val="002B4216"/>
    <w:rsid w:val="002B4CD0"/>
    <w:rsid w:val="002B5057"/>
    <w:rsid w:val="002B512F"/>
    <w:rsid w:val="002B529F"/>
    <w:rsid w:val="002B5F8E"/>
    <w:rsid w:val="002B6AA1"/>
    <w:rsid w:val="002B6D36"/>
    <w:rsid w:val="002B7344"/>
    <w:rsid w:val="002B7B9A"/>
    <w:rsid w:val="002C02A3"/>
    <w:rsid w:val="002C07C5"/>
    <w:rsid w:val="002C1132"/>
    <w:rsid w:val="002C1342"/>
    <w:rsid w:val="002C1D07"/>
    <w:rsid w:val="002C2986"/>
    <w:rsid w:val="002C2A4E"/>
    <w:rsid w:val="002C2BCC"/>
    <w:rsid w:val="002C2C9D"/>
    <w:rsid w:val="002C2DF8"/>
    <w:rsid w:val="002C3F38"/>
    <w:rsid w:val="002C4F64"/>
    <w:rsid w:val="002C5B18"/>
    <w:rsid w:val="002C666E"/>
    <w:rsid w:val="002C75F9"/>
    <w:rsid w:val="002D0567"/>
    <w:rsid w:val="002D0B08"/>
    <w:rsid w:val="002D15E6"/>
    <w:rsid w:val="002D1BA1"/>
    <w:rsid w:val="002D21A9"/>
    <w:rsid w:val="002D2519"/>
    <w:rsid w:val="002D3077"/>
    <w:rsid w:val="002D3841"/>
    <w:rsid w:val="002D4800"/>
    <w:rsid w:val="002D50B8"/>
    <w:rsid w:val="002D534A"/>
    <w:rsid w:val="002D5C35"/>
    <w:rsid w:val="002D5FB4"/>
    <w:rsid w:val="002D6270"/>
    <w:rsid w:val="002D6AC2"/>
    <w:rsid w:val="002D6B12"/>
    <w:rsid w:val="002D7792"/>
    <w:rsid w:val="002D795D"/>
    <w:rsid w:val="002D7FBC"/>
    <w:rsid w:val="002E0198"/>
    <w:rsid w:val="002E0900"/>
    <w:rsid w:val="002E0C20"/>
    <w:rsid w:val="002E11C4"/>
    <w:rsid w:val="002E1297"/>
    <w:rsid w:val="002E1893"/>
    <w:rsid w:val="002E1DB5"/>
    <w:rsid w:val="002E1EE3"/>
    <w:rsid w:val="002E2AEA"/>
    <w:rsid w:val="002E304D"/>
    <w:rsid w:val="002E33B8"/>
    <w:rsid w:val="002E48F9"/>
    <w:rsid w:val="002E4E3A"/>
    <w:rsid w:val="002E4FEE"/>
    <w:rsid w:val="002E5511"/>
    <w:rsid w:val="002E6742"/>
    <w:rsid w:val="002E6753"/>
    <w:rsid w:val="002E6A1F"/>
    <w:rsid w:val="002E71D8"/>
    <w:rsid w:val="002E73BC"/>
    <w:rsid w:val="002E7F34"/>
    <w:rsid w:val="002E7FAB"/>
    <w:rsid w:val="002F016D"/>
    <w:rsid w:val="002F1230"/>
    <w:rsid w:val="002F1874"/>
    <w:rsid w:val="002F19E4"/>
    <w:rsid w:val="002F20DB"/>
    <w:rsid w:val="002F2219"/>
    <w:rsid w:val="002F33DC"/>
    <w:rsid w:val="002F3743"/>
    <w:rsid w:val="002F3F32"/>
    <w:rsid w:val="002F4397"/>
    <w:rsid w:val="002F4A1E"/>
    <w:rsid w:val="002F51EB"/>
    <w:rsid w:val="002F5658"/>
    <w:rsid w:val="002F71EE"/>
    <w:rsid w:val="002F7814"/>
    <w:rsid w:val="002F7BA9"/>
    <w:rsid w:val="003006BD"/>
    <w:rsid w:val="00300826"/>
    <w:rsid w:val="0030134E"/>
    <w:rsid w:val="0030158C"/>
    <w:rsid w:val="00301775"/>
    <w:rsid w:val="00301C6F"/>
    <w:rsid w:val="00302078"/>
    <w:rsid w:val="00302115"/>
    <w:rsid w:val="00302C51"/>
    <w:rsid w:val="003031C4"/>
    <w:rsid w:val="00303225"/>
    <w:rsid w:val="003037BD"/>
    <w:rsid w:val="00303848"/>
    <w:rsid w:val="00304E85"/>
    <w:rsid w:val="00305679"/>
    <w:rsid w:val="00305991"/>
    <w:rsid w:val="00305EB5"/>
    <w:rsid w:val="00306E89"/>
    <w:rsid w:val="003072BB"/>
    <w:rsid w:val="003073B5"/>
    <w:rsid w:val="0030769F"/>
    <w:rsid w:val="00307A4B"/>
    <w:rsid w:val="0031023E"/>
    <w:rsid w:val="0031027D"/>
    <w:rsid w:val="0031090A"/>
    <w:rsid w:val="00310B94"/>
    <w:rsid w:val="00310DAE"/>
    <w:rsid w:val="003111A4"/>
    <w:rsid w:val="00311598"/>
    <w:rsid w:val="00311653"/>
    <w:rsid w:val="00311923"/>
    <w:rsid w:val="00312D3E"/>
    <w:rsid w:val="0031338B"/>
    <w:rsid w:val="00313719"/>
    <w:rsid w:val="003140B3"/>
    <w:rsid w:val="003146F0"/>
    <w:rsid w:val="00314A5A"/>
    <w:rsid w:val="00314DE9"/>
    <w:rsid w:val="00315207"/>
    <w:rsid w:val="00315454"/>
    <w:rsid w:val="003156E9"/>
    <w:rsid w:val="00315B32"/>
    <w:rsid w:val="00315D05"/>
    <w:rsid w:val="00317735"/>
    <w:rsid w:val="00317F98"/>
    <w:rsid w:val="00320244"/>
    <w:rsid w:val="00320275"/>
    <w:rsid w:val="00320CCF"/>
    <w:rsid w:val="00320CE8"/>
    <w:rsid w:val="00321A37"/>
    <w:rsid w:val="00322429"/>
    <w:rsid w:val="003226A0"/>
    <w:rsid w:val="00322A9F"/>
    <w:rsid w:val="00322C4C"/>
    <w:rsid w:val="003238B0"/>
    <w:rsid w:val="00325667"/>
    <w:rsid w:val="00325869"/>
    <w:rsid w:val="00325A9A"/>
    <w:rsid w:val="00326CCA"/>
    <w:rsid w:val="00327208"/>
    <w:rsid w:val="0033039B"/>
    <w:rsid w:val="00330AA7"/>
    <w:rsid w:val="00330D8B"/>
    <w:rsid w:val="00330F23"/>
    <w:rsid w:val="00331834"/>
    <w:rsid w:val="0033183D"/>
    <w:rsid w:val="00331CBF"/>
    <w:rsid w:val="00331DAE"/>
    <w:rsid w:val="00333347"/>
    <w:rsid w:val="00333DE1"/>
    <w:rsid w:val="00333EE4"/>
    <w:rsid w:val="0033410D"/>
    <w:rsid w:val="00334C36"/>
    <w:rsid w:val="00334F07"/>
    <w:rsid w:val="00334FDD"/>
    <w:rsid w:val="003352FE"/>
    <w:rsid w:val="003353A9"/>
    <w:rsid w:val="00335DD3"/>
    <w:rsid w:val="00336E10"/>
    <w:rsid w:val="00336E39"/>
    <w:rsid w:val="00337474"/>
    <w:rsid w:val="003376D8"/>
    <w:rsid w:val="00340740"/>
    <w:rsid w:val="0034100F"/>
    <w:rsid w:val="00341B24"/>
    <w:rsid w:val="0034222C"/>
    <w:rsid w:val="003424C0"/>
    <w:rsid w:val="00342664"/>
    <w:rsid w:val="0034306E"/>
    <w:rsid w:val="003431D5"/>
    <w:rsid w:val="00343203"/>
    <w:rsid w:val="00343545"/>
    <w:rsid w:val="0034380B"/>
    <w:rsid w:val="00343A24"/>
    <w:rsid w:val="00344513"/>
    <w:rsid w:val="00344855"/>
    <w:rsid w:val="003449C7"/>
    <w:rsid w:val="003449F6"/>
    <w:rsid w:val="00346C87"/>
    <w:rsid w:val="00346E71"/>
    <w:rsid w:val="00347207"/>
    <w:rsid w:val="00347C54"/>
    <w:rsid w:val="00347CA4"/>
    <w:rsid w:val="00350434"/>
    <w:rsid w:val="00350C0D"/>
    <w:rsid w:val="0035132F"/>
    <w:rsid w:val="00351B4C"/>
    <w:rsid w:val="00351F7C"/>
    <w:rsid w:val="003523DE"/>
    <w:rsid w:val="00352F65"/>
    <w:rsid w:val="003532CF"/>
    <w:rsid w:val="003532E6"/>
    <w:rsid w:val="003542F0"/>
    <w:rsid w:val="003545F5"/>
    <w:rsid w:val="003557BD"/>
    <w:rsid w:val="0035580D"/>
    <w:rsid w:val="003558BD"/>
    <w:rsid w:val="0035633C"/>
    <w:rsid w:val="00356419"/>
    <w:rsid w:val="0035666E"/>
    <w:rsid w:val="003566C3"/>
    <w:rsid w:val="00356E62"/>
    <w:rsid w:val="00356F81"/>
    <w:rsid w:val="003570CB"/>
    <w:rsid w:val="00357241"/>
    <w:rsid w:val="00357483"/>
    <w:rsid w:val="00357658"/>
    <w:rsid w:val="00357772"/>
    <w:rsid w:val="003578A6"/>
    <w:rsid w:val="00357C64"/>
    <w:rsid w:val="003602E1"/>
    <w:rsid w:val="00360DC2"/>
    <w:rsid w:val="00360E2C"/>
    <w:rsid w:val="003625AC"/>
    <w:rsid w:val="00362610"/>
    <w:rsid w:val="003626AD"/>
    <w:rsid w:val="003626EC"/>
    <w:rsid w:val="00363449"/>
    <w:rsid w:val="00363554"/>
    <w:rsid w:val="00363D10"/>
    <w:rsid w:val="00363F8F"/>
    <w:rsid w:val="0036476A"/>
    <w:rsid w:val="0036487B"/>
    <w:rsid w:val="00365181"/>
    <w:rsid w:val="003652E5"/>
    <w:rsid w:val="00365658"/>
    <w:rsid w:val="00365C46"/>
    <w:rsid w:val="003662A3"/>
    <w:rsid w:val="003667F8"/>
    <w:rsid w:val="003668E0"/>
    <w:rsid w:val="00370CA8"/>
    <w:rsid w:val="00370D3B"/>
    <w:rsid w:val="00371972"/>
    <w:rsid w:val="00371F9E"/>
    <w:rsid w:val="003726B4"/>
    <w:rsid w:val="00372711"/>
    <w:rsid w:val="00372D7C"/>
    <w:rsid w:val="003748DC"/>
    <w:rsid w:val="00374DEC"/>
    <w:rsid w:val="0037576F"/>
    <w:rsid w:val="00375E18"/>
    <w:rsid w:val="00375E9B"/>
    <w:rsid w:val="00376D1E"/>
    <w:rsid w:val="00377067"/>
    <w:rsid w:val="0037716A"/>
    <w:rsid w:val="003779F7"/>
    <w:rsid w:val="00380023"/>
    <w:rsid w:val="003819EC"/>
    <w:rsid w:val="0038209D"/>
    <w:rsid w:val="003829D2"/>
    <w:rsid w:val="00384004"/>
    <w:rsid w:val="003845D4"/>
    <w:rsid w:val="0038460F"/>
    <w:rsid w:val="00384976"/>
    <w:rsid w:val="003849D6"/>
    <w:rsid w:val="003855AA"/>
    <w:rsid w:val="003856D9"/>
    <w:rsid w:val="003864B7"/>
    <w:rsid w:val="00386C9F"/>
    <w:rsid w:val="00386D0A"/>
    <w:rsid w:val="00387225"/>
    <w:rsid w:val="00390146"/>
    <w:rsid w:val="003906B0"/>
    <w:rsid w:val="003906D4"/>
    <w:rsid w:val="00390F7B"/>
    <w:rsid w:val="0039122A"/>
    <w:rsid w:val="00392029"/>
    <w:rsid w:val="003922B9"/>
    <w:rsid w:val="00393A06"/>
    <w:rsid w:val="00394832"/>
    <w:rsid w:val="00394DAF"/>
    <w:rsid w:val="00394EE3"/>
    <w:rsid w:val="003958C4"/>
    <w:rsid w:val="003961A5"/>
    <w:rsid w:val="00396265"/>
    <w:rsid w:val="00397326"/>
    <w:rsid w:val="0039747F"/>
    <w:rsid w:val="003975F1"/>
    <w:rsid w:val="00397AA3"/>
    <w:rsid w:val="00397AFF"/>
    <w:rsid w:val="003A0298"/>
    <w:rsid w:val="003A0560"/>
    <w:rsid w:val="003A0867"/>
    <w:rsid w:val="003A16F4"/>
    <w:rsid w:val="003A1892"/>
    <w:rsid w:val="003A35CB"/>
    <w:rsid w:val="003A375B"/>
    <w:rsid w:val="003A3B6C"/>
    <w:rsid w:val="003A4052"/>
    <w:rsid w:val="003A458A"/>
    <w:rsid w:val="003A4F42"/>
    <w:rsid w:val="003A5201"/>
    <w:rsid w:val="003A5542"/>
    <w:rsid w:val="003A6348"/>
    <w:rsid w:val="003A6552"/>
    <w:rsid w:val="003A6EF0"/>
    <w:rsid w:val="003A740B"/>
    <w:rsid w:val="003A7442"/>
    <w:rsid w:val="003A7641"/>
    <w:rsid w:val="003A7892"/>
    <w:rsid w:val="003A7D80"/>
    <w:rsid w:val="003B0BB9"/>
    <w:rsid w:val="003B0F55"/>
    <w:rsid w:val="003B0FB9"/>
    <w:rsid w:val="003B1F30"/>
    <w:rsid w:val="003B2365"/>
    <w:rsid w:val="003B29E1"/>
    <w:rsid w:val="003B306A"/>
    <w:rsid w:val="003B34B1"/>
    <w:rsid w:val="003B36AC"/>
    <w:rsid w:val="003B36CA"/>
    <w:rsid w:val="003B4A65"/>
    <w:rsid w:val="003B4D52"/>
    <w:rsid w:val="003B53B3"/>
    <w:rsid w:val="003B5C63"/>
    <w:rsid w:val="003B601E"/>
    <w:rsid w:val="003B7919"/>
    <w:rsid w:val="003B7BF3"/>
    <w:rsid w:val="003C1838"/>
    <w:rsid w:val="003C2AC2"/>
    <w:rsid w:val="003C2B80"/>
    <w:rsid w:val="003C30F2"/>
    <w:rsid w:val="003C32BD"/>
    <w:rsid w:val="003C3B90"/>
    <w:rsid w:val="003C4439"/>
    <w:rsid w:val="003C4712"/>
    <w:rsid w:val="003C48F1"/>
    <w:rsid w:val="003C513D"/>
    <w:rsid w:val="003C5A72"/>
    <w:rsid w:val="003C5D66"/>
    <w:rsid w:val="003C6BA0"/>
    <w:rsid w:val="003C73E8"/>
    <w:rsid w:val="003C75A7"/>
    <w:rsid w:val="003C7AAA"/>
    <w:rsid w:val="003C7BCA"/>
    <w:rsid w:val="003D083F"/>
    <w:rsid w:val="003D0FBC"/>
    <w:rsid w:val="003D112B"/>
    <w:rsid w:val="003D1E6D"/>
    <w:rsid w:val="003D2992"/>
    <w:rsid w:val="003D29A3"/>
    <w:rsid w:val="003D30EA"/>
    <w:rsid w:val="003D344B"/>
    <w:rsid w:val="003D3E82"/>
    <w:rsid w:val="003D400C"/>
    <w:rsid w:val="003D40FD"/>
    <w:rsid w:val="003D4674"/>
    <w:rsid w:val="003D4EF1"/>
    <w:rsid w:val="003D504A"/>
    <w:rsid w:val="003D526C"/>
    <w:rsid w:val="003D5646"/>
    <w:rsid w:val="003D5819"/>
    <w:rsid w:val="003D5C9B"/>
    <w:rsid w:val="003D5F1D"/>
    <w:rsid w:val="003D607F"/>
    <w:rsid w:val="003D61AA"/>
    <w:rsid w:val="003D61EA"/>
    <w:rsid w:val="003D6800"/>
    <w:rsid w:val="003D7339"/>
    <w:rsid w:val="003D7E98"/>
    <w:rsid w:val="003E0419"/>
    <w:rsid w:val="003E0424"/>
    <w:rsid w:val="003E0603"/>
    <w:rsid w:val="003E11B2"/>
    <w:rsid w:val="003E1A73"/>
    <w:rsid w:val="003E2F85"/>
    <w:rsid w:val="003E31F7"/>
    <w:rsid w:val="003E3EAB"/>
    <w:rsid w:val="003E3F2C"/>
    <w:rsid w:val="003E4160"/>
    <w:rsid w:val="003E4679"/>
    <w:rsid w:val="003E4D15"/>
    <w:rsid w:val="003E5C3A"/>
    <w:rsid w:val="003E5D46"/>
    <w:rsid w:val="003E6808"/>
    <w:rsid w:val="003E695F"/>
    <w:rsid w:val="003E6C9E"/>
    <w:rsid w:val="003E71B8"/>
    <w:rsid w:val="003E726B"/>
    <w:rsid w:val="003E7F48"/>
    <w:rsid w:val="003F10C2"/>
    <w:rsid w:val="003F14D8"/>
    <w:rsid w:val="003F20A6"/>
    <w:rsid w:val="003F262F"/>
    <w:rsid w:val="003F30BC"/>
    <w:rsid w:val="003F3DF8"/>
    <w:rsid w:val="003F4619"/>
    <w:rsid w:val="003F46BC"/>
    <w:rsid w:val="003F4877"/>
    <w:rsid w:val="003F49AA"/>
    <w:rsid w:val="003F49F0"/>
    <w:rsid w:val="003F5250"/>
    <w:rsid w:val="003F5F3C"/>
    <w:rsid w:val="003F67F9"/>
    <w:rsid w:val="003F6F6D"/>
    <w:rsid w:val="004000B5"/>
    <w:rsid w:val="004005E6"/>
    <w:rsid w:val="00400709"/>
    <w:rsid w:val="00400744"/>
    <w:rsid w:val="00400CA5"/>
    <w:rsid w:val="00400E68"/>
    <w:rsid w:val="004018A4"/>
    <w:rsid w:val="00401E90"/>
    <w:rsid w:val="00402132"/>
    <w:rsid w:val="004026CD"/>
    <w:rsid w:val="00402991"/>
    <w:rsid w:val="0040305D"/>
    <w:rsid w:val="00403CD8"/>
    <w:rsid w:val="004040F8"/>
    <w:rsid w:val="00404171"/>
    <w:rsid w:val="004051D0"/>
    <w:rsid w:val="00405CB5"/>
    <w:rsid w:val="00405E5A"/>
    <w:rsid w:val="00406519"/>
    <w:rsid w:val="0040692A"/>
    <w:rsid w:val="00406F67"/>
    <w:rsid w:val="00406F8A"/>
    <w:rsid w:val="00407155"/>
    <w:rsid w:val="00407330"/>
    <w:rsid w:val="00407BB5"/>
    <w:rsid w:val="00407DF5"/>
    <w:rsid w:val="004106C6"/>
    <w:rsid w:val="00411211"/>
    <w:rsid w:val="00411348"/>
    <w:rsid w:val="00411556"/>
    <w:rsid w:val="004116BE"/>
    <w:rsid w:val="00411A18"/>
    <w:rsid w:val="00412530"/>
    <w:rsid w:val="004125C9"/>
    <w:rsid w:val="004127F2"/>
    <w:rsid w:val="00412890"/>
    <w:rsid w:val="00412AA9"/>
    <w:rsid w:val="004135E2"/>
    <w:rsid w:val="00413B4A"/>
    <w:rsid w:val="00414DC8"/>
    <w:rsid w:val="00414FA7"/>
    <w:rsid w:val="0041539A"/>
    <w:rsid w:val="0041551C"/>
    <w:rsid w:val="004165D6"/>
    <w:rsid w:val="00416827"/>
    <w:rsid w:val="00416E5B"/>
    <w:rsid w:val="0041711D"/>
    <w:rsid w:val="004172DE"/>
    <w:rsid w:val="00417B94"/>
    <w:rsid w:val="00417F17"/>
    <w:rsid w:val="00420264"/>
    <w:rsid w:val="00420480"/>
    <w:rsid w:val="00420775"/>
    <w:rsid w:val="004214F0"/>
    <w:rsid w:val="004216D9"/>
    <w:rsid w:val="0042214F"/>
    <w:rsid w:val="00422DB5"/>
    <w:rsid w:val="00423559"/>
    <w:rsid w:val="0042365E"/>
    <w:rsid w:val="00424110"/>
    <w:rsid w:val="00424177"/>
    <w:rsid w:val="004241C0"/>
    <w:rsid w:val="00424927"/>
    <w:rsid w:val="004249CA"/>
    <w:rsid w:val="0042525F"/>
    <w:rsid w:val="0042539A"/>
    <w:rsid w:val="00425AC0"/>
    <w:rsid w:val="00425D08"/>
    <w:rsid w:val="004262F8"/>
    <w:rsid w:val="00426436"/>
    <w:rsid w:val="00426B65"/>
    <w:rsid w:val="0042714E"/>
    <w:rsid w:val="00427E66"/>
    <w:rsid w:val="00427E70"/>
    <w:rsid w:val="004312BB"/>
    <w:rsid w:val="0043184E"/>
    <w:rsid w:val="004320E7"/>
    <w:rsid w:val="00432118"/>
    <w:rsid w:val="0043212F"/>
    <w:rsid w:val="004324D5"/>
    <w:rsid w:val="0043280C"/>
    <w:rsid w:val="00432DDF"/>
    <w:rsid w:val="004335DB"/>
    <w:rsid w:val="00433637"/>
    <w:rsid w:val="004345D8"/>
    <w:rsid w:val="00434E3F"/>
    <w:rsid w:val="004353BB"/>
    <w:rsid w:val="00435623"/>
    <w:rsid w:val="00436345"/>
    <w:rsid w:val="00436BEE"/>
    <w:rsid w:val="00436EEF"/>
    <w:rsid w:val="00437173"/>
    <w:rsid w:val="004372AF"/>
    <w:rsid w:val="004372C0"/>
    <w:rsid w:val="004376C7"/>
    <w:rsid w:val="00437DC0"/>
    <w:rsid w:val="00440552"/>
    <w:rsid w:val="004407C1"/>
    <w:rsid w:val="00440FDA"/>
    <w:rsid w:val="00441709"/>
    <w:rsid w:val="00442267"/>
    <w:rsid w:val="00442A2E"/>
    <w:rsid w:val="00442AD1"/>
    <w:rsid w:val="00442B00"/>
    <w:rsid w:val="00442DAD"/>
    <w:rsid w:val="00442F3C"/>
    <w:rsid w:val="004438B9"/>
    <w:rsid w:val="00443A9C"/>
    <w:rsid w:val="00443BA0"/>
    <w:rsid w:val="00444055"/>
    <w:rsid w:val="00444335"/>
    <w:rsid w:val="00444844"/>
    <w:rsid w:val="004448E4"/>
    <w:rsid w:val="00444FB8"/>
    <w:rsid w:val="0044503F"/>
    <w:rsid w:val="004454F6"/>
    <w:rsid w:val="00445650"/>
    <w:rsid w:val="004457BB"/>
    <w:rsid w:val="0044591D"/>
    <w:rsid w:val="004461E1"/>
    <w:rsid w:val="00446311"/>
    <w:rsid w:val="00446D1B"/>
    <w:rsid w:val="004474C8"/>
    <w:rsid w:val="004506E7"/>
    <w:rsid w:val="00452CDC"/>
    <w:rsid w:val="004541B2"/>
    <w:rsid w:val="004543DC"/>
    <w:rsid w:val="00454ABD"/>
    <w:rsid w:val="004569B3"/>
    <w:rsid w:val="00456FD5"/>
    <w:rsid w:val="00457080"/>
    <w:rsid w:val="004572B0"/>
    <w:rsid w:val="00457EDB"/>
    <w:rsid w:val="0046010B"/>
    <w:rsid w:val="004602F0"/>
    <w:rsid w:val="00460403"/>
    <w:rsid w:val="00460572"/>
    <w:rsid w:val="0046079F"/>
    <w:rsid w:val="00460FC2"/>
    <w:rsid w:val="00461149"/>
    <w:rsid w:val="00462191"/>
    <w:rsid w:val="00462536"/>
    <w:rsid w:val="004625FA"/>
    <w:rsid w:val="00462602"/>
    <w:rsid w:val="004630CF"/>
    <w:rsid w:val="004635B1"/>
    <w:rsid w:val="00463F49"/>
    <w:rsid w:val="0046440C"/>
    <w:rsid w:val="00464E27"/>
    <w:rsid w:val="004656DE"/>
    <w:rsid w:val="00465A1F"/>
    <w:rsid w:val="0046697F"/>
    <w:rsid w:val="00466EF5"/>
    <w:rsid w:val="00467ECD"/>
    <w:rsid w:val="004702C5"/>
    <w:rsid w:val="0047032A"/>
    <w:rsid w:val="0047069A"/>
    <w:rsid w:val="00470A38"/>
    <w:rsid w:val="004710E6"/>
    <w:rsid w:val="0047111D"/>
    <w:rsid w:val="00471583"/>
    <w:rsid w:val="00471E58"/>
    <w:rsid w:val="00472315"/>
    <w:rsid w:val="004725B4"/>
    <w:rsid w:val="00472D4F"/>
    <w:rsid w:val="00472DAC"/>
    <w:rsid w:val="004732E7"/>
    <w:rsid w:val="00473491"/>
    <w:rsid w:val="00473BC5"/>
    <w:rsid w:val="00473C84"/>
    <w:rsid w:val="00473E18"/>
    <w:rsid w:val="00473F17"/>
    <w:rsid w:val="00474B7A"/>
    <w:rsid w:val="00474E14"/>
    <w:rsid w:val="004753C3"/>
    <w:rsid w:val="004754E5"/>
    <w:rsid w:val="00475681"/>
    <w:rsid w:val="00475D35"/>
    <w:rsid w:val="00475DE7"/>
    <w:rsid w:val="00475F13"/>
    <w:rsid w:val="00475FAC"/>
    <w:rsid w:val="00476679"/>
    <w:rsid w:val="00476CF5"/>
    <w:rsid w:val="00477031"/>
    <w:rsid w:val="004774AB"/>
    <w:rsid w:val="0048064A"/>
    <w:rsid w:val="00480D05"/>
    <w:rsid w:val="00481EC1"/>
    <w:rsid w:val="00482143"/>
    <w:rsid w:val="00483A64"/>
    <w:rsid w:val="00484624"/>
    <w:rsid w:val="00485993"/>
    <w:rsid w:val="00485A47"/>
    <w:rsid w:val="00485B91"/>
    <w:rsid w:val="00485F5C"/>
    <w:rsid w:val="00486048"/>
    <w:rsid w:val="004863A2"/>
    <w:rsid w:val="00486FF7"/>
    <w:rsid w:val="0048727E"/>
    <w:rsid w:val="00487462"/>
    <w:rsid w:val="00487532"/>
    <w:rsid w:val="00487C2B"/>
    <w:rsid w:val="00487FE6"/>
    <w:rsid w:val="00487FF3"/>
    <w:rsid w:val="0049043B"/>
    <w:rsid w:val="004911D3"/>
    <w:rsid w:val="00491737"/>
    <w:rsid w:val="00491A5D"/>
    <w:rsid w:val="00491CE2"/>
    <w:rsid w:val="004929FA"/>
    <w:rsid w:val="00492B07"/>
    <w:rsid w:val="00492C30"/>
    <w:rsid w:val="00492D9E"/>
    <w:rsid w:val="00494191"/>
    <w:rsid w:val="00494670"/>
    <w:rsid w:val="004948DC"/>
    <w:rsid w:val="00494B60"/>
    <w:rsid w:val="00494F43"/>
    <w:rsid w:val="0049506F"/>
    <w:rsid w:val="004957B3"/>
    <w:rsid w:val="0049597C"/>
    <w:rsid w:val="0049677E"/>
    <w:rsid w:val="004A09BE"/>
    <w:rsid w:val="004A0A31"/>
    <w:rsid w:val="004A1363"/>
    <w:rsid w:val="004A1C87"/>
    <w:rsid w:val="004A218B"/>
    <w:rsid w:val="004A24EC"/>
    <w:rsid w:val="004A2575"/>
    <w:rsid w:val="004A26FF"/>
    <w:rsid w:val="004A28FD"/>
    <w:rsid w:val="004A2E2C"/>
    <w:rsid w:val="004A2E72"/>
    <w:rsid w:val="004A37ED"/>
    <w:rsid w:val="004A389E"/>
    <w:rsid w:val="004A438D"/>
    <w:rsid w:val="004A5ACC"/>
    <w:rsid w:val="004A5DA4"/>
    <w:rsid w:val="004A650B"/>
    <w:rsid w:val="004A6707"/>
    <w:rsid w:val="004A68C2"/>
    <w:rsid w:val="004A6BCF"/>
    <w:rsid w:val="004B0C6A"/>
    <w:rsid w:val="004B0F0C"/>
    <w:rsid w:val="004B18F4"/>
    <w:rsid w:val="004B1BC2"/>
    <w:rsid w:val="004B2BCD"/>
    <w:rsid w:val="004B3409"/>
    <w:rsid w:val="004B411C"/>
    <w:rsid w:val="004B427D"/>
    <w:rsid w:val="004B44BF"/>
    <w:rsid w:val="004B515C"/>
    <w:rsid w:val="004B647E"/>
    <w:rsid w:val="004B6E50"/>
    <w:rsid w:val="004B7464"/>
    <w:rsid w:val="004B7B33"/>
    <w:rsid w:val="004C0236"/>
    <w:rsid w:val="004C0388"/>
    <w:rsid w:val="004C0448"/>
    <w:rsid w:val="004C04CB"/>
    <w:rsid w:val="004C093D"/>
    <w:rsid w:val="004C1A29"/>
    <w:rsid w:val="004C1C99"/>
    <w:rsid w:val="004C20A4"/>
    <w:rsid w:val="004C292F"/>
    <w:rsid w:val="004C3128"/>
    <w:rsid w:val="004C35B6"/>
    <w:rsid w:val="004C471D"/>
    <w:rsid w:val="004C496B"/>
    <w:rsid w:val="004C4BDE"/>
    <w:rsid w:val="004C4FB3"/>
    <w:rsid w:val="004C5252"/>
    <w:rsid w:val="004C5342"/>
    <w:rsid w:val="004C6609"/>
    <w:rsid w:val="004C680C"/>
    <w:rsid w:val="004D0D13"/>
    <w:rsid w:val="004D31D8"/>
    <w:rsid w:val="004D3AC1"/>
    <w:rsid w:val="004D3EFB"/>
    <w:rsid w:val="004D4418"/>
    <w:rsid w:val="004D4944"/>
    <w:rsid w:val="004D4BEA"/>
    <w:rsid w:val="004D5409"/>
    <w:rsid w:val="004D57A3"/>
    <w:rsid w:val="004D66F3"/>
    <w:rsid w:val="004D68AC"/>
    <w:rsid w:val="004D6A65"/>
    <w:rsid w:val="004D707C"/>
    <w:rsid w:val="004D7AA5"/>
    <w:rsid w:val="004D7AEF"/>
    <w:rsid w:val="004D7B56"/>
    <w:rsid w:val="004D7FAC"/>
    <w:rsid w:val="004E00B1"/>
    <w:rsid w:val="004E08F5"/>
    <w:rsid w:val="004E0E0F"/>
    <w:rsid w:val="004E0E73"/>
    <w:rsid w:val="004E231E"/>
    <w:rsid w:val="004E2B60"/>
    <w:rsid w:val="004E2C3D"/>
    <w:rsid w:val="004E3581"/>
    <w:rsid w:val="004E3E36"/>
    <w:rsid w:val="004E4101"/>
    <w:rsid w:val="004E44E5"/>
    <w:rsid w:val="004E4CAD"/>
    <w:rsid w:val="004E52E4"/>
    <w:rsid w:val="004E530B"/>
    <w:rsid w:val="004E5964"/>
    <w:rsid w:val="004E59A7"/>
    <w:rsid w:val="004E5AC7"/>
    <w:rsid w:val="004E5F84"/>
    <w:rsid w:val="004E6338"/>
    <w:rsid w:val="004E68DE"/>
    <w:rsid w:val="004E6976"/>
    <w:rsid w:val="004E6DB6"/>
    <w:rsid w:val="004E6EC0"/>
    <w:rsid w:val="004E7119"/>
    <w:rsid w:val="004E73E1"/>
    <w:rsid w:val="004E7813"/>
    <w:rsid w:val="004E78D9"/>
    <w:rsid w:val="004E7C56"/>
    <w:rsid w:val="004F013F"/>
    <w:rsid w:val="004F0548"/>
    <w:rsid w:val="004F0921"/>
    <w:rsid w:val="004F0F2C"/>
    <w:rsid w:val="004F1484"/>
    <w:rsid w:val="004F1BBF"/>
    <w:rsid w:val="004F1EC4"/>
    <w:rsid w:val="004F246E"/>
    <w:rsid w:val="004F27DD"/>
    <w:rsid w:val="004F2C07"/>
    <w:rsid w:val="004F377C"/>
    <w:rsid w:val="004F37E4"/>
    <w:rsid w:val="004F3EE9"/>
    <w:rsid w:val="004F4367"/>
    <w:rsid w:val="004F5741"/>
    <w:rsid w:val="004F5885"/>
    <w:rsid w:val="004F65FA"/>
    <w:rsid w:val="004F789E"/>
    <w:rsid w:val="005001A0"/>
    <w:rsid w:val="005004AF"/>
    <w:rsid w:val="00500D79"/>
    <w:rsid w:val="005019E5"/>
    <w:rsid w:val="005024EB"/>
    <w:rsid w:val="005026BF"/>
    <w:rsid w:val="005037B6"/>
    <w:rsid w:val="005041A3"/>
    <w:rsid w:val="00504536"/>
    <w:rsid w:val="00504956"/>
    <w:rsid w:val="00504F37"/>
    <w:rsid w:val="0050573D"/>
    <w:rsid w:val="00506883"/>
    <w:rsid w:val="005068D2"/>
    <w:rsid w:val="00506C75"/>
    <w:rsid w:val="00506FAD"/>
    <w:rsid w:val="005105C3"/>
    <w:rsid w:val="00510C9B"/>
    <w:rsid w:val="0051123A"/>
    <w:rsid w:val="00511318"/>
    <w:rsid w:val="005114B3"/>
    <w:rsid w:val="00511CF5"/>
    <w:rsid w:val="00512877"/>
    <w:rsid w:val="005128DC"/>
    <w:rsid w:val="00513343"/>
    <w:rsid w:val="005142EA"/>
    <w:rsid w:val="00514AB7"/>
    <w:rsid w:val="00515BB6"/>
    <w:rsid w:val="005161A7"/>
    <w:rsid w:val="005175FF"/>
    <w:rsid w:val="0052037C"/>
    <w:rsid w:val="00520F2D"/>
    <w:rsid w:val="00522037"/>
    <w:rsid w:val="0052317B"/>
    <w:rsid w:val="0052356E"/>
    <w:rsid w:val="00523AF8"/>
    <w:rsid w:val="00523B4A"/>
    <w:rsid w:val="00523EDB"/>
    <w:rsid w:val="00523F52"/>
    <w:rsid w:val="00524639"/>
    <w:rsid w:val="005250C7"/>
    <w:rsid w:val="005252F4"/>
    <w:rsid w:val="0052531C"/>
    <w:rsid w:val="005254D0"/>
    <w:rsid w:val="00525552"/>
    <w:rsid w:val="00525725"/>
    <w:rsid w:val="005259D4"/>
    <w:rsid w:val="00526026"/>
    <w:rsid w:val="005262C6"/>
    <w:rsid w:val="00526602"/>
    <w:rsid w:val="0052693D"/>
    <w:rsid w:val="00526EB9"/>
    <w:rsid w:val="00527BBE"/>
    <w:rsid w:val="00527BD3"/>
    <w:rsid w:val="00527DD4"/>
    <w:rsid w:val="00530B8D"/>
    <w:rsid w:val="005318EC"/>
    <w:rsid w:val="00531CCC"/>
    <w:rsid w:val="00531DE2"/>
    <w:rsid w:val="0053204A"/>
    <w:rsid w:val="00532299"/>
    <w:rsid w:val="005324DD"/>
    <w:rsid w:val="00532DC2"/>
    <w:rsid w:val="0053325F"/>
    <w:rsid w:val="00534494"/>
    <w:rsid w:val="00534501"/>
    <w:rsid w:val="00534F3B"/>
    <w:rsid w:val="00534FFB"/>
    <w:rsid w:val="005352B5"/>
    <w:rsid w:val="00535A7D"/>
    <w:rsid w:val="00536756"/>
    <w:rsid w:val="00536BDA"/>
    <w:rsid w:val="00536DFF"/>
    <w:rsid w:val="00536F06"/>
    <w:rsid w:val="00537245"/>
    <w:rsid w:val="00537286"/>
    <w:rsid w:val="00537572"/>
    <w:rsid w:val="005375E5"/>
    <w:rsid w:val="00537D68"/>
    <w:rsid w:val="005401A4"/>
    <w:rsid w:val="00540CF7"/>
    <w:rsid w:val="00540D1C"/>
    <w:rsid w:val="00541A41"/>
    <w:rsid w:val="00541BAB"/>
    <w:rsid w:val="00541F47"/>
    <w:rsid w:val="00543213"/>
    <w:rsid w:val="00543C9E"/>
    <w:rsid w:val="00543E8A"/>
    <w:rsid w:val="0054492B"/>
    <w:rsid w:val="0054494B"/>
    <w:rsid w:val="0054513D"/>
    <w:rsid w:val="00545667"/>
    <w:rsid w:val="005456B6"/>
    <w:rsid w:val="00545E44"/>
    <w:rsid w:val="005462EE"/>
    <w:rsid w:val="00546926"/>
    <w:rsid w:val="00546982"/>
    <w:rsid w:val="00546AEF"/>
    <w:rsid w:val="00547187"/>
    <w:rsid w:val="00547AE2"/>
    <w:rsid w:val="00547DDE"/>
    <w:rsid w:val="005502EE"/>
    <w:rsid w:val="00550566"/>
    <w:rsid w:val="00550D02"/>
    <w:rsid w:val="005510A9"/>
    <w:rsid w:val="00551641"/>
    <w:rsid w:val="005516CA"/>
    <w:rsid w:val="005519A9"/>
    <w:rsid w:val="00552930"/>
    <w:rsid w:val="00552DE6"/>
    <w:rsid w:val="00553044"/>
    <w:rsid w:val="00553081"/>
    <w:rsid w:val="005544F1"/>
    <w:rsid w:val="00554FDD"/>
    <w:rsid w:val="00555352"/>
    <w:rsid w:val="00555405"/>
    <w:rsid w:val="005557B8"/>
    <w:rsid w:val="00555A94"/>
    <w:rsid w:val="005561C5"/>
    <w:rsid w:val="00556AD5"/>
    <w:rsid w:val="00556C71"/>
    <w:rsid w:val="00556F37"/>
    <w:rsid w:val="00557100"/>
    <w:rsid w:val="00557487"/>
    <w:rsid w:val="00557910"/>
    <w:rsid w:val="00557AC2"/>
    <w:rsid w:val="00561705"/>
    <w:rsid w:val="00562162"/>
    <w:rsid w:val="00562DAE"/>
    <w:rsid w:val="00563BE8"/>
    <w:rsid w:val="00564723"/>
    <w:rsid w:val="00564857"/>
    <w:rsid w:val="0056509D"/>
    <w:rsid w:val="00566000"/>
    <w:rsid w:val="00566E4F"/>
    <w:rsid w:val="00567054"/>
    <w:rsid w:val="00567F20"/>
    <w:rsid w:val="00570404"/>
    <w:rsid w:val="00570F89"/>
    <w:rsid w:val="00571CEE"/>
    <w:rsid w:val="00571E9B"/>
    <w:rsid w:val="0057211B"/>
    <w:rsid w:val="00572587"/>
    <w:rsid w:val="0057352F"/>
    <w:rsid w:val="00573556"/>
    <w:rsid w:val="00573DB4"/>
    <w:rsid w:val="00573F2B"/>
    <w:rsid w:val="00577BEE"/>
    <w:rsid w:val="005807FC"/>
    <w:rsid w:val="00580CB1"/>
    <w:rsid w:val="00581006"/>
    <w:rsid w:val="00581724"/>
    <w:rsid w:val="00582A0A"/>
    <w:rsid w:val="00582E63"/>
    <w:rsid w:val="00583096"/>
    <w:rsid w:val="005833F2"/>
    <w:rsid w:val="005834A4"/>
    <w:rsid w:val="00583616"/>
    <w:rsid w:val="00583A7A"/>
    <w:rsid w:val="00584025"/>
    <w:rsid w:val="00584159"/>
    <w:rsid w:val="00584194"/>
    <w:rsid w:val="00584423"/>
    <w:rsid w:val="00584CBE"/>
    <w:rsid w:val="00584EFF"/>
    <w:rsid w:val="005854A5"/>
    <w:rsid w:val="005860CE"/>
    <w:rsid w:val="00586346"/>
    <w:rsid w:val="005863F1"/>
    <w:rsid w:val="00586A31"/>
    <w:rsid w:val="005878E9"/>
    <w:rsid w:val="00587A36"/>
    <w:rsid w:val="00587B4A"/>
    <w:rsid w:val="00590344"/>
    <w:rsid w:val="005907C2"/>
    <w:rsid w:val="005913A1"/>
    <w:rsid w:val="00591F02"/>
    <w:rsid w:val="0059200F"/>
    <w:rsid w:val="00593E93"/>
    <w:rsid w:val="0059434C"/>
    <w:rsid w:val="00594A1B"/>
    <w:rsid w:val="00594A2D"/>
    <w:rsid w:val="00595069"/>
    <w:rsid w:val="0059577E"/>
    <w:rsid w:val="005960C4"/>
    <w:rsid w:val="0059686B"/>
    <w:rsid w:val="00596B37"/>
    <w:rsid w:val="00596D25"/>
    <w:rsid w:val="00597F15"/>
    <w:rsid w:val="005A03CA"/>
    <w:rsid w:val="005A07CA"/>
    <w:rsid w:val="005A0A1D"/>
    <w:rsid w:val="005A160E"/>
    <w:rsid w:val="005A1B62"/>
    <w:rsid w:val="005A1BE7"/>
    <w:rsid w:val="005A1D7E"/>
    <w:rsid w:val="005A2D92"/>
    <w:rsid w:val="005A2EE9"/>
    <w:rsid w:val="005A30A9"/>
    <w:rsid w:val="005A3CA0"/>
    <w:rsid w:val="005A3DAF"/>
    <w:rsid w:val="005A3E49"/>
    <w:rsid w:val="005A4337"/>
    <w:rsid w:val="005A4514"/>
    <w:rsid w:val="005A4EA6"/>
    <w:rsid w:val="005A4EE2"/>
    <w:rsid w:val="005A514D"/>
    <w:rsid w:val="005A5A6D"/>
    <w:rsid w:val="005A6481"/>
    <w:rsid w:val="005A64FF"/>
    <w:rsid w:val="005A665F"/>
    <w:rsid w:val="005A71F5"/>
    <w:rsid w:val="005A78E6"/>
    <w:rsid w:val="005A7E48"/>
    <w:rsid w:val="005B0250"/>
    <w:rsid w:val="005B06E7"/>
    <w:rsid w:val="005B0707"/>
    <w:rsid w:val="005B0713"/>
    <w:rsid w:val="005B0C53"/>
    <w:rsid w:val="005B0D75"/>
    <w:rsid w:val="005B1111"/>
    <w:rsid w:val="005B12C0"/>
    <w:rsid w:val="005B2062"/>
    <w:rsid w:val="005B3088"/>
    <w:rsid w:val="005B334C"/>
    <w:rsid w:val="005B33AC"/>
    <w:rsid w:val="005B3804"/>
    <w:rsid w:val="005B40EA"/>
    <w:rsid w:val="005B46F2"/>
    <w:rsid w:val="005B4962"/>
    <w:rsid w:val="005B4CC1"/>
    <w:rsid w:val="005B52CB"/>
    <w:rsid w:val="005B56A2"/>
    <w:rsid w:val="005B5C2B"/>
    <w:rsid w:val="005B6469"/>
    <w:rsid w:val="005B6FA9"/>
    <w:rsid w:val="005B748B"/>
    <w:rsid w:val="005B79C7"/>
    <w:rsid w:val="005C0900"/>
    <w:rsid w:val="005C0D07"/>
    <w:rsid w:val="005C0D7E"/>
    <w:rsid w:val="005C0F7C"/>
    <w:rsid w:val="005C139F"/>
    <w:rsid w:val="005C1461"/>
    <w:rsid w:val="005C1545"/>
    <w:rsid w:val="005C1E72"/>
    <w:rsid w:val="005C2503"/>
    <w:rsid w:val="005C321C"/>
    <w:rsid w:val="005C4CDB"/>
    <w:rsid w:val="005C53B6"/>
    <w:rsid w:val="005C5731"/>
    <w:rsid w:val="005C5828"/>
    <w:rsid w:val="005C6269"/>
    <w:rsid w:val="005C6454"/>
    <w:rsid w:val="005C6A08"/>
    <w:rsid w:val="005C6DDE"/>
    <w:rsid w:val="005C74C2"/>
    <w:rsid w:val="005C7C5D"/>
    <w:rsid w:val="005C7D6F"/>
    <w:rsid w:val="005C7E6A"/>
    <w:rsid w:val="005D0FC5"/>
    <w:rsid w:val="005D103B"/>
    <w:rsid w:val="005D10AE"/>
    <w:rsid w:val="005D153F"/>
    <w:rsid w:val="005D1567"/>
    <w:rsid w:val="005D1708"/>
    <w:rsid w:val="005D2348"/>
    <w:rsid w:val="005D23C7"/>
    <w:rsid w:val="005D2BC0"/>
    <w:rsid w:val="005D3601"/>
    <w:rsid w:val="005D3F44"/>
    <w:rsid w:val="005D4F01"/>
    <w:rsid w:val="005D5EE8"/>
    <w:rsid w:val="005D6508"/>
    <w:rsid w:val="005D6FC4"/>
    <w:rsid w:val="005D7540"/>
    <w:rsid w:val="005D78A3"/>
    <w:rsid w:val="005E0142"/>
    <w:rsid w:val="005E0402"/>
    <w:rsid w:val="005E07FA"/>
    <w:rsid w:val="005E09A4"/>
    <w:rsid w:val="005E0AE2"/>
    <w:rsid w:val="005E10AF"/>
    <w:rsid w:val="005E1832"/>
    <w:rsid w:val="005E1A09"/>
    <w:rsid w:val="005E229B"/>
    <w:rsid w:val="005E26B0"/>
    <w:rsid w:val="005E278C"/>
    <w:rsid w:val="005E29E4"/>
    <w:rsid w:val="005E2BFC"/>
    <w:rsid w:val="005E3A23"/>
    <w:rsid w:val="005E4BD8"/>
    <w:rsid w:val="005E58C2"/>
    <w:rsid w:val="005E5D8B"/>
    <w:rsid w:val="005E6410"/>
    <w:rsid w:val="005E7D08"/>
    <w:rsid w:val="005E7FD9"/>
    <w:rsid w:val="005F03CD"/>
    <w:rsid w:val="005F0FC0"/>
    <w:rsid w:val="005F1012"/>
    <w:rsid w:val="005F1B52"/>
    <w:rsid w:val="005F1C5F"/>
    <w:rsid w:val="005F2668"/>
    <w:rsid w:val="005F28F4"/>
    <w:rsid w:val="005F29B7"/>
    <w:rsid w:val="005F2ABA"/>
    <w:rsid w:val="005F31B1"/>
    <w:rsid w:val="005F40BF"/>
    <w:rsid w:val="005F467C"/>
    <w:rsid w:val="005F475E"/>
    <w:rsid w:val="005F52FD"/>
    <w:rsid w:val="005F5C91"/>
    <w:rsid w:val="005F62BB"/>
    <w:rsid w:val="005F6E7A"/>
    <w:rsid w:val="005F7727"/>
    <w:rsid w:val="005F7A7A"/>
    <w:rsid w:val="006003AF"/>
    <w:rsid w:val="00600B37"/>
    <w:rsid w:val="00600E03"/>
    <w:rsid w:val="00600E30"/>
    <w:rsid w:val="00601169"/>
    <w:rsid w:val="00601899"/>
    <w:rsid w:val="00601B46"/>
    <w:rsid w:val="006027BE"/>
    <w:rsid w:val="00602DDA"/>
    <w:rsid w:val="006031FA"/>
    <w:rsid w:val="00603474"/>
    <w:rsid w:val="00603733"/>
    <w:rsid w:val="006037A6"/>
    <w:rsid w:val="006037D0"/>
    <w:rsid w:val="00604421"/>
    <w:rsid w:val="006044C8"/>
    <w:rsid w:val="006052F1"/>
    <w:rsid w:val="00605E9A"/>
    <w:rsid w:val="006063AB"/>
    <w:rsid w:val="00606990"/>
    <w:rsid w:val="006069CD"/>
    <w:rsid w:val="00607690"/>
    <w:rsid w:val="00607759"/>
    <w:rsid w:val="00607AE6"/>
    <w:rsid w:val="00607AEC"/>
    <w:rsid w:val="00607D55"/>
    <w:rsid w:val="00607FD9"/>
    <w:rsid w:val="00610053"/>
    <w:rsid w:val="006100DC"/>
    <w:rsid w:val="006101C3"/>
    <w:rsid w:val="0061046E"/>
    <w:rsid w:val="00610B30"/>
    <w:rsid w:val="00610BAD"/>
    <w:rsid w:val="0061137A"/>
    <w:rsid w:val="006114E0"/>
    <w:rsid w:val="006117E1"/>
    <w:rsid w:val="00611EEE"/>
    <w:rsid w:val="0061241F"/>
    <w:rsid w:val="00612D4E"/>
    <w:rsid w:val="00612EE4"/>
    <w:rsid w:val="00612FFE"/>
    <w:rsid w:val="006141AD"/>
    <w:rsid w:val="00614441"/>
    <w:rsid w:val="006144E0"/>
    <w:rsid w:val="0061497F"/>
    <w:rsid w:val="00614C17"/>
    <w:rsid w:val="00615015"/>
    <w:rsid w:val="0061526A"/>
    <w:rsid w:val="00616AEB"/>
    <w:rsid w:val="00617841"/>
    <w:rsid w:val="006179F4"/>
    <w:rsid w:val="00617CAB"/>
    <w:rsid w:val="00617F53"/>
    <w:rsid w:val="00620677"/>
    <w:rsid w:val="006208D5"/>
    <w:rsid w:val="006216F6"/>
    <w:rsid w:val="00621972"/>
    <w:rsid w:val="00621980"/>
    <w:rsid w:val="00621C6A"/>
    <w:rsid w:val="00621CE2"/>
    <w:rsid w:val="006225D1"/>
    <w:rsid w:val="006231CA"/>
    <w:rsid w:val="006238A7"/>
    <w:rsid w:val="00623E5C"/>
    <w:rsid w:val="0062406B"/>
    <w:rsid w:val="006244B0"/>
    <w:rsid w:val="006247DA"/>
    <w:rsid w:val="006248FD"/>
    <w:rsid w:val="006259E8"/>
    <w:rsid w:val="00625C5C"/>
    <w:rsid w:val="00625EC7"/>
    <w:rsid w:val="00626133"/>
    <w:rsid w:val="00626193"/>
    <w:rsid w:val="006261E7"/>
    <w:rsid w:val="00626503"/>
    <w:rsid w:val="00626E85"/>
    <w:rsid w:val="00626F64"/>
    <w:rsid w:val="00626FB9"/>
    <w:rsid w:val="00627777"/>
    <w:rsid w:val="0063002D"/>
    <w:rsid w:val="00630668"/>
    <w:rsid w:val="00630C59"/>
    <w:rsid w:val="00630D5D"/>
    <w:rsid w:val="0063193A"/>
    <w:rsid w:val="00632359"/>
    <w:rsid w:val="0063258A"/>
    <w:rsid w:val="00632E5B"/>
    <w:rsid w:val="00633870"/>
    <w:rsid w:val="00633B59"/>
    <w:rsid w:val="006342E5"/>
    <w:rsid w:val="00635EFA"/>
    <w:rsid w:val="00636ACB"/>
    <w:rsid w:val="0064040E"/>
    <w:rsid w:val="00640DA6"/>
    <w:rsid w:val="00641455"/>
    <w:rsid w:val="006414E5"/>
    <w:rsid w:val="0064150A"/>
    <w:rsid w:val="006415BB"/>
    <w:rsid w:val="0064164A"/>
    <w:rsid w:val="00643608"/>
    <w:rsid w:val="00643D0F"/>
    <w:rsid w:val="0064460D"/>
    <w:rsid w:val="00645554"/>
    <w:rsid w:val="006456C2"/>
    <w:rsid w:val="00645BF8"/>
    <w:rsid w:val="00645D22"/>
    <w:rsid w:val="00646A13"/>
    <w:rsid w:val="00646BB7"/>
    <w:rsid w:val="00647737"/>
    <w:rsid w:val="00647D36"/>
    <w:rsid w:val="0065094C"/>
    <w:rsid w:val="00650A5D"/>
    <w:rsid w:val="00650CAA"/>
    <w:rsid w:val="00651000"/>
    <w:rsid w:val="006510C6"/>
    <w:rsid w:val="00651212"/>
    <w:rsid w:val="00651DC0"/>
    <w:rsid w:val="006521BA"/>
    <w:rsid w:val="0065291E"/>
    <w:rsid w:val="00652939"/>
    <w:rsid w:val="00654825"/>
    <w:rsid w:val="00655015"/>
    <w:rsid w:val="0065505B"/>
    <w:rsid w:val="006555BE"/>
    <w:rsid w:val="00655EBD"/>
    <w:rsid w:val="0065742C"/>
    <w:rsid w:val="00657FF8"/>
    <w:rsid w:val="006600EB"/>
    <w:rsid w:val="00660A55"/>
    <w:rsid w:val="00660BE2"/>
    <w:rsid w:val="0066103B"/>
    <w:rsid w:val="00661483"/>
    <w:rsid w:val="00661EBC"/>
    <w:rsid w:val="00662111"/>
    <w:rsid w:val="00662682"/>
    <w:rsid w:val="00662779"/>
    <w:rsid w:val="006632BD"/>
    <w:rsid w:val="0066355E"/>
    <w:rsid w:val="006637A1"/>
    <w:rsid w:val="00663875"/>
    <w:rsid w:val="00663880"/>
    <w:rsid w:val="00663A4F"/>
    <w:rsid w:val="0066428E"/>
    <w:rsid w:val="00664405"/>
    <w:rsid w:val="00664CEF"/>
    <w:rsid w:val="00664DE6"/>
    <w:rsid w:val="00664F47"/>
    <w:rsid w:val="0066558F"/>
    <w:rsid w:val="006655CA"/>
    <w:rsid w:val="0066564F"/>
    <w:rsid w:val="006656D2"/>
    <w:rsid w:val="00665AC5"/>
    <w:rsid w:val="006664E6"/>
    <w:rsid w:val="0066735A"/>
    <w:rsid w:val="00667715"/>
    <w:rsid w:val="00667D82"/>
    <w:rsid w:val="00670018"/>
    <w:rsid w:val="00670285"/>
    <w:rsid w:val="0067029F"/>
    <w:rsid w:val="00670735"/>
    <w:rsid w:val="00670801"/>
    <w:rsid w:val="006717DD"/>
    <w:rsid w:val="00672539"/>
    <w:rsid w:val="00672623"/>
    <w:rsid w:val="006729D4"/>
    <w:rsid w:val="00672CAC"/>
    <w:rsid w:val="00673102"/>
    <w:rsid w:val="0067381D"/>
    <w:rsid w:val="0067387C"/>
    <w:rsid w:val="00674199"/>
    <w:rsid w:val="0067492F"/>
    <w:rsid w:val="00674F4A"/>
    <w:rsid w:val="00674F7C"/>
    <w:rsid w:val="00675A46"/>
    <w:rsid w:val="00675EA7"/>
    <w:rsid w:val="00676994"/>
    <w:rsid w:val="006770CF"/>
    <w:rsid w:val="0067720A"/>
    <w:rsid w:val="00677920"/>
    <w:rsid w:val="00680F3F"/>
    <w:rsid w:val="00681891"/>
    <w:rsid w:val="00681CD3"/>
    <w:rsid w:val="00681F18"/>
    <w:rsid w:val="00682008"/>
    <w:rsid w:val="00682362"/>
    <w:rsid w:val="00682804"/>
    <w:rsid w:val="006830C1"/>
    <w:rsid w:val="006831A0"/>
    <w:rsid w:val="0068360A"/>
    <w:rsid w:val="00684018"/>
    <w:rsid w:val="00684102"/>
    <w:rsid w:val="00684718"/>
    <w:rsid w:val="006849AA"/>
    <w:rsid w:val="00684BAB"/>
    <w:rsid w:val="00684BB4"/>
    <w:rsid w:val="0068626F"/>
    <w:rsid w:val="00686538"/>
    <w:rsid w:val="00686B70"/>
    <w:rsid w:val="006871A8"/>
    <w:rsid w:val="00687A49"/>
    <w:rsid w:val="00687E42"/>
    <w:rsid w:val="006902A8"/>
    <w:rsid w:val="006909E5"/>
    <w:rsid w:val="00690AA1"/>
    <w:rsid w:val="00690C4D"/>
    <w:rsid w:val="00691183"/>
    <w:rsid w:val="006918DE"/>
    <w:rsid w:val="00691991"/>
    <w:rsid w:val="00691A4A"/>
    <w:rsid w:val="00691DB4"/>
    <w:rsid w:val="00694114"/>
    <w:rsid w:val="00694BF9"/>
    <w:rsid w:val="00695C15"/>
    <w:rsid w:val="00695E33"/>
    <w:rsid w:val="0069643B"/>
    <w:rsid w:val="00697386"/>
    <w:rsid w:val="0069746F"/>
    <w:rsid w:val="00697741"/>
    <w:rsid w:val="0069778F"/>
    <w:rsid w:val="0069781B"/>
    <w:rsid w:val="00697913"/>
    <w:rsid w:val="00697FC7"/>
    <w:rsid w:val="006A00AA"/>
    <w:rsid w:val="006A05B6"/>
    <w:rsid w:val="006A0FE7"/>
    <w:rsid w:val="006A1364"/>
    <w:rsid w:val="006A153A"/>
    <w:rsid w:val="006A1C04"/>
    <w:rsid w:val="006A2BF5"/>
    <w:rsid w:val="006A2C86"/>
    <w:rsid w:val="006A37DE"/>
    <w:rsid w:val="006A3F81"/>
    <w:rsid w:val="006A405C"/>
    <w:rsid w:val="006A4AC5"/>
    <w:rsid w:val="006A4BB5"/>
    <w:rsid w:val="006A53A8"/>
    <w:rsid w:val="006A5615"/>
    <w:rsid w:val="006A5FC8"/>
    <w:rsid w:val="006A6700"/>
    <w:rsid w:val="006A6C06"/>
    <w:rsid w:val="006A72D0"/>
    <w:rsid w:val="006A7BA0"/>
    <w:rsid w:val="006A7CEE"/>
    <w:rsid w:val="006B03F3"/>
    <w:rsid w:val="006B0FD8"/>
    <w:rsid w:val="006B1D61"/>
    <w:rsid w:val="006B2BEE"/>
    <w:rsid w:val="006B31A0"/>
    <w:rsid w:val="006B40ED"/>
    <w:rsid w:val="006B4379"/>
    <w:rsid w:val="006B44F5"/>
    <w:rsid w:val="006B47A3"/>
    <w:rsid w:val="006B4BE8"/>
    <w:rsid w:val="006B5276"/>
    <w:rsid w:val="006B5329"/>
    <w:rsid w:val="006B5519"/>
    <w:rsid w:val="006B619C"/>
    <w:rsid w:val="006B6366"/>
    <w:rsid w:val="006B66C4"/>
    <w:rsid w:val="006B7AC0"/>
    <w:rsid w:val="006C00AD"/>
    <w:rsid w:val="006C05B0"/>
    <w:rsid w:val="006C08E3"/>
    <w:rsid w:val="006C0C2C"/>
    <w:rsid w:val="006C13F5"/>
    <w:rsid w:val="006C1F47"/>
    <w:rsid w:val="006C1F72"/>
    <w:rsid w:val="006C22D0"/>
    <w:rsid w:val="006C2AC6"/>
    <w:rsid w:val="006C2CD2"/>
    <w:rsid w:val="006C359A"/>
    <w:rsid w:val="006C38BA"/>
    <w:rsid w:val="006C3AD1"/>
    <w:rsid w:val="006C3CA4"/>
    <w:rsid w:val="006C4D15"/>
    <w:rsid w:val="006C52B4"/>
    <w:rsid w:val="006C54EC"/>
    <w:rsid w:val="006C561A"/>
    <w:rsid w:val="006C583D"/>
    <w:rsid w:val="006C5854"/>
    <w:rsid w:val="006C5B40"/>
    <w:rsid w:val="006C6440"/>
    <w:rsid w:val="006C644F"/>
    <w:rsid w:val="006C6EA9"/>
    <w:rsid w:val="006C75D7"/>
    <w:rsid w:val="006C7867"/>
    <w:rsid w:val="006D1072"/>
    <w:rsid w:val="006D130B"/>
    <w:rsid w:val="006D15CC"/>
    <w:rsid w:val="006D2834"/>
    <w:rsid w:val="006D323C"/>
    <w:rsid w:val="006D3A72"/>
    <w:rsid w:val="006D3B33"/>
    <w:rsid w:val="006D47E9"/>
    <w:rsid w:val="006D54B9"/>
    <w:rsid w:val="006D58DE"/>
    <w:rsid w:val="006D6784"/>
    <w:rsid w:val="006D6CAD"/>
    <w:rsid w:val="006D7871"/>
    <w:rsid w:val="006D791A"/>
    <w:rsid w:val="006D7BF2"/>
    <w:rsid w:val="006D7E7C"/>
    <w:rsid w:val="006D7E8D"/>
    <w:rsid w:val="006D7ED5"/>
    <w:rsid w:val="006E0389"/>
    <w:rsid w:val="006E0697"/>
    <w:rsid w:val="006E0BF7"/>
    <w:rsid w:val="006E1163"/>
    <w:rsid w:val="006E135E"/>
    <w:rsid w:val="006E139C"/>
    <w:rsid w:val="006E1C34"/>
    <w:rsid w:val="006E1CA6"/>
    <w:rsid w:val="006E1D19"/>
    <w:rsid w:val="006E1D98"/>
    <w:rsid w:val="006E26A5"/>
    <w:rsid w:val="006E2FE4"/>
    <w:rsid w:val="006E3D51"/>
    <w:rsid w:val="006E41C6"/>
    <w:rsid w:val="006E560B"/>
    <w:rsid w:val="006E5C3C"/>
    <w:rsid w:val="006E64A6"/>
    <w:rsid w:val="006E6B9F"/>
    <w:rsid w:val="006E6BE9"/>
    <w:rsid w:val="006E6CF5"/>
    <w:rsid w:val="006E7513"/>
    <w:rsid w:val="006E77D4"/>
    <w:rsid w:val="006F0321"/>
    <w:rsid w:val="006F05B6"/>
    <w:rsid w:val="006F0659"/>
    <w:rsid w:val="006F1119"/>
    <w:rsid w:val="006F11C5"/>
    <w:rsid w:val="006F16A0"/>
    <w:rsid w:val="006F21C6"/>
    <w:rsid w:val="006F2EF2"/>
    <w:rsid w:val="006F31C0"/>
    <w:rsid w:val="006F32CC"/>
    <w:rsid w:val="006F350C"/>
    <w:rsid w:val="006F3FF7"/>
    <w:rsid w:val="006F472C"/>
    <w:rsid w:val="006F47F5"/>
    <w:rsid w:val="006F4EA9"/>
    <w:rsid w:val="006F4F6C"/>
    <w:rsid w:val="006F5698"/>
    <w:rsid w:val="006F574A"/>
    <w:rsid w:val="006F5851"/>
    <w:rsid w:val="006F600A"/>
    <w:rsid w:val="006F6011"/>
    <w:rsid w:val="006F6134"/>
    <w:rsid w:val="006F63F1"/>
    <w:rsid w:val="006F6B13"/>
    <w:rsid w:val="006F6BCA"/>
    <w:rsid w:val="006F6DCB"/>
    <w:rsid w:val="006F75C6"/>
    <w:rsid w:val="006F7647"/>
    <w:rsid w:val="006F7C4B"/>
    <w:rsid w:val="006F7FE9"/>
    <w:rsid w:val="00701171"/>
    <w:rsid w:val="0070138C"/>
    <w:rsid w:val="00701920"/>
    <w:rsid w:val="00702EBF"/>
    <w:rsid w:val="00703045"/>
    <w:rsid w:val="00703087"/>
    <w:rsid w:val="00703588"/>
    <w:rsid w:val="00703B6F"/>
    <w:rsid w:val="0070408A"/>
    <w:rsid w:val="00704272"/>
    <w:rsid w:val="00704929"/>
    <w:rsid w:val="007049D3"/>
    <w:rsid w:val="00704EA0"/>
    <w:rsid w:val="0070521F"/>
    <w:rsid w:val="00705783"/>
    <w:rsid w:val="00705A7A"/>
    <w:rsid w:val="00705E45"/>
    <w:rsid w:val="00705F00"/>
    <w:rsid w:val="00705F56"/>
    <w:rsid w:val="00706440"/>
    <w:rsid w:val="00706E8A"/>
    <w:rsid w:val="00706E97"/>
    <w:rsid w:val="00706EA0"/>
    <w:rsid w:val="00706EAD"/>
    <w:rsid w:val="0070729C"/>
    <w:rsid w:val="00707681"/>
    <w:rsid w:val="0070791D"/>
    <w:rsid w:val="00707945"/>
    <w:rsid w:val="00710676"/>
    <w:rsid w:val="007121A8"/>
    <w:rsid w:val="0071269F"/>
    <w:rsid w:val="00712BB5"/>
    <w:rsid w:val="00712CF0"/>
    <w:rsid w:val="007132B7"/>
    <w:rsid w:val="00713AE8"/>
    <w:rsid w:val="007150AF"/>
    <w:rsid w:val="00715166"/>
    <w:rsid w:val="00715FE9"/>
    <w:rsid w:val="00715FFE"/>
    <w:rsid w:val="00716190"/>
    <w:rsid w:val="00716241"/>
    <w:rsid w:val="00716891"/>
    <w:rsid w:val="00717E40"/>
    <w:rsid w:val="00720067"/>
    <w:rsid w:val="0072008A"/>
    <w:rsid w:val="007200AF"/>
    <w:rsid w:val="00720108"/>
    <w:rsid w:val="00720718"/>
    <w:rsid w:val="00720951"/>
    <w:rsid w:val="007209CC"/>
    <w:rsid w:val="00720F42"/>
    <w:rsid w:val="00721207"/>
    <w:rsid w:val="00721BF3"/>
    <w:rsid w:val="00721CB0"/>
    <w:rsid w:val="00721E07"/>
    <w:rsid w:val="00722C5E"/>
    <w:rsid w:val="007236C2"/>
    <w:rsid w:val="007238AA"/>
    <w:rsid w:val="00723BC2"/>
    <w:rsid w:val="00724563"/>
    <w:rsid w:val="0072491E"/>
    <w:rsid w:val="00725944"/>
    <w:rsid w:val="00725996"/>
    <w:rsid w:val="00725C0A"/>
    <w:rsid w:val="00725DAE"/>
    <w:rsid w:val="007264F4"/>
    <w:rsid w:val="00726958"/>
    <w:rsid w:val="007269B1"/>
    <w:rsid w:val="00726C3A"/>
    <w:rsid w:val="00726F59"/>
    <w:rsid w:val="00727311"/>
    <w:rsid w:val="0073060D"/>
    <w:rsid w:val="007308FB"/>
    <w:rsid w:val="00730AAF"/>
    <w:rsid w:val="00730B97"/>
    <w:rsid w:val="00730C8E"/>
    <w:rsid w:val="00730E44"/>
    <w:rsid w:val="0073185E"/>
    <w:rsid w:val="00731E7E"/>
    <w:rsid w:val="0073226D"/>
    <w:rsid w:val="007328A5"/>
    <w:rsid w:val="00732EE1"/>
    <w:rsid w:val="00733008"/>
    <w:rsid w:val="00733372"/>
    <w:rsid w:val="007335F6"/>
    <w:rsid w:val="00733B31"/>
    <w:rsid w:val="00733E84"/>
    <w:rsid w:val="00734639"/>
    <w:rsid w:val="00734C0E"/>
    <w:rsid w:val="007350B6"/>
    <w:rsid w:val="0073535E"/>
    <w:rsid w:val="00735671"/>
    <w:rsid w:val="00735BC2"/>
    <w:rsid w:val="00735C43"/>
    <w:rsid w:val="0073689F"/>
    <w:rsid w:val="00736D34"/>
    <w:rsid w:val="00737074"/>
    <w:rsid w:val="00737542"/>
    <w:rsid w:val="007375B5"/>
    <w:rsid w:val="00737698"/>
    <w:rsid w:val="00737E23"/>
    <w:rsid w:val="00740219"/>
    <w:rsid w:val="007404E6"/>
    <w:rsid w:val="00741676"/>
    <w:rsid w:val="00741C6E"/>
    <w:rsid w:val="007426E7"/>
    <w:rsid w:val="00742726"/>
    <w:rsid w:val="00742E6E"/>
    <w:rsid w:val="00743584"/>
    <w:rsid w:val="00743F5D"/>
    <w:rsid w:val="00744225"/>
    <w:rsid w:val="00744505"/>
    <w:rsid w:val="00744589"/>
    <w:rsid w:val="00744D35"/>
    <w:rsid w:val="00744FB0"/>
    <w:rsid w:val="00745146"/>
    <w:rsid w:val="007468AD"/>
    <w:rsid w:val="00746C4A"/>
    <w:rsid w:val="00747CC9"/>
    <w:rsid w:val="00747EE7"/>
    <w:rsid w:val="007509D1"/>
    <w:rsid w:val="00751003"/>
    <w:rsid w:val="00751101"/>
    <w:rsid w:val="007514C3"/>
    <w:rsid w:val="007518CC"/>
    <w:rsid w:val="00751D9E"/>
    <w:rsid w:val="00751DC1"/>
    <w:rsid w:val="00752678"/>
    <w:rsid w:val="00752849"/>
    <w:rsid w:val="007530ED"/>
    <w:rsid w:val="007539DA"/>
    <w:rsid w:val="00753D88"/>
    <w:rsid w:val="00754596"/>
    <w:rsid w:val="00754982"/>
    <w:rsid w:val="007557A2"/>
    <w:rsid w:val="00755C64"/>
    <w:rsid w:val="00755CC2"/>
    <w:rsid w:val="007568DF"/>
    <w:rsid w:val="00756CA5"/>
    <w:rsid w:val="007576BD"/>
    <w:rsid w:val="00757722"/>
    <w:rsid w:val="00757A2E"/>
    <w:rsid w:val="00760261"/>
    <w:rsid w:val="00760700"/>
    <w:rsid w:val="00760AA9"/>
    <w:rsid w:val="0076108A"/>
    <w:rsid w:val="00761244"/>
    <w:rsid w:val="00761694"/>
    <w:rsid w:val="00761E54"/>
    <w:rsid w:val="00762340"/>
    <w:rsid w:val="007626FE"/>
    <w:rsid w:val="00762888"/>
    <w:rsid w:val="00762A49"/>
    <w:rsid w:val="00762DD6"/>
    <w:rsid w:val="007639B3"/>
    <w:rsid w:val="00763B1D"/>
    <w:rsid w:val="00763F9C"/>
    <w:rsid w:val="00763FE9"/>
    <w:rsid w:val="00764473"/>
    <w:rsid w:val="00764B5E"/>
    <w:rsid w:val="00764E2D"/>
    <w:rsid w:val="00764EBA"/>
    <w:rsid w:val="00764FCC"/>
    <w:rsid w:val="00765545"/>
    <w:rsid w:val="00765F42"/>
    <w:rsid w:val="00766A8C"/>
    <w:rsid w:val="00767D97"/>
    <w:rsid w:val="00770542"/>
    <w:rsid w:val="00770766"/>
    <w:rsid w:val="00771444"/>
    <w:rsid w:val="00771AB1"/>
    <w:rsid w:val="00771FA8"/>
    <w:rsid w:val="00771FE1"/>
    <w:rsid w:val="007724D9"/>
    <w:rsid w:val="00772661"/>
    <w:rsid w:val="00772AED"/>
    <w:rsid w:val="007730A6"/>
    <w:rsid w:val="00773EB5"/>
    <w:rsid w:val="007740DB"/>
    <w:rsid w:val="00774226"/>
    <w:rsid w:val="007743AB"/>
    <w:rsid w:val="0077474E"/>
    <w:rsid w:val="00774AC9"/>
    <w:rsid w:val="00775CD4"/>
    <w:rsid w:val="0077689A"/>
    <w:rsid w:val="00776BF0"/>
    <w:rsid w:val="007775A4"/>
    <w:rsid w:val="00777BD4"/>
    <w:rsid w:val="007804B9"/>
    <w:rsid w:val="007807A2"/>
    <w:rsid w:val="0078125E"/>
    <w:rsid w:val="00781360"/>
    <w:rsid w:val="00781E15"/>
    <w:rsid w:val="00781E3D"/>
    <w:rsid w:val="00782991"/>
    <w:rsid w:val="00782B27"/>
    <w:rsid w:val="00782B6E"/>
    <w:rsid w:val="00784216"/>
    <w:rsid w:val="007855BC"/>
    <w:rsid w:val="007857EA"/>
    <w:rsid w:val="00785909"/>
    <w:rsid w:val="00785C38"/>
    <w:rsid w:val="00785F3A"/>
    <w:rsid w:val="00786B4A"/>
    <w:rsid w:val="00786B66"/>
    <w:rsid w:val="00786F72"/>
    <w:rsid w:val="00787618"/>
    <w:rsid w:val="007879C8"/>
    <w:rsid w:val="00787B7A"/>
    <w:rsid w:val="00787D63"/>
    <w:rsid w:val="00790818"/>
    <w:rsid w:val="00790FDE"/>
    <w:rsid w:val="007910CB"/>
    <w:rsid w:val="0079143F"/>
    <w:rsid w:val="007916FF"/>
    <w:rsid w:val="00791831"/>
    <w:rsid w:val="00791848"/>
    <w:rsid w:val="00791D9C"/>
    <w:rsid w:val="00792A59"/>
    <w:rsid w:val="00792F49"/>
    <w:rsid w:val="00793684"/>
    <w:rsid w:val="00793D89"/>
    <w:rsid w:val="00794075"/>
    <w:rsid w:val="00794114"/>
    <w:rsid w:val="00794CD5"/>
    <w:rsid w:val="00794D47"/>
    <w:rsid w:val="0079538B"/>
    <w:rsid w:val="00796221"/>
    <w:rsid w:val="007965AD"/>
    <w:rsid w:val="00796CD2"/>
    <w:rsid w:val="007970F5"/>
    <w:rsid w:val="007972C4"/>
    <w:rsid w:val="00797F5A"/>
    <w:rsid w:val="007A2DF1"/>
    <w:rsid w:val="007A3451"/>
    <w:rsid w:val="007A4600"/>
    <w:rsid w:val="007A4769"/>
    <w:rsid w:val="007A4793"/>
    <w:rsid w:val="007A4B29"/>
    <w:rsid w:val="007A548C"/>
    <w:rsid w:val="007A5BCB"/>
    <w:rsid w:val="007A636F"/>
    <w:rsid w:val="007A6379"/>
    <w:rsid w:val="007A65FD"/>
    <w:rsid w:val="007A697B"/>
    <w:rsid w:val="007A6F46"/>
    <w:rsid w:val="007B00A7"/>
    <w:rsid w:val="007B0AB1"/>
    <w:rsid w:val="007B0CB6"/>
    <w:rsid w:val="007B0E0D"/>
    <w:rsid w:val="007B199F"/>
    <w:rsid w:val="007B205D"/>
    <w:rsid w:val="007B20DA"/>
    <w:rsid w:val="007B228B"/>
    <w:rsid w:val="007B2911"/>
    <w:rsid w:val="007B2DCF"/>
    <w:rsid w:val="007B37A6"/>
    <w:rsid w:val="007B4290"/>
    <w:rsid w:val="007B4E25"/>
    <w:rsid w:val="007B53B0"/>
    <w:rsid w:val="007B543F"/>
    <w:rsid w:val="007B56C8"/>
    <w:rsid w:val="007B57B7"/>
    <w:rsid w:val="007B594A"/>
    <w:rsid w:val="007B6073"/>
    <w:rsid w:val="007B6EA6"/>
    <w:rsid w:val="007B72FF"/>
    <w:rsid w:val="007B7C21"/>
    <w:rsid w:val="007C0755"/>
    <w:rsid w:val="007C0A4E"/>
    <w:rsid w:val="007C0E84"/>
    <w:rsid w:val="007C0F53"/>
    <w:rsid w:val="007C1394"/>
    <w:rsid w:val="007C176E"/>
    <w:rsid w:val="007C2474"/>
    <w:rsid w:val="007C2893"/>
    <w:rsid w:val="007C2A3B"/>
    <w:rsid w:val="007C2FC8"/>
    <w:rsid w:val="007C3485"/>
    <w:rsid w:val="007C3A2E"/>
    <w:rsid w:val="007C42B8"/>
    <w:rsid w:val="007C4472"/>
    <w:rsid w:val="007C4E6A"/>
    <w:rsid w:val="007C6DB1"/>
    <w:rsid w:val="007C7242"/>
    <w:rsid w:val="007D06BC"/>
    <w:rsid w:val="007D0AC3"/>
    <w:rsid w:val="007D0ED2"/>
    <w:rsid w:val="007D176E"/>
    <w:rsid w:val="007D1D96"/>
    <w:rsid w:val="007D1FAD"/>
    <w:rsid w:val="007D21AB"/>
    <w:rsid w:val="007D2207"/>
    <w:rsid w:val="007D2443"/>
    <w:rsid w:val="007D34C6"/>
    <w:rsid w:val="007D3673"/>
    <w:rsid w:val="007D3D3D"/>
    <w:rsid w:val="007D403C"/>
    <w:rsid w:val="007D40E0"/>
    <w:rsid w:val="007D4390"/>
    <w:rsid w:val="007D4643"/>
    <w:rsid w:val="007D4AE4"/>
    <w:rsid w:val="007D4D5C"/>
    <w:rsid w:val="007D50E6"/>
    <w:rsid w:val="007D5749"/>
    <w:rsid w:val="007D60A4"/>
    <w:rsid w:val="007D6666"/>
    <w:rsid w:val="007D75E8"/>
    <w:rsid w:val="007E09AC"/>
    <w:rsid w:val="007E2158"/>
    <w:rsid w:val="007E360B"/>
    <w:rsid w:val="007E3F70"/>
    <w:rsid w:val="007E4570"/>
    <w:rsid w:val="007E4737"/>
    <w:rsid w:val="007E4991"/>
    <w:rsid w:val="007E4CD1"/>
    <w:rsid w:val="007E54CF"/>
    <w:rsid w:val="007E6479"/>
    <w:rsid w:val="007E65FD"/>
    <w:rsid w:val="007E688F"/>
    <w:rsid w:val="007E709F"/>
    <w:rsid w:val="007E71D6"/>
    <w:rsid w:val="007E727E"/>
    <w:rsid w:val="007E7B8C"/>
    <w:rsid w:val="007F0AF7"/>
    <w:rsid w:val="007F0FF6"/>
    <w:rsid w:val="007F172E"/>
    <w:rsid w:val="007F1F5F"/>
    <w:rsid w:val="007F268D"/>
    <w:rsid w:val="007F29D4"/>
    <w:rsid w:val="007F388E"/>
    <w:rsid w:val="007F3903"/>
    <w:rsid w:val="007F4543"/>
    <w:rsid w:val="007F4A02"/>
    <w:rsid w:val="007F4D20"/>
    <w:rsid w:val="007F4EC1"/>
    <w:rsid w:val="007F631A"/>
    <w:rsid w:val="007F66D4"/>
    <w:rsid w:val="007F670E"/>
    <w:rsid w:val="007F6756"/>
    <w:rsid w:val="007F6EB9"/>
    <w:rsid w:val="007F7007"/>
    <w:rsid w:val="007F716F"/>
    <w:rsid w:val="007F74B7"/>
    <w:rsid w:val="007F7C9D"/>
    <w:rsid w:val="008008BA"/>
    <w:rsid w:val="008008E4"/>
    <w:rsid w:val="00800946"/>
    <w:rsid w:val="008009D9"/>
    <w:rsid w:val="00800C41"/>
    <w:rsid w:val="00800EEB"/>
    <w:rsid w:val="008015A9"/>
    <w:rsid w:val="00801632"/>
    <w:rsid w:val="00802EF2"/>
    <w:rsid w:val="00802FAC"/>
    <w:rsid w:val="00803AA4"/>
    <w:rsid w:val="00803BBF"/>
    <w:rsid w:val="00803D4C"/>
    <w:rsid w:val="00804358"/>
    <w:rsid w:val="00804619"/>
    <w:rsid w:val="00805206"/>
    <w:rsid w:val="00805510"/>
    <w:rsid w:val="008058A0"/>
    <w:rsid w:val="00805C7B"/>
    <w:rsid w:val="00806043"/>
    <w:rsid w:val="008065F0"/>
    <w:rsid w:val="00806D92"/>
    <w:rsid w:val="008104B7"/>
    <w:rsid w:val="00810A5D"/>
    <w:rsid w:val="00810D12"/>
    <w:rsid w:val="00810E8E"/>
    <w:rsid w:val="00811183"/>
    <w:rsid w:val="008113D7"/>
    <w:rsid w:val="00811700"/>
    <w:rsid w:val="0081224A"/>
    <w:rsid w:val="00812EA8"/>
    <w:rsid w:val="00813623"/>
    <w:rsid w:val="008138C8"/>
    <w:rsid w:val="00813963"/>
    <w:rsid w:val="00815105"/>
    <w:rsid w:val="00815EBA"/>
    <w:rsid w:val="00817085"/>
    <w:rsid w:val="008209E0"/>
    <w:rsid w:val="0082154E"/>
    <w:rsid w:val="00821942"/>
    <w:rsid w:val="008220AC"/>
    <w:rsid w:val="00822132"/>
    <w:rsid w:val="008221F2"/>
    <w:rsid w:val="00822801"/>
    <w:rsid w:val="0082285C"/>
    <w:rsid w:val="008236F8"/>
    <w:rsid w:val="00823BAE"/>
    <w:rsid w:val="00823F8E"/>
    <w:rsid w:val="008244FE"/>
    <w:rsid w:val="00824561"/>
    <w:rsid w:val="00824565"/>
    <w:rsid w:val="0082589E"/>
    <w:rsid w:val="00825948"/>
    <w:rsid w:val="00825971"/>
    <w:rsid w:val="00825CF2"/>
    <w:rsid w:val="008269D2"/>
    <w:rsid w:val="00827085"/>
    <w:rsid w:val="00830439"/>
    <w:rsid w:val="0083081A"/>
    <w:rsid w:val="008309C3"/>
    <w:rsid w:val="008316DF"/>
    <w:rsid w:val="00831B45"/>
    <w:rsid w:val="00831F35"/>
    <w:rsid w:val="0083206D"/>
    <w:rsid w:val="008320A2"/>
    <w:rsid w:val="00832648"/>
    <w:rsid w:val="00832D1B"/>
    <w:rsid w:val="00833493"/>
    <w:rsid w:val="0083433D"/>
    <w:rsid w:val="00834791"/>
    <w:rsid w:val="00834F82"/>
    <w:rsid w:val="0083557E"/>
    <w:rsid w:val="00835EAB"/>
    <w:rsid w:val="00836231"/>
    <w:rsid w:val="0083694D"/>
    <w:rsid w:val="00836B91"/>
    <w:rsid w:val="00836ED7"/>
    <w:rsid w:val="00836FFB"/>
    <w:rsid w:val="0083768C"/>
    <w:rsid w:val="0083787D"/>
    <w:rsid w:val="00837A3F"/>
    <w:rsid w:val="00837FA0"/>
    <w:rsid w:val="00840370"/>
    <w:rsid w:val="0084165C"/>
    <w:rsid w:val="00841A67"/>
    <w:rsid w:val="00841F36"/>
    <w:rsid w:val="00842C46"/>
    <w:rsid w:val="00842E4F"/>
    <w:rsid w:val="0084337C"/>
    <w:rsid w:val="00843606"/>
    <w:rsid w:val="008440EE"/>
    <w:rsid w:val="00844283"/>
    <w:rsid w:val="008442A4"/>
    <w:rsid w:val="00844F84"/>
    <w:rsid w:val="008453B1"/>
    <w:rsid w:val="00846129"/>
    <w:rsid w:val="008466A0"/>
    <w:rsid w:val="008467EF"/>
    <w:rsid w:val="00846B2F"/>
    <w:rsid w:val="00846CED"/>
    <w:rsid w:val="008472F0"/>
    <w:rsid w:val="00847489"/>
    <w:rsid w:val="008500E4"/>
    <w:rsid w:val="00850472"/>
    <w:rsid w:val="00850903"/>
    <w:rsid w:val="00851DA3"/>
    <w:rsid w:val="0085243E"/>
    <w:rsid w:val="008524D0"/>
    <w:rsid w:val="0085287C"/>
    <w:rsid w:val="008530DF"/>
    <w:rsid w:val="0085339B"/>
    <w:rsid w:val="00853532"/>
    <w:rsid w:val="00854DAF"/>
    <w:rsid w:val="00854E93"/>
    <w:rsid w:val="008554EE"/>
    <w:rsid w:val="008556D7"/>
    <w:rsid w:val="00856345"/>
    <w:rsid w:val="00856820"/>
    <w:rsid w:val="00856FF9"/>
    <w:rsid w:val="00857C4D"/>
    <w:rsid w:val="00857E92"/>
    <w:rsid w:val="00860B65"/>
    <w:rsid w:val="00860C1A"/>
    <w:rsid w:val="00860E38"/>
    <w:rsid w:val="0086162A"/>
    <w:rsid w:val="00861A96"/>
    <w:rsid w:val="00863671"/>
    <w:rsid w:val="00863969"/>
    <w:rsid w:val="00863C28"/>
    <w:rsid w:val="00863F2E"/>
    <w:rsid w:val="00864536"/>
    <w:rsid w:val="00864A4F"/>
    <w:rsid w:val="00864F5C"/>
    <w:rsid w:val="0086508C"/>
    <w:rsid w:val="00865124"/>
    <w:rsid w:val="00865630"/>
    <w:rsid w:val="0086575C"/>
    <w:rsid w:val="008658F1"/>
    <w:rsid w:val="00865B7F"/>
    <w:rsid w:val="00865D78"/>
    <w:rsid w:val="00865F96"/>
    <w:rsid w:val="00866474"/>
    <w:rsid w:val="0086679E"/>
    <w:rsid w:val="00866857"/>
    <w:rsid w:val="00867396"/>
    <w:rsid w:val="008674AA"/>
    <w:rsid w:val="00867766"/>
    <w:rsid w:val="0086777C"/>
    <w:rsid w:val="00870701"/>
    <w:rsid w:val="0087080F"/>
    <w:rsid w:val="00870BCD"/>
    <w:rsid w:val="00870FC8"/>
    <w:rsid w:val="0087112C"/>
    <w:rsid w:val="0087176B"/>
    <w:rsid w:val="008720B7"/>
    <w:rsid w:val="00872655"/>
    <w:rsid w:val="008728E7"/>
    <w:rsid w:val="00872976"/>
    <w:rsid w:val="00872C5F"/>
    <w:rsid w:val="00872D5E"/>
    <w:rsid w:val="00872D8D"/>
    <w:rsid w:val="00873B50"/>
    <w:rsid w:val="0087422F"/>
    <w:rsid w:val="008747E0"/>
    <w:rsid w:val="00875BBB"/>
    <w:rsid w:val="00875CEF"/>
    <w:rsid w:val="0087610D"/>
    <w:rsid w:val="008761C6"/>
    <w:rsid w:val="008765C3"/>
    <w:rsid w:val="0087668A"/>
    <w:rsid w:val="008767E5"/>
    <w:rsid w:val="0087750B"/>
    <w:rsid w:val="00880BC0"/>
    <w:rsid w:val="008814FC"/>
    <w:rsid w:val="0088201E"/>
    <w:rsid w:val="00882187"/>
    <w:rsid w:val="008822B6"/>
    <w:rsid w:val="00882504"/>
    <w:rsid w:val="00882B38"/>
    <w:rsid w:val="00882DF1"/>
    <w:rsid w:val="00882F17"/>
    <w:rsid w:val="00883032"/>
    <w:rsid w:val="00883138"/>
    <w:rsid w:val="00883A92"/>
    <w:rsid w:val="00883DCD"/>
    <w:rsid w:val="00884372"/>
    <w:rsid w:val="008846F9"/>
    <w:rsid w:val="00884CD7"/>
    <w:rsid w:val="0088526E"/>
    <w:rsid w:val="00885B77"/>
    <w:rsid w:val="00885BF8"/>
    <w:rsid w:val="00886087"/>
    <w:rsid w:val="008863AA"/>
    <w:rsid w:val="008864DC"/>
    <w:rsid w:val="00886D8B"/>
    <w:rsid w:val="00886E62"/>
    <w:rsid w:val="00886EE3"/>
    <w:rsid w:val="00886FAE"/>
    <w:rsid w:val="0088765B"/>
    <w:rsid w:val="00887D53"/>
    <w:rsid w:val="00890B54"/>
    <w:rsid w:val="008910B9"/>
    <w:rsid w:val="008912A3"/>
    <w:rsid w:val="00891721"/>
    <w:rsid w:val="00892AD8"/>
    <w:rsid w:val="00892EB3"/>
    <w:rsid w:val="0089355B"/>
    <w:rsid w:val="00893FD8"/>
    <w:rsid w:val="0089478F"/>
    <w:rsid w:val="008947A1"/>
    <w:rsid w:val="00894D05"/>
    <w:rsid w:val="00894E56"/>
    <w:rsid w:val="00894E78"/>
    <w:rsid w:val="0089515B"/>
    <w:rsid w:val="0089682A"/>
    <w:rsid w:val="00896E02"/>
    <w:rsid w:val="00896F60"/>
    <w:rsid w:val="00897785"/>
    <w:rsid w:val="008A091F"/>
    <w:rsid w:val="008A09FA"/>
    <w:rsid w:val="008A0B85"/>
    <w:rsid w:val="008A0EF7"/>
    <w:rsid w:val="008A1843"/>
    <w:rsid w:val="008A21B2"/>
    <w:rsid w:val="008A23AD"/>
    <w:rsid w:val="008A27BB"/>
    <w:rsid w:val="008A3058"/>
    <w:rsid w:val="008A4589"/>
    <w:rsid w:val="008A4F17"/>
    <w:rsid w:val="008A581F"/>
    <w:rsid w:val="008A5BC7"/>
    <w:rsid w:val="008A6396"/>
    <w:rsid w:val="008A6B56"/>
    <w:rsid w:val="008A6DBF"/>
    <w:rsid w:val="008A77C5"/>
    <w:rsid w:val="008A7AF4"/>
    <w:rsid w:val="008B038A"/>
    <w:rsid w:val="008B0FE0"/>
    <w:rsid w:val="008B1039"/>
    <w:rsid w:val="008B15E4"/>
    <w:rsid w:val="008B16AE"/>
    <w:rsid w:val="008B1D07"/>
    <w:rsid w:val="008B1E30"/>
    <w:rsid w:val="008B1F08"/>
    <w:rsid w:val="008B1F6E"/>
    <w:rsid w:val="008B2224"/>
    <w:rsid w:val="008B2479"/>
    <w:rsid w:val="008B4A08"/>
    <w:rsid w:val="008B53AC"/>
    <w:rsid w:val="008B549A"/>
    <w:rsid w:val="008B5600"/>
    <w:rsid w:val="008B5729"/>
    <w:rsid w:val="008B5B35"/>
    <w:rsid w:val="008B5ED8"/>
    <w:rsid w:val="008B6921"/>
    <w:rsid w:val="008B722D"/>
    <w:rsid w:val="008B7863"/>
    <w:rsid w:val="008B7FD5"/>
    <w:rsid w:val="008C0EC9"/>
    <w:rsid w:val="008C1EB6"/>
    <w:rsid w:val="008C3123"/>
    <w:rsid w:val="008C37B5"/>
    <w:rsid w:val="008C4283"/>
    <w:rsid w:val="008C4DE0"/>
    <w:rsid w:val="008C4E98"/>
    <w:rsid w:val="008C5B19"/>
    <w:rsid w:val="008C5FA3"/>
    <w:rsid w:val="008C6465"/>
    <w:rsid w:val="008C755B"/>
    <w:rsid w:val="008C768F"/>
    <w:rsid w:val="008C7A60"/>
    <w:rsid w:val="008C7EB7"/>
    <w:rsid w:val="008D047B"/>
    <w:rsid w:val="008D05A6"/>
    <w:rsid w:val="008D0680"/>
    <w:rsid w:val="008D0B59"/>
    <w:rsid w:val="008D0F31"/>
    <w:rsid w:val="008D1111"/>
    <w:rsid w:val="008D2419"/>
    <w:rsid w:val="008D28F8"/>
    <w:rsid w:val="008D30CD"/>
    <w:rsid w:val="008D3B06"/>
    <w:rsid w:val="008D3D03"/>
    <w:rsid w:val="008D3F49"/>
    <w:rsid w:val="008D4AED"/>
    <w:rsid w:val="008D5849"/>
    <w:rsid w:val="008D5925"/>
    <w:rsid w:val="008D62FE"/>
    <w:rsid w:val="008D6CDF"/>
    <w:rsid w:val="008D72F6"/>
    <w:rsid w:val="008D7822"/>
    <w:rsid w:val="008D78EA"/>
    <w:rsid w:val="008E108B"/>
    <w:rsid w:val="008E10B7"/>
    <w:rsid w:val="008E11ED"/>
    <w:rsid w:val="008E13AA"/>
    <w:rsid w:val="008E1455"/>
    <w:rsid w:val="008E1C05"/>
    <w:rsid w:val="008E1CBB"/>
    <w:rsid w:val="008E20B6"/>
    <w:rsid w:val="008E2339"/>
    <w:rsid w:val="008E2E66"/>
    <w:rsid w:val="008E3100"/>
    <w:rsid w:val="008E3113"/>
    <w:rsid w:val="008E3F46"/>
    <w:rsid w:val="008E3F8A"/>
    <w:rsid w:val="008E4A08"/>
    <w:rsid w:val="008E4BA5"/>
    <w:rsid w:val="008E5302"/>
    <w:rsid w:val="008E6223"/>
    <w:rsid w:val="008E63C9"/>
    <w:rsid w:val="008E6824"/>
    <w:rsid w:val="008E69BF"/>
    <w:rsid w:val="008E739E"/>
    <w:rsid w:val="008E766F"/>
    <w:rsid w:val="008F0946"/>
    <w:rsid w:val="008F1070"/>
    <w:rsid w:val="008F1321"/>
    <w:rsid w:val="008F2943"/>
    <w:rsid w:val="008F2E33"/>
    <w:rsid w:val="008F310D"/>
    <w:rsid w:val="008F31D2"/>
    <w:rsid w:val="008F3378"/>
    <w:rsid w:val="008F39BB"/>
    <w:rsid w:val="008F3AAB"/>
    <w:rsid w:val="008F4102"/>
    <w:rsid w:val="008F43CD"/>
    <w:rsid w:val="008F48DD"/>
    <w:rsid w:val="008F49E5"/>
    <w:rsid w:val="008F5986"/>
    <w:rsid w:val="008F5BBB"/>
    <w:rsid w:val="008F62C5"/>
    <w:rsid w:val="008F6379"/>
    <w:rsid w:val="008F6BC0"/>
    <w:rsid w:val="008F6C90"/>
    <w:rsid w:val="008F6CFD"/>
    <w:rsid w:val="008F749D"/>
    <w:rsid w:val="00900879"/>
    <w:rsid w:val="00900AAC"/>
    <w:rsid w:val="00900F61"/>
    <w:rsid w:val="00901414"/>
    <w:rsid w:val="00901A53"/>
    <w:rsid w:val="00901D53"/>
    <w:rsid w:val="00901DD5"/>
    <w:rsid w:val="0090276D"/>
    <w:rsid w:val="009031FA"/>
    <w:rsid w:val="0090352B"/>
    <w:rsid w:val="00903832"/>
    <w:rsid w:val="00903946"/>
    <w:rsid w:val="00903AED"/>
    <w:rsid w:val="00903B33"/>
    <w:rsid w:val="009041FE"/>
    <w:rsid w:val="009047CB"/>
    <w:rsid w:val="00904C9C"/>
    <w:rsid w:val="00904EA3"/>
    <w:rsid w:val="00906264"/>
    <w:rsid w:val="00906C81"/>
    <w:rsid w:val="0091011F"/>
    <w:rsid w:val="00910167"/>
    <w:rsid w:val="0091027E"/>
    <w:rsid w:val="0091071F"/>
    <w:rsid w:val="00910910"/>
    <w:rsid w:val="00910B75"/>
    <w:rsid w:val="00910D71"/>
    <w:rsid w:val="00910DC7"/>
    <w:rsid w:val="00910E63"/>
    <w:rsid w:val="00910FC5"/>
    <w:rsid w:val="0091102F"/>
    <w:rsid w:val="009117E6"/>
    <w:rsid w:val="009118DC"/>
    <w:rsid w:val="00911A8F"/>
    <w:rsid w:val="00911D5E"/>
    <w:rsid w:val="00912605"/>
    <w:rsid w:val="00913A3B"/>
    <w:rsid w:val="00913CD0"/>
    <w:rsid w:val="00914493"/>
    <w:rsid w:val="00914A70"/>
    <w:rsid w:val="00915DA8"/>
    <w:rsid w:val="009163A5"/>
    <w:rsid w:val="0091667C"/>
    <w:rsid w:val="009168AA"/>
    <w:rsid w:val="00916B29"/>
    <w:rsid w:val="00916F08"/>
    <w:rsid w:val="00917059"/>
    <w:rsid w:val="00917D82"/>
    <w:rsid w:val="00917FA7"/>
    <w:rsid w:val="00920493"/>
    <w:rsid w:val="00920BA1"/>
    <w:rsid w:val="00920FAE"/>
    <w:rsid w:val="00921BFC"/>
    <w:rsid w:val="00921C6A"/>
    <w:rsid w:val="00921E32"/>
    <w:rsid w:val="00921F40"/>
    <w:rsid w:val="009224A3"/>
    <w:rsid w:val="00922918"/>
    <w:rsid w:val="00922AD2"/>
    <w:rsid w:val="00922E16"/>
    <w:rsid w:val="00922EB4"/>
    <w:rsid w:val="00924931"/>
    <w:rsid w:val="00924CA9"/>
    <w:rsid w:val="00924FF3"/>
    <w:rsid w:val="009250D4"/>
    <w:rsid w:val="009253C2"/>
    <w:rsid w:val="0092611C"/>
    <w:rsid w:val="009270B4"/>
    <w:rsid w:val="00927362"/>
    <w:rsid w:val="00927CEC"/>
    <w:rsid w:val="00927F44"/>
    <w:rsid w:val="00930722"/>
    <w:rsid w:val="009309F7"/>
    <w:rsid w:val="00930E3B"/>
    <w:rsid w:val="009313F2"/>
    <w:rsid w:val="009315BD"/>
    <w:rsid w:val="00931913"/>
    <w:rsid w:val="00931F8E"/>
    <w:rsid w:val="009321A0"/>
    <w:rsid w:val="00932B0E"/>
    <w:rsid w:val="00933E14"/>
    <w:rsid w:val="009346E1"/>
    <w:rsid w:val="00935321"/>
    <w:rsid w:val="00935DBA"/>
    <w:rsid w:val="00935F28"/>
    <w:rsid w:val="009363D5"/>
    <w:rsid w:val="009364A5"/>
    <w:rsid w:val="00936BE0"/>
    <w:rsid w:val="00937793"/>
    <w:rsid w:val="009401A1"/>
    <w:rsid w:val="009403ED"/>
    <w:rsid w:val="00940558"/>
    <w:rsid w:val="00940649"/>
    <w:rsid w:val="00940E7C"/>
    <w:rsid w:val="009415A9"/>
    <w:rsid w:val="009419AD"/>
    <w:rsid w:val="00942234"/>
    <w:rsid w:val="00943A8C"/>
    <w:rsid w:val="00944556"/>
    <w:rsid w:val="0094476F"/>
    <w:rsid w:val="00944AC1"/>
    <w:rsid w:val="00944ED3"/>
    <w:rsid w:val="00945EA2"/>
    <w:rsid w:val="00946B15"/>
    <w:rsid w:val="0094749F"/>
    <w:rsid w:val="00950626"/>
    <w:rsid w:val="009512E4"/>
    <w:rsid w:val="0095221C"/>
    <w:rsid w:val="00952953"/>
    <w:rsid w:val="00952E00"/>
    <w:rsid w:val="00953958"/>
    <w:rsid w:val="00953A85"/>
    <w:rsid w:val="00953EFA"/>
    <w:rsid w:val="0095421E"/>
    <w:rsid w:val="00954DF7"/>
    <w:rsid w:val="00954E51"/>
    <w:rsid w:val="0095513B"/>
    <w:rsid w:val="009558A8"/>
    <w:rsid w:val="00955FAA"/>
    <w:rsid w:val="00956628"/>
    <w:rsid w:val="00956E34"/>
    <w:rsid w:val="0095745A"/>
    <w:rsid w:val="00957E67"/>
    <w:rsid w:val="00957F1A"/>
    <w:rsid w:val="009605D1"/>
    <w:rsid w:val="00960696"/>
    <w:rsid w:val="00961E9B"/>
    <w:rsid w:val="00962256"/>
    <w:rsid w:val="009622F1"/>
    <w:rsid w:val="00962758"/>
    <w:rsid w:val="00962E29"/>
    <w:rsid w:val="009632DC"/>
    <w:rsid w:val="0096361B"/>
    <w:rsid w:val="0096400A"/>
    <w:rsid w:val="009648D9"/>
    <w:rsid w:val="00964A77"/>
    <w:rsid w:val="009654F4"/>
    <w:rsid w:val="0096568C"/>
    <w:rsid w:val="009656F9"/>
    <w:rsid w:val="00965ADC"/>
    <w:rsid w:val="0096603E"/>
    <w:rsid w:val="0096635F"/>
    <w:rsid w:val="00966AAE"/>
    <w:rsid w:val="0096712A"/>
    <w:rsid w:val="009700D2"/>
    <w:rsid w:val="009706B1"/>
    <w:rsid w:val="00970A09"/>
    <w:rsid w:val="0097110F"/>
    <w:rsid w:val="0097140E"/>
    <w:rsid w:val="009718BD"/>
    <w:rsid w:val="009731F9"/>
    <w:rsid w:val="00974075"/>
    <w:rsid w:val="00974197"/>
    <w:rsid w:val="0097429E"/>
    <w:rsid w:val="00974633"/>
    <w:rsid w:val="00974DCD"/>
    <w:rsid w:val="00975629"/>
    <w:rsid w:val="00975A86"/>
    <w:rsid w:val="00975AF1"/>
    <w:rsid w:val="009768CB"/>
    <w:rsid w:val="00977164"/>
    <w:rsid w:val="00977201"/>
    <w:rsid w:val="0097792B"/>
    <w:rsid w:val="00977E15"/>
    <w:rsid w:val="009801C3"/>
    <w:rsid w:val="00980835"/>
    <w:rsid w:val="00980C23"/>
    <w:rsid w:val="00981439"/>
    <w:rsid w:val="00981C70"/>
    <w:rsid w:val="00981DAF"/>
    <w:rsid w:val="00982157"/>
    <w:rsid w:val="0098275D"/>
    <w:rsid w:val="00982BB7"/>
    <w:rsid w:val="009833F4"/>
    <w:rsid w:val="009840C1"/>
    <w:rsid w:val="0098427B"/>
    <w:rsid w:val="00984726"/>
    <w:rsid w:val="009849C2"/>
    <w:rsid w:val="00984E24"/>
    <w:rsid w:val="00985733"/>
    <w:rsid w:val="00985B67"/>
    <w:rsid w:val="00985BD7"/>
    <w:rsid w:val="00985D53"/>
    <w:rsid w:val="009864C8"/>
    <w:rsid w:val="00986655"/>
    <w:rsid w:val="00990C3E"/>
    <w:rsid w:val="00991979"/>
    <w:rsid w:val="0099299A"/>
    <w:rsid w:val="00992FE9"/>
    <w:rsid w:val="00993762"/>
    <w:rsid w:val="00993B07"/>
    <w:rsid w:val="00993C83"/>
    <w:rsid w:val="00993DCC"/>
    <w:rsid w:val="00995374"/>
    <w:rsid w:val="009954D5"/>
    <w:rsid w:val="009959A3"/>
    <w:rsid w:val="0099611F"/>
    <w:rsid w:val="00996B88"/>
    <w:rsid w:val="009978FD"/>
    <w:rsid w:val="00997AC0"/>
    <w:rsid w:val="00997C3A"/>
    <w:rsid w:val="00997D83"/>
    <w:rsid w:val="009A0061"/>
    <w:rsid w:val="009A011F"/>
    <w:rsid w:val="009A0F5C"/>
    <w:rsid w:val="009A1356"/>
    <w:rsid w:val="009A1712"/>
    <w:rsid w:val="009A1DA6"/>
    <w:rsid w:val="009A255F"/>
    <w:rsid w:val="009A2869"/>
    <w:rsid w:val="009A299C"/>
    <w:rsid w:val="009A2E91"/>
    <w:rsid w:val="009A350D"/>
    <w:rsid w:val="009A4039"/>
    <w:rsid w:val="009A457D"/>
    <w:rsid w:val="009A4985"/>
    <w:rsid w:val="009A5394"/>
    <w:rsid w:val="009A638C"/>
    <w:rsid w:val="009A63BC"/>
    <w:rsid w:val="009A6564"/>
    <w:rsid w:val="009A67DB"/>
    <w:rsid w:val="009A6C38"/>
    <w:rsid w:val="009A6D8A"/>
    <w:rsid w:val="009B0468"/>
    <w:rsid w:val="009B1103"/>
    <w:rsid w:val="009B1F28"/>
    <w:rsid w:val="009B2C61"/>
    <w:rsid w:val="009B2E9D"/>
    <w:rsid w:val="009B2FA1"/>
    <w:rsid w:val="009B30AD"/>
    <w:rsid w:val="009B31A9"/>
    <w:rsid w:val="009B38AF"/>
    <w:rsid w:val="009B46EC"/>
    <w:rsid w:val="009B49B2"/>
    <w:rsid w:val="009B4A97"/>
    <w:rsid w:val="009B6BE1"/>
    <w:rsid w:val="009B79A1"/>
    <w:rsid w:val="009C03C9"/>
    <w:rsid w:val="009C09D6"/>
    <w:rsid w:val="009C0EAD"/>
    <w:rsid w:val="009C1251"/>
    <w:rsid w:val="009C1C11"/>
    <w:rsid w:val="009C1F69"/>
    <w:rsid w:val="009C22EB"/>
    <w:rsid w:val="009C2362"/>
    <w:rsid w:val="009C2C03"/>
    <w:rsid w:val="009C3235"/>
    <w:rsid w:val="009C37F6"/>
    <w:rsid w:val="009C3BC7"/>
    <w:rsid w:val="009C417A"/>
    <w:rsid w:val="009C472D"/>
    <w:rsid w:val="009C5B46"/>
    <w:rsid w:val="009C5E2D"/>
    <w:rsid w:val="009C5E84"/>
    <w:rsid w:val="009C6178"/>
    <w:rsid w:val="009C61A8"/>
    <w:rsid w:val="009C636D"/>
    <w:rsid w:val="009C639F"/>
    <w:rsid w:val="009C7242"/>
    <w:rsid w:val="009C7612"/>
    <w:rsid w:val="009C7737"/>
    <w:rsid w:val="009C7F2C"/>
    <w:rsid w:val="009D019C"/>
    <w:rsid w:val="009D020B"/>
    <w:rsid w:val="009D0AA1"/>
    <w:rsid w:val="009D2748"/>
    <w:rsid w:val="009D2889"/>
    <w:rsid w:val="009D2F92"/>
    <w:rsid w:val="009D2FC6"/>
    <w:rsid w:val="009D33B5"/>
    <w:rsid w:val="009D3AC6"/>
    <w:rsid w:val="009D3DEF"/>
    <w:rsid w:val="009D4408"/>
    <w:rsid w:val="009D4ADE"/>
    <w:rsid w:val="009D5212"/>
    <w:rsid w:val="009D5217"/>
    <w:rsid w:val="009D52E8"/>
    <w:rsid w:val="009D5795"/>
    <w:rsid w:val="009D5918"/>
    <w:rsid w:val="009D5A5F"/>
    <w:rsid w:val="009D5A94"/>
    <w:rsid w:val="009D5A9B"/>
    <w:rsid w:val="009D67D9"/>
    <w:rsid w:val="009D6C68"/>
    <w:rsid w:val="009D71BE"/>
    <w:rsid w:val="009D71E9"/>
    <w:rsid w:val="009D75BC"/>
    <w:rsid w:val="009D799D"/>
    <w:rsid w:val="009D7B17"/>
    <w:rsid w:val="009E05C5"/>
    <w:rsid w:val="009E0A6E"/>
    <w:rsid w:val="009E0AB7"/>
    <w:rsid w:val="009E0D92"/>
    <w:rsid w:val="009E18C6"/>
    <w:rsid w:val="009E1F8C"/>
    <w:rsid w:val="009E29E4"/>
    <w:rsid w:val="009E2BCE"/>
    <w:rsid w:val="009E2F63"/>
    <w:rsid w:val="009E311D"/>
    <w:rsid w:val="009E3368"/>
    <w:rsid w:val="009E36E9"/>
    <w:rsid w:val="009E3BF8"/>
    <w:rsid w:val="009E3E8B"/>
    <w:rsid w:val="009E3E8F"/>
    <w:rsid w:val="009E44E5"/>
    <w:rsid w:val="009E4980"/>
    <w:rsid w:val="009E67C6"/>
    <w:rsid w:val="009E71F5"/>
    <w:rsid w:val="009E7239"/>
    <w:rsid w:val="009E7D7D"/>
    <w:rsid w:val="009F0D41"/>
    <w:rsid w:val="009F1333"/>
    <w:rsid w:val="009F1747"/>
    <w:rsid w:val="009F1DA4"/>
    <w:rsid w:val="009F22EE"/>
    <w:rsid w:val="009F290A"/>
    <w:rsid w:val="009F2FE2"/>
    <w:rsid w:val="009F3936"/>
    <w:rsid w:val="009F4702"/>
    <w:rsid w:val="009F60B0"/>
    <w:rsid w:val="009F6113"/>
    <w:rsid w:val="009F6292"/>
    <w:rsid w:val="009F6A0F"/>
    <w:rsid w:val="009F7804"/>
    <w:rsid w:val="009F7A9D"/>
    <w:rsid w:val="009F7D94"/>
    <w:rsid w:val="00A012AB"/>
    <w:rsid w:val="00A01784"/>
    <w:rsid w:val="00A01B8A"/>
    <w:rsid w:val="00A020A3"/>
    <w:rsid w:val="00A02346"/>
    <w:rsid w:val="00A0269D"/>
    <w:rsid w:val="00A02735"/>
    <w:rsid w:val="00A02C54"/>
    <w:rsid w:val="00A03693"/>
    <w:rsid w:val="00A0377A"/>
    <w:rsid w:val="00A03AB4"/>
    <w:rsid w:val="00A03FDA"/>
    <w:rsid w:val="00A048BC"/>
    <w:rsid w:val="00A04B29"/>
    <w:rsid w:val="00A05820"/>
    <w:rsid w:val="00A058EB"/>
    <w:rsid w:val="00A05948"/>
    <w:rsid w:val="00A06000"/>
    <w:rsid w:val="00A06259"/>
    <w:rsid w:val="00A063ED"/>
    <w:rsid w:val="00A06A32"/>
    <w:rsid w:val="00A07B7D"/>
    <w:rsid w:val="00A07D2A"/>
    <w:rsid w:val="00A07EAB"/>
    <w:rsid w:val="00A10B61"/>
    <w:rsid w:val="00A119AF"/>
    <w:rsid w:val="00A11BBD"/>
    <w:rsid w:val="00A122A4"/>
    <w:rsid w:val="00A124A9"/>
    <w:rsid w:val="00A12BAB"/>
    <w:rsid w:val="00A12CF4"/>
    <w:rsid w:val="00A12DDB"/>
    <w:rsid w:val="00A13031"/>
    <w:rsid w:val="00A135B7"/>
    <w:rsid w:val="00A137D4"/>
    <w:rsid w:val="00A13DA0"/>
    <w:rsid w:val="00A140BF"/>
    <w:rsid w:val="00A143B1"/>
    <w:rsid w:val="00A14415"/>
    <w:rsid w:val="00A149EB"/>
    <w:rsid w:val="00A14F7E"/>
    <w:rsid w:val="00A150FF"/>
    <w:rsid w:val="00A1546A"/>
    <w:rsid w:val="00A168C3"/>
    <w:rsid w:val="00A16EC5"/>
    <w:rsid w:val="00A16FC6"/>
    <w:rsid w:val="00A1761F"/>
    <w:rsid w:val="00A17631"/>
    <w:rsid w:val="00A17749"/>
    <w:rsid w:val="00A17B6D"/>
    <w:rsid w:val="00A20AAE"/>
    <w:rsid w:val="00A21031"/>
    <w:rsid w:val="00A2154B"/>
    <w:rsid w:val="00A21756"/>
    <w:rsid w:val="00A21B4B"/>
    <w:rsid w:val="00A226F0"/>
    <w:rsid w:val="00A22766"/>
    <w:rsid w:val="00A23074"/>
    <w:rsid w:val="00A23B4C"/>
    <w:rsid w:val="00A23E35"/>
    <w:rsid w:val="00A24114"/>
    <w:rsid w:val="00A2424F"/>
    <w:rsid w:val="00A242A0"/>
    <w:rsid w:val="00A24383"/>
    <w:rsid w:val="00A247B6"/>
    <w:rsid w:val="00A254E1"/>
    <w:rsid w:val="00A27EB0"/>
    <w:rsid w:val="00A300D9"/>
    <w:rsid w:val="00A30170"/>
    <w:rsid w:val="00A30C28"/>
    <w:rsid w:val="00A30D62"/>
    <w:rsid w:val="00A312D0"/>
    <w:rsid w:val="00A3149A"/>
    <w:rsid w:val="00A31D7B"/>
    <w:rsid w:val="00A31F54"/>
    <w:rsid w:val="00A3225B"/>
    <w:rsid w:val="00A32497"/>
    <w:rsid w:val="00A32775"/>
    <w:rsid w:val="00A3288A"/>
    <w:rsid w:val="00A33197"/>
    <w:rsid w:val="00A3350A"/>
    <w:rsid w:val="00A33779"/>
    <w:rsid w:val="00A34901"/>
    <w:rsid w:val="00A34957"/>
    <w:rsid w:val="00A349D9"/>
    <w:rsid w:val="00A35076"/>
    <w:rsid w:val="00A3516D"/>
    <w:rsid w:val="00A356DC"/>
    <w:rsid w:val="00A357D5"/>
    <w:rsid w:val="00A35BBB"/>
    <w:rsid w:val="00A3605D"/>
    <w:rsid w:val="00A369CA"/>
    <w:rsid w:val="00A3708D"/>
    <w:rsid w:val="00A370E2"/>
    <w:rsid w:val="00A37625"/>
    <w:rsid w:val="00A37629"/>
    <w:rsid w:val="00A37DA9"/>
    <w:rsid w:val="00A40D06"/>
    <w:rsid w:val="00A40DEE"/>
    <w:rsid w:val="00A413F9"/>
    <w:rsid w:val="00A41A01"/>
    <w:rsid w:val="00A41AB2"/>
    <w:rsid w:val="00A41C4A"/>
    <w:rsid w:val="00A42614"/>
    <w:rsid w:val="00A4268C"/>
    <w:rsid w:val="00A429F7"/>
    <w:rsid w:val="00A4309D"/>
    <w:rsid w:val="00A43450"/>
    <w:rsid w:val="00A43B99"/>
    <w:rsid w:val="00A43EEA"/>
    <w:rsid w:val="00A44001"/>
    <w:rsid w:val="00A44E29"/>
    <w:rsid w:val="00A459C0"/>
    <w:rsid w:val="00A45DBF"/>
    <w:rsid w:val="00A45DE0"/>
    <w:rsid w:val="00A46994"/>
    <w:rsid w:val="00A46BAF"/>
    <w:rsid w:val="00A4708E"/>
    <w:rsid w:val="00A4716F"/>
    <w:rsid w:val="00A473CF"/>
    <w:rsid w:val="00A4744C"/>
    <w:rsid w:val="00A47663"/>
    <w:rsid w:val="00A478DD"/>
    <w:rsid w:val="00A47D74"/>
    <w:rsid w:val="00A47E42"/>
    <w:rsid w:val="00A5005A"/>
    <w:rsid w:val="00A50154"/>
    <w:rsid w:val="00A50668"/>
    <w:rsid w:val="00A51416"/>
    <w:rsid w:val="00A51575"/>
    <w:rsid w:val="00A5177D"/>
    <w:rsid w:val="00A517AB"/>
    <w:rsid w:val="00A51CCE"/>
    <w:rsid w:val="00A5221B"/>
    <w:rsid w:val="00A5302C"/>
    <w:rsid w:val="00A545C0"/>
    <w:rsid w:val="00A548C5"/>
    <w:rsid w:val="00A54E3F"/>
    <w:rsid w:val="00A5513D"/>
    <w:rsid w:val="00A554DB"/>
    <w:rsid w:val="00A56132"/>
    <w:rsid w:val="00A56343"/>
    <w:rsid w:val="00A56C50"/>
    <w:rsid w:val="00A56DA7"/>
    <w:rsid w:val="00A56EB8"/>
    <w:rsid w:val="00A56FF2"/>
    <w:rsid w:val="00A5722E"/>
    <w:rsid w:val="00A5761B"/>
    <w:rsid w:val="00A578E7"/>
    <w:rsid w:val="00A6006F"/>
    <w:rsid w:val="00A6035B"/>
    <w:rsid w:val="00A603D4"/>
    <w:rsid w:val="00A608A3"/>
    <w:rsid w:val="00A60C9F"/>
    <w:rsid w:val="00A610C8"/>
    <w:rsid w:val="00A6145D"/>
    <w:rsid w:val="00A61523"/>
    <w:rsid w:val="00A61555"/>
    <w:rsid w:val="00A621E4"/>
    <w:rsid w:val="00A624ED"/>
    <w:rsid w:val="00A6268D"/>
    <w:rsid w:val="00A62945"/>
    <w:rsid w:val="00A629C4"/>
    <w:rsid w:val="00A6328B"/>
    <w:rsid w:val="00A63A58"/>
    <w:rsid w:val="00A63E61"/>
    <w:rsid w:val="00A64964"/>
    <w:rsid w:val="00A656E0"/>
    <w:rsid w:val="00A657C0"/>
    <w:rsid w:val="00A664ED"/>
    <w:rsid w:val="00A67A66"/>
    <w:rsid w:val="00A701A9"/>
    <w:rsid w:val="00A7053D"/>
    <w:rsid w:val="00A70DB8"/>
    <w:rsid w:val="00A71829"/>
    <w:rsid w:val="00A718BD"/>
    <w:rsid w:val="00A71A89"/>
    <w:rsid w:val="00A7214A"/>
    <w:rsid w:val="00A722CE"/>
    <w:rsid w:val="00A72405"/>
    <w:rsid w:val="00A72482"/>
    <w:rsid w:val="00A7258B"/>
    <w:rsid w:val="00A7286B"/>
    <w:rsid w:val="00A7294B"/>
    <w:rsid w:val="00A72CB3"/>
    <w:rsid w:val="00A72E8A"/>
    <w:rsid w:val="00A72EF4"/>
    <w:rsid w:val="00A734D5"/>
    <w:rsid w:val="00A73DD6"/>
    <w:rsid w:val="00A741D7"/>
    <w:rsid w:val="00A74409"/>
    <w:rsid w:val="00A74593"/>
    <w:rsid w:val="00A7460B"/>
    <w:rsid w:val="00A7527C"/>
    <w:rsid w:val="00A75C80"/>
    <w:rsid w:val="00A75CF1"/>
    <w:rsid w:val="00A760A9"/>
    <w:rsid w:val="00A765DC"/>
    <w:rsid w:val="00A766E1"/>
    <w:rsid w:val="00A76F60"/>
    <w:rsid w:val="00A771B6"/>
    <w:rsid w:val="00A77542"/>
    <w:rsid w:val="00A776B0"/>
    <w:rsid w:val="00A776C6"/>
    <w:rsid w:val="00A77879"/>
    <w:rsid w:val="00A7791B"/>
    <w:rsid w:val="00A77B37"/>
    <w:rsid w:val="00A77D99"/>
    <w:rsid w:val="00A80C25"/>
    <w:rsid w:val="00A813E4"/>
    <w:rsid w:val="00A82457"/>
    <w:rsid w:val="00A82529"/>
    <w:rsid w:val="00A82735"/>
    <w:rsid w:val="00A827B2"/>
    <w:rsid w:val="00A82F62"/>
    <w:rsid w:val="00A8360E"/>
    <w:rsid w:val="00A83906"/>
    <w:rsid w:val="00A83920"/>
    <w:rsid w:val="00A8393C"/>
    <w:rsid w:val="00A8395F"/>
    <w:rsid w:val="00A84006"/>
    <w:rsid w:val="00A8449A"/>
    <w:rsid w:val="00A85C2E"/>
    <w:rsid w:val="00A86610"/>
    <w:rsid w:val="00A868C3"/>
    <w:rsid w:val="00A869EA"/>
    <w:rsid w:val="00A86A05"/>
    <w:rsid w:val="00A86D58"/>
    <w:rsid w:val="00A87267"/>
    <w:rsid w:val="00A874DB"/>
    <w:rsid w:val="00A87625"/>
    <w:rsid w:val="00A87990"/>
    <w:rsid w:val="00A87AAD"/>
    <w:rsid w:val="00A9045F"/>
    <w:rsid w:val="00A90598"/>
    <w:rsid w:val="00A9069D"/>
    <w:rsid w:val="00A90C7B"/>
    <w:rsid w:val="00A914A3"/>
    <w:rsid w:val="00A91981"/>
    <w:rsid w:val="00A91DA9"/>
    <w:rsid w:val="00A92623"/>
    <w:rsid w:val="00A93557"/>
    <w:rsid w:val="00A935DA"/>
    <w:rsid w:val="00A943A3"/>
    <w:rsid w:val="00A94A9B"/>
    <w:rsid w:val="00A9506C"/>
    <w:rsid w:val="00A95681"/>
    <w:rsid w:val="00A95912"/>
    <w:rsid w:val="00A95ADC"/>
    <w:rsid w:val="00A96539"/>
    <w:rsid w:val="00A96D0C"/>
    <w:rsid w:val="00A96E0D"/>
    <w:rsid w:val="00A96E68"/>
    <w:rsid w:val="00A9719A"/>
    <w:rsid w:val="00A97211"/>
    <w:rsid w:val="00A972D4"/>
    <w:rsid w:val="00A97C0A"/>
    <w:rsid w:val="00AA0667"/>
    <w:rsid w:val="00AA097E"/>
    <w:rsid w:val="00AA09CA"/>
    <w:rsid w:val="00AA09DD"/>
    <w:rsid w:val="00AA1DC1"/>
    <w:rsid w:val="00AA1F21"/>
    <w:rsid w:val="00AA1F9D"/>
    <w:rsid w:val="00AA20EA"/>
    <w:rsid w:val="00AA2138"/>
    <w:rsid w:val="00AA36B7"/>
    <w:rsid w:val="00AA4461"/>
    <w:rsid w:val="00AA491C"/>
    <w:rsid w:val="00AA5280"/>
    <w:rsid w:val="00AA597D"/>
    <w:rsid w:val="00AA5E91"/>
    <w:rsid w:val="00AA6962"/>
    <w:rsid w:val="00AA7FDA"/>
    <w:rsid w:val="00AB0281"/>
    <w:rsid w:val="00AB02F5"/>
    <w:rsid w:val="00AB03F8"/>
    <w:rsid w:val="00AB04D4"/>
    <w:rsid w:val="00AB0CBD"/>
    <w:rsid w:val="00AB13BB"/>
    <w:rsid w:val="00AB1606"/>
    <w:rsid w:val="00AB1F1C"/>
    <w:rsid w:val="00AB231B"/>
    <w:rsid w:val="00AB2C64"/>
    <w:rsid w:val="00AB3125"/>
    <w:rsid w:val="00AB4193"/>
    <w:rsid w:val="00AB45E3"/>
    <w:rsid w:val="00AB4BEC"/>
    <w:rsid w:val="00AB5954"/>
    <w:rsid w:val="00AB5B75"/>
    <w:rsid w:val="00AB6529"/>
    <w:rsid w:val="00AB6A17"/>
    <w:rsid w:val="00AB6D43"/>
    <w:rsid w:val="00AB70A7"/>
    <w:rsid w:val="00AB7411"/>
    <w:rsid w:val="00AB78C6"/>
    <w:rsid w:val="00AC04B0"/>
    <w:rsid w:val="00AC1626"/>
    <w:rsid w:val="00AC239E"/>
    <w:rsid w:val="00AC27C2"/>
    <w:rsid w:val="00AC2938"/>
    <w:rsid w:val="00AC33AB"/>
    <w:rsid w:val="00AC370C"/>
    <w:rsid w:val="00AC450A"/>
    <w:rsid w:val="00AC4650"/>
    <w:rsid w:val="00AC47C5"/>
    <w:rsid w:val="00AC4980"/>
    <w:rsid w:val="00AC4D1B"/>
    <w:rsid w:val="00AC4E34"/>
    <w:rsid w:val="00AC52F2"/>
    <w:rsid w:val="00AC56A7"/>
    <w:rsid w:val="00AC58DB"/>
    <w:rsid w:val="00AC6765"/>
    <w:rsid w:val="00AC6A5D"/>
    <w:rsid w:val="00AC6AB2"/>
    <w:rsid w:val="00AC7324"/>
    <w:rsid w:val="00AC7487"/>
    <w:rsid w:val="00AC7689"/>
    <w:rsid w:val="00AC7BBE"/>
    <w:rsid w:val="00AD02AF"/>
    <w:rsid w:val="00AD04A4"/>
    <w:rsid w:val="00AD08EF"/>
    <w:rsid w:val="00AD0DBF"/>
    <w:rsid w:val="00AD1524"/>
    <w:rsid w:val="00AD1804"/>
    <w:rsid w:val="00AD224E"/>
    <w:rsid w:val="00AD35F5"/>
    <w:rsid w:val="00AD393C"/>
    <w:rsid w:val="00AD3A03"/>
    <w:rsid w:val="00AD3EDA"/>
    <w:rsid w:val="00AD4E04"/>
    <w:rsid w:val="00AD51C5"/>
    <w:rsid w:val="00AD62B2"/>
    <w:rsid w:val="00AD72AF"/>
    <w:rsid w:val="00AD74BB"/>
    <w:rsid w:val="00AD7C93"/>
    <w:rsid w:val="00AD7E7B"/>
    <w:rsid w:val="00AE0163"/>
    <w:rsid w:val="00AE031C"/>
    <w:rsid w:val="00AE2381"/>
    <w:rsid w:val="00AE2E04"/>
    <w:rsid w:val="00AE33E1"/>
    <w:rsid w:val="00AE3BC8"/>
    <w:rsid w:val="00AE4022"/>
    <w:rsid w:val="00AE45C0"/>
    <w:rsid w:val="00AE4786"/>
    <w:rsid w:val="00AE5046"/>
    <w:rsid w:val="00AE5947"/>
    <w:rsid w:val="00AE5B30"/>
    <w:rsid w:val="00AE624E"/>
    <w:rsid w:val="00AE6443"/>
    <w:rsid w:val="00AE66C9"/>
    <w:rsid w:val="00AE68EB"/>
    <w:rsid w:val="00AE6B08"/>
    <w:rsid w:val="00AE74C2"/>
    <w:rsid w:val="00AE7EA9"/>
    <w:rsid w:val="00AF01A0"/>
    <w:rsid w:val="00AF02F5"/>
    <w:rsid w:val="00AF06EC"/>
    <w:rsid w:val="00AF1A71"/>
    <w:rsid w:val="00AF1C08"/>
    <w:rsid w:val="00AF207F"/>
    <w:rsid w:val="00AF242C"/>
    <w:rsid w:val="00AF32A5"/>
    <w:rsid w:val="00AF35A7"/>
    <w:rsid w:val="00AF4F55"/>
    <w:rsid w:val="00AF53D2"/>
    <w:rsid w:val="00AF5C1A"/>
    <w:rsid w:val="00AF5DA7"/>
    <w:rsid w:val="00AF6622"/>
    <w:rsid w:val="00AF6D5E"/>
    <w:rsid w:val="00AF6F58"/>
    <w:rsid w:val="00AF735A"/>
    <w:rsid w:val="00B00066"/>
    <w:rsid w:val="00B00391"/>
    <w:rsid w:val="00B00696"/>
    <w:rsid w:val="00B00A1B"/>
    <w:rsid w:val="00B00AF1"/>
    <w:rsid w:val="00B00E1F"/>
    <w:rsid w:val="00B00F9E"/>
    <w:rsid w:val="00B0137A"/>
    <w:rsid w:val="00B01B17"/>
    <w:rsid w:val="00B01CD5"/>
    <w:rsid w:val="00B02027"/>
    <w:rsid w:val="00B02747"/>
    <w:rsid w:val="00B02CA1"/>
    <w:rsid w:val="00B0356A"/>
    <w:rsid w:val="00B037E8"/>
    <w:rsid w:val="00B03CB3"/>
    <w:rsid w:val="00B04564"/>
    <w:rsid w:val="00B04AD6"/>
    <w:rsid w:val="00B04C16"/>
    <w:rsid w:val="00B04DB6"/>
    <w:rsid w:val="00B04E23"/>
    <w:rsid w:val="00B04E9F"/>
    <w:rsid w:val="00B0604E"/>
    <w:rsid w:val="00B0606F"/>
    <w:rsid w:val="00B06C2A"/>
    <w:rsid w:val="00B075B2"/>
    <w:rsid w:val="00B07DAE"/>
    <w:rsid w:val="00B1015F"/>
    <w:rsid w:val="00B1049B"/>
    <w:rsid w:val="00B104A4"/>
    <w:rsid w:val="00B10873"/>
    <w:rsid w:val="00B112D3"/>
    <w:rsid w:val="00B114C6"/>
    <w:rsid w:val="00B1207B"/>
    <w:rsid w:val="00B12639"/>
    <w:rsid w:val="00B13662"/>
    <w:rsid w:val="00B1388A"/>
    <w:rsid w:val="00B13914"/>
    <w:rsid w:val="00B14835"/>
    <w:rsid w:val="00B15364"/>
    <w:rsid w:val="00B16884"/>
    <w:rsid w:val="00B16984"/>
    <w:rsid w:val="00B16FA1"/>
    <w:rsid w:val="00B17202"/>
    <w:rsid w:val="00B17911"/>
    <w:rsid w:val="00B20B18"/>
    <w:rsid w:val="00B20D12"/>
    <w:rsid w:val="00B20D26"/>
    <w:rsid w:val="00B20F2E"/>
    <w:rsid w:val="00B228F9"/>
    <w:rsid w:val="00B22F70"/>
    <w:rsid w:val="00B236A2"/>
    <w:rsid w:val="00B238F8"/>
    <w:rsid w:val="00B239EC"/>
    <w:rsid w:val="00B24452"/>
    <w:rsid w:val="00B244D3"/>
    <w:rsid w:val="00B2484A"/>
    <w:rsid w:val="00B24B2B"/>
    <w:rsid w:val="00B24D0D"/>
    <w:rsid w:val="00B25837"/>
    <w:rsid w:val="00B25C52"/>
    <w:rsid w:val="00B25F7F"/>
    <w:rsid w:val="00B25FA0"/>
    <w:rsid w:val="00B2697A"/>
    <w:rsid w:val="00B273A1"/>
    <w:rsid w:val="00B27A98"/>
    <w:rsid w:val="00B304F0"/>
    <w:rsid w:val="00B30602"/>
    <w:rsid w:val="00B308E0"/>
    <w:rsid w:val="00B30A8D"/>
    <w:rsid w:val="00B30EF7"/>
    <w:rsid w:val="00B31061"/>
    <w:rsid w:val="00B31D2D"/>
    <w:rsid w:val="00B32BE2"/>
    <w:rsid w:val="00B32C15"/>
    <w:rsid w:val="00B3335B"/>
    <w:rsid w:val="00B337CD"/>
    <w:rsid w:val="00B341AD"/>
    <w:rsid w:val="00B343C3"/>
    <w:rsid w:val="00B35AA4"/>
    <w:rsid w:val="00B35B70"/>
    <w:rsid w:val="00B36584"/>
    <w:rsid w:val="00B36B3B"/>
    <w:rsid w:val="00B36CB0"/>
    <w:rsid w:val="00B4049D"/>
    <w:rsid w:val="00B406CA"/>
    <w:rsid w:val="00B409C7"/>
    <w:rsid w:val="00B42BE5"/>
    <w:rsid w:val="00B42C5D"/>
    <w:rsid w:val="00B42D51"/>
    <w:rsid w:val="00B42E2D"/>
    <w:rsid w:val="00B42FE0"/>
    <w:rsid w:val="00B437DB"/>
    <w:rsid w:val="00B43BB0"/>
    <w:rsid w:val="00B43E59"/>
    <w:rsid w:val="00B44526"/>
    <w:rsid w:val="00B44554"/>
    <w:rsid w:val="00B445B4"/>
    <w:rsid w:val="00B44774"/>
    <w:rsid w:val="00B44FFF"/>
    <w:rsid w:val="00B45862"/>
    <w:rsid w:val="00B45BA7"/>
    <w:rsid w:val="00B46001"/>
    <w:rsid w:val="00B46687"/>
    <w:rsid w:val="00B46A3C"/>
    <w:rsid w:val="00B47593"/>
    <w:rsid w:val="00B47931"/>
    <w:rsid w:val="00B5007C"/>
    <w:rsid w:val="00B502E3"/>
    <w:rsid w:val="00B502FA"/>
    <w:rsid w:val="00B5046D"/>
    <w:rsid w:val="00B5063B"/>
    <w:rsid w:val="00B51162"/>
    <w:rsid w:val="00B51173"/>
    <w:rsid w:val="00B51185"/>
    <w:rsid w:val="00B51515"/>
    <w:rsid w:val="00B51534"/>
    <w:rsid w:val="00B51647"/>
    <w:rsid w:val="00B51751"/>
    <w:rsid w:val="00B517A5"/>
    <w:rsid w:val="00B51BB5"/>
    <w:rsid w:val="00B521E7"/>
    <w:rsid w:val="00B53287"/>
    <w:rsid w:val="00B53919"/>
    <w:rsid w:val="00B54AB5"/>
    <w:rsid w:val="00B54B1E"/>
    <w:rsid w:val="00B54E62"/>
    <w:rsid w:val="00B55089"/>
    <w:rsid w:val="00B565D0"/>
    <w:rsid w:val="00B56DD6"/>
    <w:rsid w:val="00B570FA"/>
    <w:rsid w:val="00B576C0"/>
    <w:rsid w:val="00B605A1"/>
    <w:rsid w:val="00B60967"/>
    <w:rsid w:val="00B60D96"/>
    <w:rsid w:val="00B61188"/>
    <w:rsid w:val="00B62E57"/>
    <w:rsid w:val="00B635B4"/>
    <w:rsid w:val="00B6395E"/>
    <w:rsid w:val="00B63C34"/>
    <w:rsid w:val="00B64C97"/>
    <w:rsid w:val="00B65042"/>
    <w:rsid w:val="00B65468"/>
    <w:rsid w:val="00B65F60"/>
    <w:rsid w:val="00B7029F"/>
    <w:rsid w:val="00B703DF"/>
    <w:rsid w:val="00B7042D"/>
    <w:rsid w:val="00B70430"/>
    <w:rsid w:val="00B7072C"/>
    <w:rsid w:val="00B7174E"/>
    <w:rsid w:val="00B71BC7"/>
    <w:rsid w:val="00B71D09"/>
    <w:rsid w:val="00B7202D"/>
    <w:rsid w:val="00B73E64"/>
    <w:rsid w:val="00B7485B"/>
    <w:rsid w:val="00B7514C"/>
    <w:rsid w:val="00B75A63"/>
    <w:rsid w:val="00B75FC9"/>
    <w:rsid w:val="00B767DB"/>
    <w:rsid w:val="00B76816"/>
    <w:rsid w:val="00B77301"/>
    <w:rsid w:val="00B773E6"/>
    <w:rsid w:val="00B7755F"/>
    <w:rsid w:val="00B77C4A"/>
    <w:rsid w:val="00B77EC6"/>
    <w:rsid w:val="00B8060A"/>
    <w:rsid w:val="00B81D5B"/>
    <w:rsid w:val="00B81F5A"/>
    <w:rsid w:val="00B82221"/>
    <w:rsid w:val="00B83239"/>
    <w:rsid w:val="00B83266"/>
    <w:rsid w:val="00B838FD"/>
    <w:rsid w:val="00B839CF"/>
    <w:rsid w:val="00B83D2F"/>
    <w:rsid w:val="00B83EBD"/>
    <w:rsid w:val="00B84A22"/>
    <w:rsid w:val="00B84B35"/>
    <w:rsid w:val="00B85193"/>
    <w:rsid w:val="00B856EA"/>
    <w:rsid w:val="00B856F9"/>
    <w:rsid w:val="00B85F61"/>
    <w:rsid w:val="00B901E5"/>
    <w:rsid w:val="00B903E7"/>
    <w:rsid w:val="00B90454"/>
    <w:rsid w:val="00B90D4C"/>
    <w:rsid w:val="00B91A4A"/>
    <w:rsid w:val="00B91B37"/>
    <w:rsid w:val="00B928AC"/>
    <w:rsid w:val="00B938D0"/>
    <w:rsid w:val="00B93A66"/>
    <w:rsid w:val="00B9422C"/>
    <w:rsid w:val="00B9427F"/>
    <w:rsid w:val="00B948F6"/>
    <w:rsid w:val="00B951F9"/>
    <w:rsid w:val="00B96BD1"/>
    <w:rsid w:val="00B970F6"/>
    <w:rsid w:val="00B97689"/>
    <w:rsid w:val="00B97BF3"/>
    <w:rsid w:val="00BA0134"/>
    <w:rsid w:val="00BA06A8"/>
    <w:rsid w:val="00BA079A"/>
    <w:rsid w:val="00BA0AC4"/>
    <w:rsid w:val="00BA1447"/>
    <w:rsid w:val="00BA1614"/>
    <w:rsid w:val="00BA197F"/>
    <w:rsid w:val="00BA2386"/>
    <w:rsid w:val="00BA2466"/>
    <w:rsid w:val="00BA27A1"/>
    <w:rsid w:val="00BA2858"/>
    <w:rsid w:val="00BA2A56"/>
    <w:rsid w:val="00BA2B02"/>
    <w:rsid w:val="00BA3688"/>
    <w:rsid w:val="00BA43D7"/>
    <w:rsid w:val="00BA4602"/>
    <w:rsid w:val="00BA49F7"/>
    <w:rsid w:val="00BA4A89"/>
    <w:rsid w:val="00BA4EAE"/>
    <w:rsid w:val="00BA5609"/>
    <w:rsid w:val="00BA5679"/>
    <w:rsid w:val="00BA578F"/>
    <w:rsid w:val="00BA57BD"/>
    <w:rsid w:val="00BA5F98"/>
    <w:rsid w:val="00BA6205"/>
    <w:rsid w:val="00BA6681"/>
    <w:rsid w:val="00BA6DC0"/>
    <w:rsid w:val="00BA6E66"/>
    <w:rsid w:val="00BA775E"/>
    <w:rsid w:val="00BA7947"/>
    <w:rsid w:val="00BA7C1A"/>
    <w:rsid w:val="00BB0145"/>
    <w:rsid w:val="00BB02E1"/>
    <w:rsid w:val="00BB0A6C"/>
    <w:rsid w:val="00BB18EC"/>
    <w:rsid w:val="00BB1BF7"/>
    <w:rsid w:val="00BB1CB8"/>
    <w:rsid w:val="00BB2BEE"/>
    <w:rsid w:val="00BB2DF1"/>
    <w:rsid w:val="00BB2FBD"/>
    <w:rsid w:val="00BB35A8"/>
    <w:rsid w:val="00BB3A43"/>
    <w:rsid w:val="00BB3D1E"/>
    <w:rsid w:val="00BB3ED0"/>
    <w:rsid w:val="00BB42E3"/>
    <w:rsid w:val="00BB4B7C"/>
    <w:rsid w:val="00BB53A3"/>
    <w:rsid w:val="00BB58AB"/>
    <w:rsid w:val="00BB59A7"/>
    <w:rsid w:val="00BB603F"/>
    <w:rsid w:val="00BB63B7"/>
    <w:rsid w:val="00BB67E0"/>
    <w:rsid w:val="00BB6C08"/>
    <w:rsid w:val="00BB7409"/>
    <w:rsid w:val="00BB74A9"/>
    <w:rsid w:val="00BB792D"/>
    <w:rsid w:val="00BB792E"/>
    <w:rsid w:val="00BB7F79"/>
    <w:rsid w:val="00BC0126"/>
    <w:rsid w:val="00BC0A60"/>
    <w:rsid w:val="00BC112D"/>
    <w:rsid w:val="00BC1573"/>
    <w:rsid w:val="00BC1EFE"/>
    <w:rsid w:val="00BC278F"/>
    <w:rsid w:val="00BC2DE4"/>
    <w:rsid w:val="00BC4CA5"/>
    <w:rsid w:val="00BC4F71"/>
    <w:rsid w:val="00BC50FF"/>
    <w:rsid w:val="00BC51B7"/>
    <w:rsid w:val="00BC60EE"/>
    <w:rsid w:val="00BC64E3"/>
    <w:rsid w:val="00BC6B2F"/>
    <w:rsid w:val="00BC6BBD"/>
    <w:rsid w:val="00BC7343"/>
    <w:rsid w:val="00BD02B0"/>
    <w:rsid w:val="00BD0CCD"/>
    <w:rsid w:val="00BD103F"/>
    <w:rsid w:val="00BD170F"/>
    <w:rsid w:val="00BD178B"/>
    <w:rsid w:val="00BD1E96"/>
    <w:rsid w:val="00BD1FEB"/>
    <w:rsid w:val="00BD23CE"/>
    <w:rsid w:val="00BD2676"/>
    <w:rsid w:val="00BD2A13"/>
    <w:rsid w:val="00BD3027"/>
    <w:rsid w:val="00BD44F2"/>
    <w:rsid w:val="00BD4563"/>
    <w:rsid w:val="00BD48E1"/>
    <w:rsid w:val="00BD528D"/>
    <w:rsid w:val="00BD5667"/>
    <w:rsid w:val="00BD57C1"/>
    <w:rsid w:val="00BD58C9"/>
    <w:rsid w:val="00BD5AB4"/>
    <w:rsid w:val="00BD5F2B"/>
    <w:rsid w:val="00BD680E"/>
    <w:rsid w:val="00BD7593"/>
    <w:rsid w:val="00BD7D62"/>
    <w:rsid w:val="00BD7E20"/>
    <w:rsid w:val="00BD7FD5"/>
    <w:rsid w:val="00BE09B4"/>
    <w:rsid w:val="00BE1656"/>
    <w:rsid w:val="00BE19CA"/>
    <w:rsid w:val="00BE1D7E"/>
    <w:rsid w:val="00BE1DBA"/>
    <w:rsid w:val="00BE27DF"/>
    <w:rsid w:val="00BE2884"/>
    <w:rsid w:val="00BE2B67"/>
    <w:rsid w:val="00BE3610"/>
    <w:rsid w:val="00BE39ED"/>
    <w:rsid w:val="00BE3EE2"/>
    <w:rsid w:val="00BE4015"/>
    <w:rsid w:val="00BE484B"/>
    <w:rsid w:val="00BE4D64"/>
    <w:rsid w:val="00BE5217"/>
    <w:rsid w:val="00BE560B"/>
    <w:rsid w:val="00BE5711"/>
    <w:rsid w:val="00BE5A5A"/>
    <w:rsid w:val="00BE5A8D"/>
    <w:rsid w:val="00BE5D71"/>
    <w:rsid w:val="00BE662C"/>
    <w:rsid w:val="00BE693A"/>
    <w:rsid w:val="00BE6B82"/>
    <w:rsid w:val="00BE6E45"/>
    <w:rsid w:val="00BE6FCD"/>
    <w:rsid w:val="00BF0DB1"/>
    <w:rsid w:val="00BF0DE1"/>
    <w:rsid w:val="00BF106D"/>
    <w:rsid w:val="00BF285D"/>
    <w:rsid w:val="00BF2D39"/>
    <w:rsid w:val="00BF2D81"/>
    <w:rsid w:val="00BF36FF"/>
    <w:rsid w:val="00BF3C15"/>
    <w:rsid w:val="00BF3F19"/>
    <w:rsid w:val="00BF44B4"/>
    <w:rsid w:val="00BF5021"/>
    <w:rsid w:val="00BF558E"/>
    <w:rsid w:val="00BF648F"/>
    <w:rsid w:val="00BF6B8B"/>
    <w:rsid w:val="00BF6E26"/>
    <w:rsid w:val="00BF7E04"/>
    <w:rsid w:val="00BF7F13"/>
    <w:rsid w:val="00C00E94"/>
    <w:rsid w:val="00C00F5C"/>
    <w:rsid w:val="00C0139B"/>
    <w:rsid w:val="00C013DE"/>
    <w:rsid w:val="00C014F0"/>
    <w:rsid w:val="00C017EA"/>
    <w:rsid w:val="00C020AB"/>
    <w:rsid w:val="00C02217"/>
    <w:rsid w:val="00C02261"/>
    <w:rsid w:val="00C02824"/>
    <w:rsid w:val="00C02892"/>
    <w:rsid w:val="00C02A66"/>
    <w:rsid w:val="00C02CC4"/>
    <w:rsid w:val="00C03B6E"/>
    <w:rsid w:val="00C03C7F"/>
    <w:rsid w:val="00C04004"/>
    <w:rsid w:val="00C046F5"/>
    <w:rsid w:val="00C04E96"/>
    <w:rsid w:val="00C05010"/>
    <w:rsid w:val="00C0525C"/>
    <w:rsid w:val="00C07421"/>
    <w:rsid w:val="00C07EFB"/>
    <w:rsid w:val="00C07EFF"/>
    <w:rsid w:val="00C100A8"/>
    <w:rsid w:val="00C101CE"/>
    <w:rsid w:val="00C10AD3"/>
    <w:rsid w:val="00C11090"/>
    <w:rsid w:val="00C11539"/>
    <w:rsid w:val="00C11E87"/>
    <w:rsid w:val="00C12910"/>
    <w:rsid w:val="00C12A1A"/>
    <w:rsid w:val="00C12D02"/>
    <w:rsid w:val="00C13801"/>
    <w:rsid w:val="00C141A7"/>
    <w:rsid w:val="00C15257"/>
    <w:rsid w:val="00C168DD"/>
    <w:rsid w:val="00C16A1E"/>
    <w:rsid w:val="00C16A31"/>
    <w:rsid w:val="00C16CCE"/>
    <w:rsid w:val="00C16E88"/>
    <w:rsid w:val="00C17571"/>
    <w:rsid w:val="00C17D87"/>
    <w:rsid w:val="00C20317"/>
    <w:rsid w:val="00C20A10"/>
    <w:rsid w:val="00C21551"/>
    <w:rsid w:val="00C21566"/>
    <w:rsid w:val="00C225D4"/>
    <w:rsid w:val="00C23014"/>
    <w:rsid w:val="00C230FE"/>
    <w:rsid w:val="00C23C4C"/>
    <w:rsid w:val="00C23F0B"/>
    <w:rsid w:val="00C244FB"/>
    <w:rsid w:val="00C2455C"/>
    <w:rsid w:val="00C25A9D"/>
    <w:rsid w:val="00C25C8C"/>
    <w:rsid w:val="00C265AC"/>
    <w:rsid w:val="00C2689A"/>
    <w:rsid w:val="00C272B6"/>
    <w:rsid w:val="00C2776B"/>
    <w:rsid w:val="00C27DA9"/>
    <w:rsid w:val="00C300A8"/>
    <w:rsid w:val="00C3047D"/>
    <w:rsid w:val="00C30CBD"/>
    <w:rsid w:val="00C318EC"/>
    <w:rsid w:val="00C31BE2"/>
    <w:rsid w:val="00C31C44"/>
    <w:rsid w:val="00C3259F"/>
    <w:rsid w:val="00C326C0"/>
    <w:rsid w:val="00C3321D"/>
    <w:rsid w:val="00C33639"/>
    <w:rsid w:val="00C33861"/>
    <w:rsid w:val="00C3425A"/>
    <w:rsid w:val="00C34AF7"/>
    <w:rsid w:val="00C35593"/>
    <w:rsid w:val="00C35CA0"/>
    <w:rsid w:val="00C365A8"/>
    <w:rsid w:val="00C3732E"/>
    <w:rsid w:val="00C374C2"/>
    <w:rsid w:val="00C375B4"/>
    <w:rsid w:val="00C3770F"/>
    <w:rsid w:val="00C37B9F"/>
    <w:rsid w:val="00C40681"/>
    <w:rsid w:val="00C4084E"/>
    <w:rsid w:val="00C4204D"/>
    <w:rsid w:val="00C42604"/>
    <w:rsid w:val="00C4269B"/>
    <w:rsid w:val="00C42888"/>
    <w:rsid w:val="00C42E31"/>
    <w:rsid w:val="00C431CF"/>
    <w:rsid w:val="00C43296"/>
    <w:rsid w:val="00C433F6"/>
    <w:rsid w:val="00C436F9"/>
    <w:rsid w:val="00C4407B"/>
    <w:rsid w:val="00C446DC"/>
    <w:rsid w:val="00C45A4A"/>
    <w:rsid w:val="00C45DCC"/>
    <w:rsid w:val="00C45E98"/>
    <w:rsid w:val="00C464CF"/>
    <w:rsid w:val="00C47615"/>
    <w:rsid w:val="00C47D0A"/>
    <w:rsid w:val="00C50708"/>
    <w:rsid w:val="00C50933"/>
    <w:rsid w:val="00C50C52"/>
    <w:rsid w:val="00C50EAB"/>
    <w:rsid w:val="00C50EF3"/>
    <w:rsid w:val="00C50F11"/>
    <w:rsid w:val="00C51518"/>
    <w:rsid w:val="00C51992"/>
    <w:rsid w:val="00C51BA1"/>
    <w:rsid w:val="00C51DEB"/>
    <w:rsid w:val="00C52BB6"/>
    <w:rsid w:val="00C52BD3"/>
    <w:rsid w:val="00C53786"/>
    <w:rsid w:val="00C53AC6"/>
    <w:rsid w:val="00C54870"/>
    <w:rsid w:val="00C5495D"/>
    <w:rsid w:val="00C54EA2"/>
    <w:rsid w:val="00C55E4A"/>
    <w:rsid w:val="00C56951"/>
    <w:rsid w:val="00C57196"/>
    <w:rsid w:val="00C57315"/>
    <w:rsid w:val="00C57E25"/>
    <w:rsid w:val="00C600DA"/>
    <w:rsid w:val="00C604C1"/>
    <w:rsid w:val="00C60686"/>
    <w:rsid w:val="00C60D73"/>
    <w:rsid w:val="00C61727"/>
    <w:rsid w:val="00C61839"/>
    <w:rsid w:val="00C61863"/>
    <w:rsid w:val="00C61911"/>
    <w:rsid w:val="00C620A7"/>
    <w:rsid w:val="00C62678"/>
    <w:rsid w:val="00C637CA"/>
    <w:rsid w:val="00C63A07"/>
    <w:rsid w:val="00C64602"/>
    <w:rsid w:val="00C64677"/>
    <w:rsid w:val="00C655B4"/>
    <w:rsid w:val="00C657A3"/>
    <w:rsid w:val="00C65C45"/>
    <w:rsid w:val="00C66182"/>
    <w:rsid w:val="00C676D5"/>
    <w:rsid w:val="00C703A4"/>
    <w:rsid w:val="00C71A59"/>
    <w:rsid w:val="00C72196"/>
    <w:rsid w:val="00C7295B"/>
    <w:rsid w:val="00C7296A"/>
    <w:rsid w:val="00C72A3D"/>
    <w:rsid w:val="00C72A8F"/>
    <w:rsid w:val="00C72C65"/>
    <w:rsid w:val="00C73B39"/>
    <w:rsid w:val="00C73BA4"/>
    <w:rsid w:val="00C73D59"/>
    <w:rsid w:val="00C741A2"/>
    <w:rsid w:val="00C75C4D"/>
    <w:rsid w:val="00C75D6F"/>
    <w:rsid w:val="00C75E5C"/>
    <w:rsid w:val="00C7655E"/>
    <w:rsid w:val="00C76D48"/>
    <w:rsid w:val="00C77695"/>
    <w:rsid w:val="00C80C7E"/>
    <w:rsid w:val="00C81301"/>
    <w:rsid w:val="00C81DAE"/>
    <w:rsid w:val="00C8284F"/>
    <w:rsid w:val="00C82C48"/>
    <w:rsid w:val="00C82CEF"/>
    <w:rsid w:val="00C83B8C"/>
    <w:rsid w:val="00C85BC6"/>
    <w:rsid w:val="00C863DD"/>
    <w:rsid w:val="00C86757"/>
    <w:rsid w:val="00C86C0D"/>
    <w:rsid w:val="00C87687"/>
    <w:rsid w:val="00C87813"/>
    <w:rsid w:val="00C87873"/>
    <w:rsid w:val="00C8798E"/>
    <w:rsid w:val="00C87AA1"/>
    <w:rsid w:val="00C87C29"/>
    <w:rsid w:val="00C87C88"/>
    <w:rsid w:val="00C87EA0"/>
    <w:rsid w:val="00C91025"/>
    <w:rsid w:val="00C911DA"/>
    <w:rsid w:val="00C91F79"/>
    <w:rsid w:val="00C925BE"/>
    <w:rsid w:val="00C925C1"/>
    <w:rsid w:val="00C92B57"/>
    <w:rsid w:val="00C92E76"/>
    <w:rsid w:val="00C93649"/>
    <w:rsid w:val="00C94A56"/>
    <w:rsid w:val="00C952BA"/>
    <w:rsid w:val="00C95333"/>
    <w:rsid w:val="00C9634E"/>
    <w:rsid w:val="00C963BC"/>
    <w:rsid w:val="00C96597"/>
    <w:rsid w:val="00C9665C"/>
    <w:rsid w:val="00C968AA"/>
    <w:rsid w:val="00C9750D"/>
    <w:rsid w:val="00CA0A20"/>
    <w:rsid w:val="00CA0B83"/>
    <w:rsid w:val="00CA14A7"/>
    <w:rsid w:val="00CA15C1"/>
    <w:rsid w:val="00CA2685"/>
    <w:rsid w:val="00CA2E3F"/>
    <w:rsid w:val="00CA3075"/>
    <w:rsid w:val="00CA38FB"/>
    <w:rsid w:val="00CA3A36"/>
    <w:rsid w:val="00CA5D26"/>
    <w:rsid w:val="00CA5F60"/>
    <w:rsid w:val="00CA64B9"/>
    <w:rsid w:val="00CA6B5D"/>
    <w:rsid w:val="00CA6F0A"/>
    <w:rsid w:val="00CA7325"/>
    <w:rsid w:val="00CA75B1"/>
    <w:rsid w:val="00CA7863"/>
    <w:rsid w:val="00CA7B48"/>
    <w:rsid w:val="00CA7DB2"/>
    <w:rsid w:val="00CA7DC3"/>
    <w:rsid w:val="00CA7EF4"/>
    <w:rsid w:val="00CB0429"/>
    <w:rsid w:val="00CB0467"/>
    <w:rsid w:val="00CB0567"/>
    <w:rsid w:val="00CB09A5"/>
    <w:rsid w:val="00CB0B16"/>
    <w:rsid w:val="00CB0C11"/>
    <w:rsid w:val="00CB0CDC"/>
    <w:rsid w:val="00CB1F1A"/>
    <w:rsid w:val="00CB211A"/>
    <w:rsid w:val="00CB2283"/>
    <w:rsid w:val="00CB2350"/>
    <w:rsid w:val="00CB3263"/>
    <w:rsid w:val="00CB3AE9"/>
    <w:rsid w:val="00CB4020"/>
    <w:rsid w:val="00CB4080"/>
    <w:rsid w:val="00CB40DC"/>
    <w:rsid w:val="00CB4453"/>
    <w:rsid w:val="00CB44E2"/>
    <w:rsid w:val="00CB45B0"/>
    <w:rsid w:val="00CB466F"/>
    <w:rsid w:val="00CB49A3"/>
    <w:rsid w:val="00CB514C"/>
    <w:rsid w:val="00CB5756"/>
    <w:rsid w:val="00CB5B33"/>
    <w:rsid w:val="00CB5B65"/>
    <w:rsid w:val="00CB685F"/>
    <w:rsid w:val="00CB6E9F"/>
    <w:rsid w:val="00CB6ED5"/>
    <w:rsid w:val="00CC231F"/>
    <w:rsid w:val="00CC2DB1"/>
    <w:rsid w:val="00CC33B8"/>
    <w:rsid w:val="00CC37D0"/>
    <w:rsid w:val="00CC3E06"/>
    <w:rsid w:val="00CC4254"/>
    <w:rsid w:val="00CC44F1"/>
    <w:rsid w:val="00CC50C4"/>
    <w:rsid w:val="00CC5454"/>
    <w:rsid w:val="00CC5605"/>
    <w:rsid w:val="00CC5930"/>
    <w:rsid w:val="00CC5D28"/>
    <w:rsid w:val="00CC5F0B"/>
    <w:rsid w:val="00CC6530"/>
    <w:rsid w:val="00CC66BE"/>
    <w:rsid w:val="00CC6F19"/>
    <w:rsid w:val="00CC6F79"/>
    <w:rsid w:val="00CC72DC"/>
    <w:rsid w:val="00CC74AD"/>
    <w:rsid w:val="00CC79CF"/>
    <w:rsid w:val="00CC7C7B"/>
    <w:rsid w:val="00CC7C83"/>
    <w:rsid w:val="00CC7DB6"/>
    <w:rsid w:val="00CD027A"/>
    <w:rsid w:val="00CD0F46"/>
    <w:rsid w:val="00CD16C8"/>
    <w:rsid w:val="00CD17F4"/>
    <w:rsid w:val="00CD1969"/>
    <w:rsid w:val="00CD27A0"/>
    <w:rsid w:val="00CD2A13"/>
    <w:rsid w:val="00CD2BB9"/>
    <w:rsid w:val="00CD3343"/>
    <w:rsid w:val="00CD4750"/>
    <w:rsid w:val="00CD4DCF"/>
    <w:rsid w:val="00CD5925"/>
    <w:rsid w:val="00CD5B17"/>
    <w:rsid w:val="00CD6322"/>
    <w:rsid w:val="00CD646A"/>
    <w:rsid w:val="00CD78D8"/>
    <w:rsid w:val="00CE01C0"/>
    <w:rsid w:val="00CE11AD"/>
    <w:rsid w:val="00CE14A4"/>
    <w:rsid w:val="00CE1D6D"/>
    <w:rsid w:val="00CE1EDF"/>
    <w:rsid w:val="00CE20C3"/>
    <w:rsid w:val="00CE24A0"/>
    <w:rsid w:val="00CE2C5D"/>
    <w:rsid w:val="00CE2E44"/>
    <w:rsid w:val="00CE3086"/>
    <w:rsid w:val="00CE3A1E"/>
    <w:rsid w:val="00CE3A4D"/>
    <w:rsid w:val="00CE3A51"/>
    <w:rsid w:val="00CE3DB1"/>
    <w:rsid w:val="00CE3F5A"/>
    <w:rsid w:val="00CE42B7"/>
    <w:rsid w:val="00CE42C9"/>
    <w:rsid w:val="00CE4342"/>
    <w:rsid w:val="00CE4402"/>
    <w:rsid w:val="00CE56DC"/>
    <w:rsid w:val="00CE6137"/>
    <w:rsid w:val="00CE6380"/>
    <w:rsid w:val="00CE6792"/>
    <w:rsid w:val="00CE79E1"/>
    <w:rsid w:val="00CE7D07"/>
    <w:rsid w:val="00CE7E24"/>
    <w:rsid w:val="00CE7FC0"/>
    <w:rsid w:val="00CF004D"/>
    <w:rsid w:val="00CF0395"/>
    <w:rsid w:val="00CF0494"/>
    <w:rsid w:val="00CF0535"/>
    <w:rsid w:val="00CF05E2"/>
    <w:rsid w:val="00CF0E19"/>
    <w:rsid w:val="00CF124B"/>
    <w:rsid w:val="00CF1D73"/>
    <w:rsid w:val="00CF1EFC"/>
    <w:rsid w:val="00CF23DA"/>
    <w:rsid w:val="00CF2B96"/>
    <w:rsid w:val="00CF2E71"/>
    <w:rsid w:val="00CF3110"/>
    <w:rsid w:val="00CF32FB"/>
    <w:rsid w:val="00CF3B28"/>
    <w:rsid w:val="00CF5546"/>
    <w:rsid w:val="00CF56C4"/>
    <w:rsid w:val="00CF5D13"/>
    <w:rsid w:val="00CF6A27"/>
    <w:rsid w:val="00CF6B68"/>
    <w:rsid w:val="00CF6D26"/>
    <w:rsid w:val="00CF7450"/>
    <w:rsid w:val="00CF7516"/>
    <w:rsid w:val="00CF78BD"/>
    <w:rsid w:val="00D00181"/>
    <w:rsid w:val="00D00B21"/>
    <w:rsid w:val="00D00D1F"/>
    <w:rsid w:val="00D0158D"/>
    <w:rsid w:val="00D0175A"/>
    <w:rsid w:val="00D01828"/>
    <w:rsid w:val="00D01E94"/>
    <w:rsid w:val="00D0205B"/>
    <w:rsid w:val="00D02497"/>
    <w:rsid w:val="00D0277E"/>
    <w:rsid w:val="00D030BE"/>
    <w:rsid w:val="00D039AE"/>
    <w:rsid w:val="00D04755"/>
    <w:rsid w:val="00D0495A"/>
    <w:rsid w:val="00D055FB"/>
    <w:rsid w:val="00D05F9C"/>
    <w:rsid w:val="00D05FBB"/>
    <w:rsid w:val="00D0629D"/>
    <w:rsid w:val="00D06CB7"/>
    <w:rsid w:val="00D0749F"/>
    <w:rsid w:val="00D0756E"/>
    <w:rsid w:val="00D07FB2"/>
    <w:rsid w:val="00D10903"/>
    <w:rsid w:val="00D11164"/>
    <w:rsid w:val="00D11233"/>
    <w:rsid w:val="00D1147F"/>
    <w:rsid w:val="00D114F3"/>
    <w:rsid w:val="00D12199"/>
    <w:rsid w:val="00D121C9"/>
    <w:rsid w:val="00D1245E"/>
    <w:rsid w:val="00D1247E"/>
    <w:rsid w:val="00D12F16"/>
    <w:rsid w:val="00D135BA"/>
    <w:rsid w:val="00D13746"/>
    <w:rsid w:val="00D13832"/>
    <w:rsid w:val="00D13A8D"/>
    <w:rsid w:val="00D13B35"/>
    <w:rsid w:val="00D141D6"/>
    <w:rsid w:val="00D145C1"/>
    <w:rsid w:val="00D149BF"/>
    <w:rsid w:val="00D14A55"/>
    <w:rsid w:val="00D151BC"/>
    <w:rsid w:val="00D15924"/>
    <w:rsid w:val="00D15989"/>
    <w:rsid w:val="00D15B2C"/>
    <w:rsid w:val="00D15B93"/>
    <w:rsid w:val="00D15ED9"/>
    <w:rsid w:val="00D16435"/>
    <w:rsid w:val="00D165FA"/>
    <w:rsid w:val="00D16816"/>
    <w:rsid w:val="00D16834"/>
    <w:rsid w:val="00D171FD"/>
    <w:rsid w:val="00D174F7"/>
    <w:rsid w:val="00D1768D"/>
    <w:rsid w:val="00D2035B"/>
    <w:rsid w:val="00D20A76"/>
    <w:rsid w:val="00D20F88"/>
    <w:rsid w:val="00D21D2C"/>
    <w:rsid w:val="00D227B0"/>
    <w:rsid w:val="00D2333E"/>
    <w:rsid w:val="00D23F0C"/>
    <w:rsid w:val="00D242B4"/>
    <w:rsid w:val="00D24B19"/>
    <w:rsid w:val="00D25B8B"/>
    <w:rsid w:val="00D25E2C"/>
    <w:rsid w:val="00D25E5D"/>
    <w:rsid w:val="00D2630F"/>
    <w:rsid w:val="00D2724C"/>
    <w:rsid w:val="00D27C1B"/>
    <w:rsid w:val="00D27C67"/>
    <w:rsid w:val="00D3073A"/>
    <w:rsid w:val="00D309B7"/>
    <w:rsid w:val="00D31BA0"/>
    <w:rsid w:val="00D31D72"/>
    <w:rsid w:val="00D31EB3"/>
    <w:rsid w:val="00D32305"/>
    <w:rsid w:val="00D32371"/>
    <w:rsid w:val="00D32B4D"/>
    <w:rsid w:val="00D33AEF"/>
    <w:rsid w:val="00D33F16"/>
    <w:rsid w:val="00D34A54"/>
    <w:rsid w:val="00D34D2D"/>
    <w:rsid w:val="00D35759"/>
    <w:rsid w:val="00D35BD5"/>
    <w:rsid w:val="00D35E28"/>
    <w:rsid w:val="00D36463"/>
    <w:rsid w:val="00D401D2"/>
    <w:rsid w:val="00D408F2"/>
    <w:rsid w:val="00D40F8F"/>
    <w:rsid w:val="00D4108C"/>
    <w:rsid w:val="00D41588"/>
    <w:rsid w:val="00D416C0"/>
    <w:rsid w:val="00D416CF"/>
    <w:rsid w:val="00D41BD3"/>
    <w:rsid w:val="00D42C0A"/>
    <w:rsid w:val="00D42F64"/>
    <w:rsid w:val="00D43115"/>
    <w:rsid w:val="00D43486"/>
    <w:rsid w:val="00D43816"/>
    <w:rsid w:val="00D439C9"/>
    <w:rsid w:val="00D43EC7"/>
    <w:rsid w:val="00D44016"/>
    <w:rsid w:val="00D440EA"/>
    <w:rsid w:val="00D442E7"/>
    <w:rsid w:val="00D44CA6"/>
    <w:rsid w:val="00D44FF7"/>
    <w:rsid w:val="00D45231"/>
    <w:rsid w:val="00D470F4"/>
    <w:rsid w:val="00D47779"/>
    <w:rsid w:val="00D47E24"/>
    <w:rsid w:val="00D50AD4"/>
    <w:rsid w:val="00D512E8"/>
    <w:rsid w:val="00D51584"/>
    <w:rsid w:val="00D51849"/>
    <w:rsid w:val="00D51A2C"/>
    <w:rsid w:val="00D51F47"/>
    <w:rsid w:val="00D52476"/>
    <w:rsid w:val="00D52ED5"/>
    <w:rsid w:val="00D539FB"/>
    <w:rsid w:val="00D54AA4"/>
    <w:rsid w:val="00D5532F"/>
    <w:rsid w:val="00D5642B"/>
    <w:rsid w:val="00D56C39"/>
    <w:rsid w:val="00D56FC6"/>
    <w:rsid w:val="00D57120"/>
    <w:rsid w:val="00D5785F"/>
    <w:rsid w:val="00D578A3"/>
    <w:rsid w:val="00D6034A"/>
    <w:rsid w:val="00D6037A"/>
    <w:rsid w:val="00D603E7"/>
    <w:rsid w:val="00D606A2"/>
    <w:rsid w:val="00D6093F"/>
    <w:rsid w:val="00D60DE7"/>
    <w:rsid w:val="00D61644"/>
    <w:rsid w:val="00D6176F"/>
    <w:rsid w:val="00D61D70"/>
    <w:rsid w:val="00D61EBA"/>
    <w:rsid w:val="00D62298"/>
    <w:rsid w:val="00D62437"/>
    <w:rsid w:val="00D6271D"/>
    <w:rsid w:val="00D634F4"/>
    <w:rsid w:val="00D63A54"/>
    <w:rsid w:val="00D642C9"/>
    <w:rsid w:val="00D646A5"/>
    <w:rsid w:val="00D648F0"/>
    <w:rsid w:val="00D6518B"/>
    <w:rsid w:val="00D65358"/>
    <w:rsid w:val="00D653DF"/>
    <w:rsid w:val="00D654BE"/>
    <w:rsid w:val="00D65832"/>
    <w:rsid w:val="00D65A59"/>
    <w:rsid w:val="00D65B42"/>
    <w:rsid w:val="00D65CEA"/>
    <w:rsid w:val="00D65E4F"/>
    <w:rsid w:val="00D65F17"/>
    <w:rsid w:val="00D66EB0"/>
    <w:rsid w:val="00D673CC"/>
    <w:rsid w:val="00D67BDE"/>
    <w:rsid w:val="00D67F8E"/>
    <w:rsid w:val="00D7045E"/>
    <w:rsid w:val="00D70572"/>
    <w:rsid w:val="00D70A17"/>
    <w:rsid w:val="00D70A5A"/>
    <w:rsid w:val="00D70D34"/>
    <w:rsid w:val="00D71003"/>
    <w:rsid w:val="00D71F60"/>
    <w:rsid w:val="00D7327F"/>
    <w:rsid w:val="00D74787"/>
    <w:rsid w:val="00D749EE"/>
    <w:rsid w:val="00D74C71"/>
    <w:rsid w:val="00D74C8A"/>
    <w:rsid w:val="00D74D12"/>
    <w:rsid w:val="00D74E3E"/>
    <w:rsid w:val="00D758B8"/>
    <w:rsid w:val="00D75B75"/>
    <w:rsid w:val="00D75CF1"/>
    <w:rsid w:val="00D75F33"/>
    <w:rsid w:val="00D767D3"/>
    <w:rsid w:val="00D76909"/>
    <w:rsid w:val="00D7735F"/>
    <w:rsid w:val="00D7754C"/>
    <w:rsid w:val="00D77672"/>
    <w:rsid w:val="00D77797"/>
    <w:rsid w:val="00D77B06"/>
    <w:rsid w:val="00D77F0E"/>
    <w:rsid w:val="00D77F34"/>
    <w:rsid w:val="00D801B0"/>
    <w:rsid w:val="00D81485"/>
    <w:rsid w:val="00D816DF"/>
    <w:rsid w:val="00D82141"/>
    <w:rsid w:val="00D82241"/>
    <w:rsid w:val="00D8324C"/>
    <w:rsid w:val="00D83A96"/>
    <w:rsid w:val="00D84374"/>
    <w:rsid w:val="00D843BD"/>
    <w:rsid w:val="00D843F4"/>
    <w:rsid w:val="00D847F2"/>
    <w:rsid w:val="00D84983"/>
    <w:rsid w:val="00D854B7"/>
    <w:rsid w:val="00D85DE7"/>
    <w:rsid w:val="00D865BC"/>
    <w:rsid w:val="00D865DD"/>
    <w:rsid w:val="00D86F8A"/>
    <w:rsid w:val="00D8706A"/>
    <w:rsid w:val="00D90BBC"/>
    <w:rsid w:val="00D91AC3"/>
    <w:rsid w:val="00D91B6C"/>
    <w:rsid w:val="00D91DBF"/>
    <w:rsid w:val="00D91DFA"/>
    <w:rsid w:val="00D9258C"/>
    <w:rsid w:val="00D925A6"/>
    <w:rsid w:val="00D92F12"/>
    <w:rsid w:val="00D93098"/>
    <w:rsid w:val="00D93FE6"/>
    <w:rsid w:val="00D943F0"/>
    <w:rsid w:val="00D9440F"/>
    <w:rsid w:val="00D94854"/>
    <w:rsid w:val="00D949B7"/>
    <w:rsid w:val="00D94FD8"/>
    <w:rsid w:val="00D9530D"/>
    <w:rsid w:val="00D9534B"/>
    <w:rsid w:val="00D958A6"/>
    <w:rsid w:val="00D959FD"/>
    <w:rsid w:val="00D96082"/>
    <w:rsid w:val="00D9644B"/>
    <w:rsid w:val="00D96582"/>
    <w:rsid w:val="00D969AD"/>
    <w:rsid w:val="00D969B6"/>
    <w:rsid w:val="00D9703A"/>
    <w:rsid w:val="00D974C5"/>
    <w:rsid w:val="00D975DF"/>
    <w:rsid w:val="00DA0135"/>
    <w:rsid w:val="00DA0174"/>
    <w:rsid w:val="00DA0451"/>
    <w:rsid w:val="00DA05AC"/>
    <w:rsid w:val="00DA075F"/>
    <w:rsid w:val="00DA0AB1"/>
    <w:rsid w:val="00DA0FD4"/>
    <w:rsid w:val="00DA156F"/>
    <w:rsid w:val="00DA1B19"/>
    <w:rsid w:val="00DA1B1B"/>
    <w:rsid w:val="00DA1EEE"/>
    <w:rsid w:val="00DA21FE"/>
    <w:rsid w:val="00DA221F"/>
    <w:rsid w:val="00DA2F5D"/>
    <w:rsid w:val="00DA32FD"/>
    <w:rsid w:val="00DA3445"/>
    <w:rsid w:val="00DA350B"/>
    <w:rsid w:val="00DA4057"/>
    <w:rsid w:val="00DA478A"/>
    <w:rsid w:val="00DA4805"/>
    <w:rsid w:val="00DA48A5"/>
    <w:rsid w:val="00DA4A87"/>
    <w:rsid w:val="00DA5168"/>
    <w:rsid w:val="00DA6366"/>
    <w:rsid w:val="00DA6438"/>
    <w:rsid w:val="00DA6721"/>
    <w:rsid w:val="00DA7437"/>
    <w:rsid w:val="00DA75C7"/>
    <w:rsid w:val="00DA78ED"/>
    <w:rsid w:val="00DA7BBD"/>
    <w:rsid w:val="00DB01FA"/>
    <w:rsid w:val="00DB1321"/>
    <w:rsid w:val="00DB14C1"/>
    <w:rsid w:val="00DB18E5"/>
    <w:rsid w:val="00DB1968"/>
    <w:rsid w:val="00DB1D87"/>
    <w:rsid w:val="00DB2AED"/>
    <w:rsid w:val="00DB2F5E"/>
    <w:rsid w:val="00DB3AFC"/>
    <w:rsid w:val="00DB3E20"/>
    <w:rsid w:val="00DB4F18"/>
    <w:rsid w:val="00DB54A6"/>
    <w:rsid w:val="00DB5A95"/>
    <w:rsid w:val="00DB6DE0"/>
    <w:rsid w:val="00DB78ED"/>
    <w:rsid w:val="00DC0742"/>
    <w:rsid w:val="00DC0913"/>
    <w:rsid w:val="00DC0A83"/>
    <w:rsid w:val="00DC0A9A"/>
    <w:rsid w:val="00DC0CA8"/>
    <w:rsid w:val="00DC106C"/>
    <w:rsid w:val="00DC40B8"/>
    <w:rsid w:val="00DC4126"/>
    <w:rsid w:val="00DC4374"/>
    <w:rsid w:val="00DC49B3"/>
    <w:rsid w:val="00DC4EB6"/>
    <w:rsid w:val="00DC5187"/>
    <w:rsid w:val="00DC5282"/>
    <w:rsid w:val="00DC57D2"/>
    <w:rsid w:val="00DC619F"/>
    <w:rsid w:val="00DC69B5"/>
    <w:rsid w:val="00DC6D93"/>
    <w:rsid w:val="00DC750C"/>
    <w:rsid w:val="00DC7902"/>
    <w:rsid w:val="00DC7C51"/>
    <w:rsid w:val="00DC7E30"/>
    <w:rsid w:val="00DD03C3"/>
    <w:rsid w:val="00DD052B"/>
    <w:rsid w:val="00DD0564"/>
    <w:rsid w:val="00DD066A"/>
    <w:rsid w:val="00DD07F9"/>
    <w:rsid w:val="00DD0C3C"/>
    <w:rsid w:val="00DD0D40"/>
    <w:rsid w:val="00DD0E04"/>
    <w:rsid w:val="00DD0FB0"/>
    <w:rsid w:val="00DD16A2"/>
    <w:rsid w:val="00DD2493"/>
    <w:rsid w:val="00DD3517"/>
    <w:rsid w:val="00DD366C"/>
    <w:rsid w:val="00DD3AB5"/>
    <w:rsid w:val="00DD3CD6"/>
    <w:rsid w:val="00DD5275"/>
    <w:rsid w:val="00DD5F5A"/>
    <w:rsid w:val="00DE00CE"/>
    <w:rsid w:val="00DE01AC"/>
    <w:rsid w:val="00DE0E92"/>
    <w:rsid w:val="00DE105D"/>
    <w:rsid w:val="00DE196A"/>
    <w:rsid w:val="00DE1DC5"/>
    <w:rsid w:val="00DE273F"/>
    <w:rsid w:val="00DE282C"/>
    <w:rsid w:val="00DE2CC8"/>
    <w:rsid w:val="00DE3078"/>
    <w:rsid w:val="00DE39A9"/>
    <w:rsid w:val="00DE3FD3"/>
    <w:rsid w:val="00DE45A7"/>
    <w:rsid w:val="00DE4A2D"/>
    <w:rsid w:val="00DE5298"/>
    <w:rsid w:val="00DE62E8"/>
    <w:rsid w:val="00DE693F"/>
    <w:rsid w:val="00DE702A"/>
    <w:rsid w:val="00DE7156"/>
    <w:rsid w:val="00DE716F"/>
    <w:rsid w:val="00DE7A34"/>
    <w:rsid w:val="00DE7AEE"/>
    <w:rsid w:val="00DF18BF"/>
    <w:rsid w:val="00DF20B4"/>
    <w:rsid w:val="00DF2177"/>
    <w:rsid w:val="00DF2442"/>
    <w:rsid w:val="00DF26A6"/>
    <w:rsid w:val="00DF3362"/>
    <w:rsid w:val="00DF3A96"/>
    <w:rsid w:val="00DF43C9"/>
    <w:rsid w:val="00DF45A7"/>
    <w:rsid w:val="00DF4D06"/>
    <w:rsid w:val="00DF5764"/>
    <w:rsid w:val="00DF57FD"/>
    <w:rsid w:val="00DF6649"/>
    <w:rsid w:val="00DF69F5"/>
    <w:rsid w:val="00DF70D6"/>
    <w:rsid w:val="00DF7419"/>
    <w:rsid w:val="00DF7B0A"/>
    <w:rsid w:val="00DF7E91"/>
    <w:rsid w:val="00DF7F52"/>
    <w:rsid w:val="00E006CC"/>
    <w:rsid w:val="00E00B2A"/>
    <w:rsid w:val="00E00BAC"/>
    <w:rsid w:val="00E01C6D"/>
    <w:rsid w:val="00E026FB"/>
    <w:rsid w:val="00E02B56"/>
    <w:rsid w:val="00E04D78"/>
    <w:rsid w:val="00E04F95"/>
    <w:rsid w:val="00E052F9"/>
    <w:rsid w:val="00E0573C"/>
    <w:rsid w:val="00E05861"/>
    <w:rsid w:val="00E05B34"/>
    <w:rsid w:val="00E05D08"/>
    <w:rsid w:val="00E05D24"/>
    <w:rsid w:val="00E0636E"/>
    <w:rsid w:val="00E065FB"/>
    <w:rsid w:val="00E0684E"/>
    <w:rsid w:val="00E078FE"/>
    <w:rsid w:val="00E10AAD"/>
    <w:rsid w:val="00E10B6E"/>
    <w:rsid w:val="00E10E78"/>
    <w:rsid w:val="00E11005"/>
    <w:rsid w:val="00E11118"/>
    <w:rsid w:val="00E115A1"/>
    <w:rsid w:val="00E12495"/>
    <w:rsid w:val="00E12AE7"/>
    <w:rsid w:val="00E12AFF"/>
    <w:rsid w:val="00E1311F"/>
    <w:rsid w:val="00E13154"/>
    <w:rsid w:val="00E13821"/>
    <w:rsid w:val="00E1398A"/>
    <w:rsid w:val="00E1473B"/>
    <w:rsid w:val="00E1504A"/>
    <w:rsid w:val="00E159B9"/>
    <w:rsid w:val="00E17611"/>
    <w:rsid w:val="00E177E5"/>
    <w:rsid w:val="00E20C80"/>
    <w:rsid w:val="00E20E5F"/>
    <w:rsid w:val="00E21764"/>
    <w:rsid w:val="00E224CD"/>
    <w:rsid w:val="00E229BE"/>
    <w:rsid w:val="00E2362B"/>
    <w:rsid w:val="00E237D1"/>
    <w:rsid w:val="00E23840"/>
    <w:rsid w:val="00E24088"/>
    <w:rsid w:val="00E2427A"/>
    <w:rsid w:val="00E2450B"/>
    <w:rsid w:val="00E24955"/>
    <w:rsid w:val="00E24A26"/>
    <w:rsid w:val="00E24F56"/>
    <w:rsid w:val="00E2570C"/>
    <w:rsid w:val="00E25FCB"/>
    <w:rsid w:val="00E26098"/>
    <w:rsid w:val="00E26278"/>
    <w:rsid w:val="00E26610"/>
    <w:rsid w:val="00E26AC7"/>
    <w:rsid w:val="00E270D1"/>
    <w:rsid w:val="00E27266"/>
    <w:rsid w:val="00E27DCA"/>
    <w:rsid w:val="00E27F44"/>
    <w:rsid w:val="00E30008"/>
    <w:rsid w:val="00E3043D"/>
    <w:rsid w:val="00E309F6"/>
    <w:rsid w:val="00E30B8C"/>
    <w:rsid w:val="00E312C9"/>
    <w:rsid w:val="00E31733"/>
    <w:rsid w:val="00E31B90"/>
    <w:rsid w:val="00E3210C"/>
    <w:rsid w:val="00E33D7E"/>
    <w:rsid w:val="00E341D0"/>
    <w:rsid w:val="00E3428B"/>
    <w:rsid w:val="00E3450D"/>
    <w:rsid w:val="00E34954"/>
    <w:rsid w:val="00E34E42"/>
    <w:rsid w:val="00E35074"/>
    <w:rsid w:val="00E35714"/>
    <w:rsid w:val="00E358C5"/>
    <w:rsid w:val="00E36AE8"/>
    <w:rsid w:val="00E36F45"/>
    <w:rsid w:val="00E3791D"/>
    <w:rsid w:val="00E40BE8"/>
    <w:rsid w:val="00E41C31"/>
    <w:rsid w:val="00E41C6B"/>
    <w:rsid w:val="00E41E8A"/>
    <w:rsid w:val="00E42460"/>
    <w:rsid w:val="00E4444F"/>
    <w:rsid w:val="00E44C5E"/>
    <w:rsid w:val="00E44E53"/>
    <w:rsid w:val="00E46B8B"/>
    <w:rsid w:val="00E47BE2"/>
    <w:rsid w:val="00E47DA1"/>
    <w:rsid w:val="00E501F6"/>
    <w:rsid w:val="00E5051E"/>
    <w:rsid w:val="00E50882"/>
    <w:rsid w:val="00E50993"/>
    <w:rsid w:val="00E51014"/>
    <w:rsid w:val="00E51049"/>
    <w:rsid w:val="00E5236F"/>
    <w:rsid w:val="00E5344E"/>
    <w:rsid w:val="00E53729"/>
    <w:rsid w:val="00E54259"/>
    <w:rsid w:val="00E542B0"/>
    <w:rsid w:val="00E544CD"/>
    <w:rsid w:val="00E54C41"/>
    <w:rsid w:val="00E54E28"/>
    <w:rsid w:val="00E54EA7"/>
    <w:rsid w:val="00E55777"/>
    <w:rsid w:val="00E561F3"/>
    <w:rsid w:val="00E56223"/>
    <w:rsid w:val="00E567F7"/>
    <w:rsid w:val="00E56AF7"/>
    <w:rsid w:val="00E5719E"/>
    <w:rsid w:val="00E57570"/>
    <w:rsid w:val="00E577C6"/>
    <w:rsid w:val="00E57813"/>
    <w:rsid w:val="00E60552"/>
    <w:rsid w:val="00E6057D"/>
    <w:rsid w:val="00E60A2F"/>
    <w:rsid w:val="00E60E49"/>
    <w:rsid w:val="00E6117A"/>
    <w:rsid w:val="00E612FC"/>
    <w:rsid w:val="00E62B03"/>
    <w:rsid w:val="00E63207"/>
    <w:rsid w:val="00E63328"/>
    <w:rsid w:val="00E63B24"/>
    <w:rsid w:val="00E63D02"/>
    <w:rsid w:val="00E64B47"/>
    <w:rsid w:val="00E64F8B"/>
    <w:rsid w:val="00E65C7B"/>
    <w:rsid w:val="00E66048"/>
    <w:rsid w:val="00E66227"/>
    <w:rsid w:val="00E66595"/>
    <w:rsid w:val="00E6664A"/>
    <w:rsid w:val="00E67145"/>
    <w:rsid w:val="00E67313"/>
    <w:rsid w:val="00E67965"/>
    <w:rsid w:val="00E67C1D"/>
    <w:rsid w:val="00E7037A"/>
    <w:rsid w:val="00E7100E"/>
    <w:rsid w:val="00E71776"/>
    <w:rsid w:val="00E7289A"/>
    <w:rsid w:val="00E7292C"/>
    <w:rsid w:val="00E7306A"/>
    <w:rsid w:val="00E73D43"/>
    <w:rsid w:val="00E74C26"/>
    <w:rsid w:val="00E74F07"/>
    <w:rsid w:val="00E7568F"/>
    <w:rsid w:val="00E75782"/>
    <w:rsid w:val="00E757EE"/>
    <w:rsid w:val="00E75823"/>
    <w:rsid w:val="00E7596F"/>
    <w:rsid w:val="00E7611F"/>
    <w:rsid w:val="00E7688E"/>
    <w:rsid w:val="00E76DA1"/>
    <w:rsid w:val="00E77827"/>
    <w:rsid w:val="00E77E80"/>
    <w:rsid w:val="00E77FFB"/>
    <w:rsid w:val="00E80005"/>
    <w:rsid w:val="00E80199"/>
    <w:rsid w:val="00E8108E"/>
    <w:rsid w:val="00E810CA"/>
    <w:rsid w:val="00E81A35"/>
    <w:rsid w:val="00E81AEA"/>
    <w:rsid w:val="00E81F58"/>
    <w:rsid w:val="00E82132"/>
    <w:rsid w:val="00E823D1"/>
    <w:rsid w:val="00E83845"/>
    <w:rsid w:val="00E8387A"/>
    <w:rsid w:val="00E84700"/>
    <w:rsid w:val="00E84760"/>
    <w:rsid w:val="00E84D97"/>
    <w:rsid w:val="00E856C7"/>
    <w:rsid w:val="00E85810"/>
    <w:rsid w:val="00E86709"/>
    <w:rsid w:val="00E86C98"/>
    <w:rsid w:val="00E870F5"/>
    <w:rsid w:val="00E87C38"/>
    <w:rsid w:val="00E9091D"/>
    <w:rsid w:val="00E90DAD"/>
    <w:rsid w:val="00E90EEF"/>
    <w:rsid w:val="00E91093"/>
    <w:rsid w:val="00E91148"/>
    <w:rsid w:val="00E91715"/>
    <w:rsid w:val="00E91DA5"/>
    <w:rsid w:val="00E91F7D"/>
    <w:rsid w:val="00E9271D"/>
    <w:rsid w:val="00E92C87"/>
    <w:rsid w:val="00E93451"/>
    <w:rsid w:val="00E9356A"/>
    <w:rsid w:val="00E94ACF"/>
    <w:rsid w:val="00E950E1"/>
    <w:rsid w:val="00E96323"/>
    <w:rsid w:val="00E967B9"/>
    <w:rsid w:val="00E969B6"/>
    <w:rsid w:val="00E96C65"/>
    <w:rsid w:val="00E96FBA"/>
    <w:rsid w:val="00E97709"/>
    <w:rsid w:val="00E97BD2"/>
    <w:rsid w:val="00E97DBC"/>
    <w:rsid w:val="00EA023C"/>
    <w:rsid w:val="00EA13D0"/>
    <w:rsid w:val="00EA1BAC"/>
    <w:rsid w:val="00EA1FCA"/>
    <w:rsid w:val="00EA2390"/>
    <w:rsid w:val="00EA25F4"/>
    <w:rsid w:val="00EA2E8B"/>
    <w:rsid w:val="00EA2F16"/>
    <w:rsid w:val="00EA346B"/>
    <w:rsid w:val="00EA4C0F"/>
    <w:rsid w:val="00EA5763"/>
    <w:rsid w:val="00EA5916"/>
    <w:rsid w:val="00EA6804"/>
    <w:rsid w:val="00EA798A"/>
    <w:rsid w:val="00EA7F5F"/>
    <w:rsid w:val="00EB0745"/>
    <w:rsid w:val="00EB11A3"/>
    <w:rsid w:val="00EB11D2"/>
    <w:rsid w:val="00EB1436"/>
    <w:rsid w:val="00EB2BF0"/>
    <w:rsid w:val="00EB2DB9"/>
    <w:rsid w:val="00EB4437"/>
    <w:rsid w:val="00EB5C52"/>
    <w:rsid w:val="00EB6165"/>
    <w:rsid w:val="00EB6313"/>
    <w:rsid w:val="00EB648A"/>
    <w:rsid w:val="00EB6BFB"/>
    <w:rsid w:val="00EB6FE3"/>
    <w:rsid w:val="00EC0250"/>
    <w:rsid w:val="00EC0C81"/>
    <w:rsid w:val="00EC254A"/>
    <w:rsid w:val="00EC2917"/>
    <w:rsid w:val="00EC2D53"/>
    <w:rsid w:val="00EC2DC2"/>
    <w:rsid w:val="00EC31BA"/>
    <w:rsid w:val="00EC35BE"/>
    <w:rsid w:val="00EC3B8D"/>
    <w:rsid w:val="00EC3CDD"/>
    <w:rsid w:val="00EC408B"/>
    <w:rsid w:val="00EC5125"/>
    <w:rsid w:val="00EC542C"/>
    <w:rsid w:val="00EC5C99"/>
    <w:rsid w:val="00EC67FC"/>
    <w:rsid w:val="00EC6D8B"/>
    <w:rsid w:val="00EC6E92"/>
    <w:rsid w:val="00EC7156"/>
    <w:rsid w:val="00EC7715"/>
    <w:rsid w:val="00EC7F49"/>
    <w:rsid w:val="00ED007D"/>
    <w:rsid w:val="00ED0172"/>
    <w:rsid w:val="00ED01F3"/>
    <w:rsid w:val="00ED02C0"/>
    <w:rsid w:val="00ED0958"/>
    <w:rsid w:val="00ED0BC8"/>
    <w:rsid w:val="00ED1AA7"/>
    <w:rsid w:val="00ED23C8"/>
    <w:rsid w:val="00ED23E7"/>
    <w:rsid w:val="00ED2E03"/>
    <w:rsid w:val="00ED2E32"/>
    <w:rsid w:val="00ED2E90"/>
    <w:rsid w:val="00ED33CE"/>
    <w:rsid w:val="00ED3FE9"/>
    <w:rsid w:val="00ED425D"/>
    <w:rsid w:val="00ED5073"/>
    <w:rsid w:val="00ED54E0"/>
    <w:rsid w:val="00ED5EFD"/>
    <w:rsid w:val="00ED6076"/>
    <w:rsid w:val="00ED64C1"/>
    <w:rsid w:val="00ED6958"/>
    <w:rsid w:val="00ED6969"/>
    <w:rsid w:val="00ED6F3F"/>
    <w:rsid w:val="00ED7BC3"/>
    <w:rsid w:val="00EE015B"/>
    <w:rsid w:val="00EE11E6"/>
    <w:rsid w:val="00EE141A"/>
    <w:rsid w:val="00EE141D"/>
    <w:rsid w:val="00EE2608"/>
    <w:rsid w:val="00EE43C1"/>
    <w:rsid w:val="00EE5044"/>
    <w:rsid w:val="00EE5696"/>
    <w:rsid w:val="00EE56A1"/>
    <w:rsid w:val="00EE5CAE"/>
    <w:rsid w:val="00EE782D"/>
    <w:rsid w:val="00EE7FD3"/>
    <w:rsid w:val="00EF0972"/>
    <w:rsid w:val="00EF0C64"/>
    <w:rsid w:val="00EF1B12"/>
    <w:rsid w:val="00EF1D17"/>
    <w:rsid w:val="00EF1E6C"/>
    <w:rsid w:val="00EF24BC"/>
    <w:rsid w:val="00EF27DC"/>
    <w:rsid w:val="00EF2E8C"/>
    <w:rsid w:val="00EF2F0C"/>
    <w:rsid w:val="00EF318C"/>
    <w:rsid w:val="00EF37A7"/>
    <w:rsid w:val="00EF3EA3"/>
    <w:rsid w:val="00EF4087"/>
    <w:rsid w:val="00EF433F"/>
    <w:rsid w:val="00EF43A8"/>
    <w:rsid w:val="00EF4DB7"/>
    <w:rsid w:val="00EF4F67"/>
    <w:rsid w:val="00EF5A01"/>
    <w:rsid w:val="00EF5D3D"/>
    <w:rsid w:val="00EF5D44"/>
    <w:rsid w:val="00EF5EF6"/>
    <w:rsid w:val="00EF656E"/>
    <w:rsid w:val="00EF732C"/>
    <w:rsid w:val="00EF73B9"/>
    <w:rsid w:val="00EF74BB"/>
    <w:rsid w:val="00EF7562"/>
    <w:rsid w:val="00EF7587"/>
    <w:rsid w:val="00EF7CAA"/>
    <w:rsid w:val="00F001CE"/>
    <w:rsid w:val="00F00C82"/>
    <w:rsid w:val="00F021C6"/>
    <w:rsid w:val="00F023A2"/>
    <w:rsid w:val="00F02681"/>
    <w:rsid w:val="00F03014"/>
    <w:rsid w:val="00F03B48"/>
    <w:rsid w:val="00F04185"/>
    <w:rsid w:val="00F04864"/>
    <w:rsid w:val="00F049AC"/>
    <w:rsid w:val="00F052B5"/>
    <w:rsid w:val="00F056BB"/>
    <w:rsid w:val="00F0634C"/>
    <w:rsid w:val="00F06D2A"/>
    <w:rsid w:val="00F0789B"/>
    <w:rsid w:val="00F10E6E"/>
    <w:rsid w:val="00F10EA0"/>
    <w:rsid w:val="00F11103"/>
    <w:rsid w:val="00F11252"/>
    <w:rsid w:val="00F1127A"/>
    <w:rsid w:val="00F12B88"/>
    <w:rsid w:val="00F1485F"/>
    <w:rsid w:val="00F15010"/>
    <w:rsid w:val="00F150DE"/>
    <w:rsid w:val="00F151E0"/>
    <w:rsid w:val="00F154A9"/>
    <w:rsid w:val="00F15F16"/>
    <w:rsid w:val="00F15F3B"/>
    <w:rsid w:val="00F16D3C"/>
    <w:rsid w:val="00F17949"/>
    <w:rsid w:val="00F17B9F"/>
    <w:rsid w:val="00F17DD5"/>
    <w:rsid w:val="00F20386"/>
    <w:rsid w:val="00F20404"/>
    <w:rsid w:val="00F2045B"/>
    <w:rsid w:val="00F20B45"/>
    <w:rsid w:val="00F21FF4"/>
    <w:rsid w:val="00F22409"/>
    <w:rsid w:val="00F2340F"/>
    <w:rsid w:val="00F23589"/>
    <w:rsid w:val="00F23DA2"/>
    <w:rsid w:val="00F24363"/>
    <w:rsid w:val="00F24D73"/>
    <w:rsid w:val="00F2551D"/>
    <w:rsid w:val="00F256DD"/>
    <w:rsid w:val="00F258DA"/>
    <w:rsid w:val="00F25C01"/>
    <w:rsid w:val="00F25F7D"/>
    <w:rsid w:val="00F27210"/>
    <w:rsid w:val="00F275C2"/>
    <w:rsid w:val="00F275EB"/>
    <w:rsid w:val="00F27A23"/>
    <w:rsid w:val="00F27B20"/>
    <w:rsid w:val="00F27FAE"/>
    <w:rsid w:val="00F30370"/>
    <w:rsid w:val="00F303A1"/>
    <w:rsid w:val="00F3086C"/>
    <w:rsid w:val="00F309AB"/>
    <w:rsid w:val="00F30D69"/>
    <w:rsid w:val="00F310CF"/>
    <w:rsid w:val="00F3111B"/>
    <w:rsid w:val="00F31499"/>
    <w:rsid w:val="00F315FE"/>
    <w:rsid w:val="00F326FE"/>
    <w:rsid w:val="00F327FC"/>
    <w:rsid w:val="00F32F05"/>
    <w:rsid w:val="00F33AA9"/>
    <w:rsid w:val="00F33D43"/>
    <w:rsid w:val="00F341D7"/>
    <w:rsid w:val="00F341E0"/>
    <w:rsid w:val="00F34292"/>
    <w:rsid w:val="00F34B5C"/>
    <w:rsid w:val="00F34ED6"/>
    <w:rsid w:val="00F35488"/>
    <w:rsid w:val="00F358BD"/>
    <w:rsid w:val="00F35AC3"/>
    <w:rsid w:val="00F361E3"/>
    <w:rsid w:val="00F36669"/>
    <w:rsid w:val="00F367BE"/>
    <w:rsid w:val="00F3689D"/>
    <w:rsid w:val="00F37B62"/>
    <w:rsid w:val="00F37BBC"/>
    <w:rsid w:val="00F37EAF"/>
    <w:rsid w:val="00F40370"/>
    <w:rsid w:val="00F42A94"/>
    <w:rsid w:val="00F42F93"/>
    <w:rsid w:val="00F4338E"/>
    <w:rsid w:val="00F4361C"/>
    <w:rsid w:val="00F439B2"/>
    <w:rsid w:val="00F43B64"/>
    <w:rsid w:val="00F44B48"/>
    <w:rsid w:val="00F44D6F"/>
    <w:rsid w:val="00F45107"/>
    <w:rsid w:val="00F45143"/>
    <w:rsid w:val="00F454DE"/>
    <w:rsid w:val="00F456C9"/>
    <w:rsid w:val="00F45820"/>
    <w:rsid w:val="00F45C36"/>
    <w:rsid w:val="00F45E62"/>
    <w:rsid w:val="00F47142"/>
    <w:rsid w:val="00F4716C"/>
    <w:rsid w:val="00F472F6"/>
    <w:rsid w:val="00F47670"/>
    <w:rsid w:val="00F47755"/>
    <w:rsid w:val="00F47932"/>
    <w:rsid w:val="00F47EE0"/>
    <w:rsid w:val="00F501CE"/>
    <w:rsid w:val="00F50825"/>
    <w:rsid w:val="00F50CBF"/>
    <w:rsid w:val="00F51113"/>
    <w:rsid w:val="00F511E5"/>
    <w:rsid w:val="00F5141E"/>
    <w:rsid w:val="00F51D94"/>
    <w:rsid w:val="00F5226E"/>
    <w:rsid w:val="00F52798"/>
    <w:rsid w:val="00F527B8"/>
    <w:rsid w:val="00F53385"/>
    <w:rsid w:val="00F53F59"/>
    <w:rsid w:val="00F5434A"/>
    <w:rsid w:val="00F549A5"/>
    <w:rsid w:val="00F549F1"/>
    <w:rsid w:val="00F54A71"/>
    <w:rsid w:val="00F5535D"/>
    <w:rsid w:val="00F55943"/>
    <w:rsid w:val="00F55CA6"/>
    <w:rsid w:val="00F55D19"/>
    <w:rsid w:val="00F560B7"/>
    <w:rsid w:val="00F564F1"/>
    <w:rsid w:val="00F5683A"/>
    <w:rsid w:val="00F56A34"/>
    <w:rsid w:val="00F57812"/>
    <w:rsid w:val="00F57F83"/>
    <w:rsid w:val="00F603C7"/>
    <w:rsid w:val="00F611EC"/>
    <w:rsid w:val="00F614B3"/>
    <w:rsid w:val="00F61DAC"/>
    <w:rsid w:val="00F6242B"/>
    <w:rsid w:val="00F62618"/>
    <w:rsid w:val="00F627E0"/>
    <w:rsid w:val="00F62947"/>
    <w:rsid w:val="00F62A61"/>
    <w:rsid w:val="00F62B96"/>
    <w:rsid w:val="00F62D90"/>
    <w:rsid w:val="00F63C9C"/>
    <w:rsid w:val="00F6452B"/>
    <w:rsid w:val="00F646B0"/>
    <w:rsid w:val="00F64A48"/>
    <w:rsid w:val="00F6546D"/>
    <w:rsid w:val="00F655F4"/>
    <w:rsid w:val="00F660C5"/>
    <w:rsid w:val="00F66570"/>
    <w:rsid w:val="00F666D2"/>
    <w:rsid w:val="00F668C9"/>
    <w:rsid w:val="00F66D19"/>
    <w:rsid w:val="00F6740C"/>
    <w:rsid w:val="00F6762F"/>
    <w:rsid w:val="00F6788E"/>
    <w:rsid w:val="00F67CC2"/>
    <w:rsid w:val="00F7003D"/>
    <w:rsid w:val="00F71C48"/>
    <w:rsid w:val="00F7212D"/>
    <w:rsid w:val="00F721DC"/>
    <w:rsid w:val="00F72627"/>
    <w:rsid w:val="00F72904"/>
    <w:rsid w:val="00F7339F"/>
    <w:rsid w:val="00F74335"/>
    <w:rsid w:val="00F747CD"/>
    <w:rsid w:val="00F75348"/>
    <w:rsid w:val="00F75736"/>
    <w:rsid w:val="00F75F4C"/>
    <w:rsid w:val="00F765C2"/>
    <w:rsid w:val="00F76803"/>
    <w:rsid w:val="00F76C06"/>
    <w:rsid w:val="00F76EC2"/>
    <w:rsid w:val="00F7789A"/>
    <w:rsid w:val="00F8043C"/>
    <w:rsid w:val="00F804C2"/>
    <w:rsid w:val="00F804EC"/>
    <w:rsid w:val="00F8165F"/>
    <w:rsid w:val="00F819C1"/>
    <w:rsid w:val="00F823DE"/>
    <w:rsid w:val="00F82D4B"/>
    <w:rsid w:val="00F82EA0"/>
    <w:rsid w:val="00F83C29"/>
    <w:rsid w:val="00F83F9C"/>
    <w:rsid w:val="00F844E2"/>
    <w:rsid w:val="00F85D34"/>
    <w:rsid w:val="00F86D84"/>
    <w:rsid w:val="00F87B6C"/>
    <w:rsid w:val="00F87CEA"/>
    <w:rsid w:val="00F87D6B"/>
    <w:rsid w:val="00F9020A"/>
    <w:rsid w:val="00F91A31"/>
    <w:rsid w:val="00F91D0C"/>
    <w:rsid w:val="00F93654"/>
    <w:rsid w:val="00F943E8"/>
    <w:rsid w:val="00F946CF"/>
    <w:rsid w:val="00F94CFF"/>
    <w:rsid w:val="00F95536"/>
    <w:rsid w:val="00F958B3"/>
    <w:rsid w:val="00F95D04"/>
    <w:rsid w:val="00F963BE"/>
    <w:rsid w:val="00F96402"/>
    <w:rsid w:val="00F9664B"/>
    <w:rsid w:val="00F96C2D"/>
    <w:rsid w:val="00F97164"/>
    <w:rsid w:val="00F97E7F"/>
    <w:rsid w:val="00FA0306"/>
    <w:rsid w:val="00FA0690"/>
    <w:rsid w:val="00FA0912"/>
    <w:rsid w:val="00FA0F1B"/>
    <w:rsid w:val="00FA15FB"/>
    <w:rsid w:val="00FA1B18"/>
    <w:rsid w:val="00FA1C30"/>
    <w:rsid w:val="00FA1E5D"/>
    <w:rsid w:val="00FA1F72"/>
    <w:rsid w:val="00FA21C0"/>
    <w:rsid w:val="00FA2571"/>
    <w:rsid w:val="00FA27DD"/>
    <w:rsid w:val="00FA2D66"/>
    <w:rsid w:val="00FA2DFE"/>
    <w:rsid w:val="00FA349A"/>
    <w:rsid w:val="00FA36E3"/>
    <w:rsid w:val="00FA3E96"/>
    <w:rsid w:val="00FA3EEA"/>
    <w:rsid w:val="00FA3F44"/>
    <w:rsid w:val="00FA4293"/>
    <w:rsid w:val="00FA436A"/>
    <w:rsid w:val="00FA4C42"/>
    <w:rsid w:val="00FA4F4E"/>
    <w:rsid w:val="00FA5924"/>
    <w:rsid w:val="00FA59AB"/>
    <w:rsid w:val="00FA5B60"/>
    <w:rsid w:val="00FA5C2C"/>
    <w:rsid w:val="00FA5CFC"/>
    <w:rsid w:val="00FA611C"/>
    <w:rsid w:val="00FA69C2"/>
    <w:rsid w:val="00FA7730"/>
    <w:rsid w:val="00FA788E"/>
    <w:rsid w:val="00FA7DFF"/>
    <w:rsid w:val="00FB0721"/>
    <w:rsid w:val="00FB0EDB"/>
    <w:rsid w:val="00FB1AF6"/>
    <w:rsid w:val="00FB1D4F"/>
    <w:rsid w:val="00FB2415"/>
    <w:rsid w:val="00FB26E5"/>
    <w:rsid w:val="00FB3BA4"/>
    <w:rsid w:val="00FB42C9"/>
    <w:rsid w:val="00FB4D0E"/>
    <w:rsid w:val="00FB529A"/>
    <w:rsid w:val="00FB55B2"/>
    <w:rsid w:val="00FB5904"/>
    <w:rsid w:val="00FB5A52"/>
    <w:rsid w:val="00FB5B3E"/>
    <w:rsid w:val="00FB5D85"/>
    <w:rsid w:val="00FB5E56"/>
    <w:rsid w:val="00FB64F4"/>
    <w:rsid w:val="00FB6778"/>
    <w:rsid w:val="00FB67EE"/>
    <w:rsid w:val="00FB6A66"/>
    <w:rsid w:val="00FB6CC7"/>
    <w:rsid w:val="00FB7348"/>
    <w:rsid w:val="00FB7AB1"/>
    <w:rsid w:val="00FB7E2B"/>
    <w:rsid w:val="00FB7F68"/>
    <w:rsid w:val="00FC0A33"/>
    <w:rsid w:val="00FC1026"/>
    <w:rsid w:val="00FC11EF"/>
    <w:rsid w:val="00FC1C37"/>
    <w:rsid w:val="00FC1CAD"/>
    <w:rsid w:val="00FC1CB3"/>
    <w:rsid w:val="00FC3198"/>
    <w:rsid w:val="00FC3214"/>
    <w:rsid w:val="00FC33E5"/>
    <w:rsid w:val="00FC5266"/>
    <w:rsid w:val="00FC5472"/>
    <w:rsid w:val="00FC5A80"/>
    <w:rsid w:val="00FC5FCF"/>
    <w:rsid w:val="00FC65E5"/>
    <w:rsid w:val="00FC6801"/>
    <w:rsid w:val="00FC6AF0"/>
    <w:rsid w:val="00FC7746"/>
    <w:rsid w:val="00FC7BC9"/>
    <w:rsid w:val="00FC7DF6"/>
    <w:rsid w:val="00FC7F70"/>
    <w:rsid w:val="00FD000E"/>
    <w:rsid w:val="00FD007F"/>
    <w:rsid w:val="00FD0CB0"/>
    <w:rsid w:val="00FD12FA"/>
    <w:rsid w:val="00FD1781"/>
    <w:rsid w:val="00FD1D59"/>
    <w:rsid w:val="00FD27CC"/>
    <w:rsid w:val="00FD2A17"/>
    <w:rsid w:val="00FD2A7C"/>
    <w:rsid w:val="00FD2BF7"/>
    <w:rsid w:val="00FD2C5F"/>
    <w:rsid w:val="00FD2CD3"/>
    <w:rsid w:val="00FD306D"/>
    <w:rsid w:val="00FD317A"/>
    <w:rsid w:val="00FD36D3"/>
    <w:rsid w:val="00FD3A45"/>
    <w:rsid w:val="00FD3B04"/>
    <w:rsid w:val="00FD3B69"/>
    <w:rsid w:val="00FD3BCC"/>
    <w:rsid w:val="00FD3CAB"/>
    <w:rsid w:val="00FD4094"/>
    <w:rsid w:val="00FD4205"/>
    <w:rsid w:val="00FD4884"/>
    <w:rsid w:val="00FD4B84"/>
    <w:rsid w:val="00FD4FDC"/>
    <w:rsid w:val="00FD53CE"/>
    <w:rsid w:val="00FD595B"/>
    <w:rsid w:val="00FD5CF3"/>
    <w:rsid w:val="00FD6369"/>
    <w:rsid w:val="00FD6C61"/>
    <w:rsid w:val="00FD7D50"/>
    <w:rsid w:val="00FE026D"/>
    <w:rsid w:val="00FE04FC"/>
    <w:rsid w:val="00FE0F11"/>
    <w:rsid w:val="00FE134B"/>
    <w:rsid w:val="00FE1422"/>
    <w:rsid w:val="00FE1619"/>
    <w:rsid w:val="00FE17C0"/>
    <w:rsid w:val="00FE18F0"/>
    <w:rsid w:val="00FE21B4"/>
    <w:rsid w:val="00FE2CD7"/>
    <w:rsid w:val="00FE381D"/>
    <w:rsid w:val="00FE3E18"/>
    <w:rsid w:val="00FE433C"/>
    <w:rsid w:val="00FE44AA"/>
    <w:rsid w:val="00FE4AEA"/>
    <w:rsid w:val="00FE4CF5"/>
    <w:rsid w:val="00FE522C"/>
    <w:rsid w:val="00FE5539"/>
    <w:rsid w:val="00FE69B4"/>
    <w:rsid w:val="00FE6DC2"/>
    <w:rsid w:val="00FE7D45"/>
    <w:rsid w:val="00FE7F08"/>
    <w:rsid w:val="00FF0618"/>
    <w:rsid w:val="00FF14E1"/>
    <w:rsid w:val="00FF18AA"/>
    <w:rsid w:val="00FF2355"/>
    <w:rsid w:val="00FF3142"/>
    <w:rsid w:val="00FF3B22"/>
    <w:rsid w:val="00FF40F7"/>
    <w:rsid w:val="00FF4118"/>
    <w:rsid w:val="00FF4FE1"/>
    <w:rsid w:val="00FF53D0"/>
    <w:rsid w:val="00FF587C"/>
    <w:rsid w:val="00FF640D"/>
    <w:rsid w:val="00FF65BA"/>
    <w:rsid w:val="00FF6983"/>
    <w:rsid w:val="00FF6A54"/>
    <w:rsid w:val="00FF70E8"/>
    <w:rsid w:val="00FF710D"/>
    <w:rsid w:val="00FF71C7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75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" w:qFormat="1"/>
    <w:lsdException w:name="List Number" w:semiHidden="0" w:unhideWhenUsed="0" w:qFormat="1"/>
    <w:lsdException w:name="List 2" w:qFormat="1"/>
    <w:lsdException w:name="List 4" w:semiHidden="0" w:unhideWhenUsed="0"/>
    <w:lsdException w:name="List 5" w:semiHidden="0" w:unhideWhenUsed="0"/>
    <w:lsdException w:name="List Number 2" w:qFormat="1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rsid w:val="00BC112D"/>
  </w:style>
  <w:style w:type="paragraph" w:styleId="1">
    <w:name w:val="heading 1"/>
    <w:aliases w:val="HD1"/>
    <w:next w:val="Bodycopy"/>
    <w:link w:val="1Char"/>
    <w:autoRedefine/>
    <w:qFormat/>
    <w:rsid w:val="00BA57BD"/>
    <w:pPr>
      <w:keepNext/>
      <w:keepLines/>
      <w:pageBreakBefore/>
      <w:numPr>
        <w:numId w:val="42"/>
      </w:numPr>
      <w:pBdr>
        <w:top w:val="single" w:sz="48" w:space="1" w:color="auto"/>
      </w:pBdr>
      <w:tabs>
        <w:tab w:val="left" w:pos="2520"/>
      </w:tabs>
      <w:spacing w:before="120" w:after="240"/>
      <w:ind w:right="720"/>
      <w:outlineLvl w:val="0"/>
    </w:pPr>
    <w:rPr>
      <w:rFonts w:asciiTheme="majorEastAsia" w:eastAsiaTheme="majorEastAsia" w:hAnsiTheme="majorEastAsia" w:cs="Arial"/>
      <w:b/>
      <w:sz w:val="24"/>
      <w:szCs w:val="24"/>
      <w:lang w:eastAsia="zh-CN"/>
    </w:rPr>
  </w:style>
  <w:style w:type="paragraph" w:styleId="22">
    <w:name w:val="heading 2"/>
    <w:aliases w:val="HD2"/>
    <w:next w:val="Bodycopy"/>
    <w:link w:val="2Char"/>
    <w:autoRedefine/>
    <w:qFormat/>
    <w:rsid w:val="003B7BF3"/>
    <w:pPr>
      <w:keepNext/>
      <w:keepLines/>
      <w:pBdr>
        <w:top w:val="single" w:sz="48" w:space="1" w:color="auto"/>
      </w:pBdr>
      <w:spacing w:before="240" w:after="120" w:line="300" w:lineRule="auto"/>
      <w:ind w:right="5761"/>
      <w:outlineLvl w:val="1"/>
    </w:pPr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paragraph" w:styleId="31">
    <w:name w:val="heading 3"/>
    <w:next w:val="Bodycopy"/>
    <w:link w:val="3Char"/>
    <w:autoRedefine/>
    <w:qFormat/>
    <w:rsid w:val="004D66F3"/>
    <w:pPr>
      <w:keepNext/>
      <w:keepLines/>
      <w:widowControl w:val="0"/>
      <w:spacing w:before="60"/>
      <w:outlineLvl w:val="2"/>
    </w:pPr>
    <w:rPr>
      <w:rFonts w:asciiTheme="majorEastAsia" w:eastAsia="宋体" w:hAnsiTheme="majorEastAsia" w:cs="Arial"/>
      <w:b/>
      <w:color w:val="002060"/>
      <w:lang w:val="en-GB"/>
    </w:rPr>
  </w:style>
  <w:style w:type="paragraph" w:styleId="41">
    <w:name w:val="heading 4"/>
    <w:aliases w:val="heading 4"/>
    <w:next w:val="Bodycopy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51">
    <w:name w:val="heading 5"/>
    <w:basedOn w:val="a3"/>
    <w:next w:val="Bodycopy"/>
    <w:qFormat/>
    <w:rsid w:val="00D0277E"/>
    <w:pPr>
      <w:spacing w:before="180"/>
      <w:outlineLvl w:val="4"/>
    </w:pPr>
    <w:rPr>
      <w:i/>
    </w:rPr>
  </w:style>
  <w:style w:type="paragraph" w:styleId="6">
    <w:name w:val="heading 6"/>
    <w:basedOn w:val="a3"/>
    <w:next w:val="a3"/>
    <w:qFormat/>
    <w:rsid w:val="00726958"/>
    <w:pPr>
      <w:outlineLvl w:val="5"/>
    </w:pPr>
    <w:rPr>
      <w:i/>
    </w:rPr>
  </w:style>
  <w:style w:type="paragraph" w:styleId="7">
    <w:name w:val="heading 7"/>
    <w:basedOn w:val="a3"/>
    <w:next w:val="a3"/>
    <w:qFormat/>
    <w:rsid w:val="00726958"/>
    <w:pPr>
      <w:outlineLvl w:val="6"/>
    </w:pPr>
    <w:rPr>
      <w:i/>
    </w:rPr>
  </w:style>
  <w:style w:type="paragraph" w:styleId="8">
    <w:name w:val="heading 8"/>
    <w:basedOn w:val="a3"/>
    <w:next w:val="a3"/>
    <w:qFormat/>
    <w:rsid w:val="00726958"/>
    <w:pPr>
      <w:outlineLvl w:val="7"/>
    </w:pPr>
    <w:rPr>
      <w:i/>
    </w:rPr>
  </w:style>
  <w:style w:type="paragraph" w:styleId="9">
    <w:name w:val="heading 9"/>
    <w:basedOn w:val="a3"/>
    <w:next w:val="a3"/>
    <w:qFormat/>
    <w:rsid w:val="00726958"/>
    <w:pPr>
      <w:outlineLvl w:val="8"/>
    </w:pPr>
    <w:rPr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Bodycopybold">
    <w:name w:val="Body copy bold"/>
    <w:autoRedefine/>
    <w:rsid w:val="00A74409"/>
    <w:pPr>
      <w:spacing w:before="40" w:after="40" w:line="240" w:lineRule="exact"/>
    </w:pPr>
    <w:rPr>
      <w:rFonts w:ascii="Arial" w:eastAsia="宋体" w:hAnsi="Arial" w:cs="宋体"/>
      <w:b/>
      <w:color w:val="000000"/>
      <w:lang w:val="en-GB" w:eastAsia="zh-CN"/>
    </w:rPr>
  </w:style>
  <w:style w:type="paragraph" w:styleId="a7">
    <w:name w:val="footer"/>
    <w:basedOn w:val="a3"/>
    <w:link w:val="Char"/>
    <w:uiPriority w:val="99"/>
    <w:rsid w:val="00A70DB8"/>
    <w:pPr>
      <w:tabs>
        <w:tab w:val="center" w:pos="4680"/>
        <w:tab w:val="right" w:pos="9360"/>
      </w:tabs>
    </w:pPr>
    <w:rPr>
      <w:snapToGrid w:val="0"/>
      <w:sz w:val="16"/>
    </w:rPr>
  </w:style>
  <w:style w:type="character" w:styleId="a8">
    <w:name w:val="Hyperlink"/>
    <w:basedOn w:val="a4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20"/>
    <w:autoRedefine/>
    <w:qFormat/>
    <w:rsid w:val="00E757EE"/>
    <w:pPr>
      <w:numPr>
        <w:numId w:val="17"/>
      </w:numPr>
      <w:spacing w:after="60"/>
      <w:ind w:left="720"/>
    </w:pPr>
    <w:rPr>
      <w:sz w:val="20"/>
    </w:rPr>
  </w:style>
  <w:style w:type="paragraph" w:customStyle="1" w:styleId="Bullet1">
    <w:name w:val="Bullet 1"/>
    <w:basedOn w:val="a"/>
    <w:autoRedefine/>
    <w:qFormat/>
    <w:rsid w:val="006052F1"/>
    <w:pPr>
      <w:spacing w:after="60"/>
    </w:pPr>
  </w:style>
  <w:style w:type="paragraph" w:styleId="10">
    <w:name w:val="toc 1"/>
    <w:basedOn w:val="a3"/>
    <w:next w:val="a3"/>
    <w:autoRedefine/>
    <w:uiPriority w:val="39"/>
    <w:rsid w:val="00993762"/>
    <w:pPr>
      <w:spacing w:before="120" w:after="120"/>
    </w:pPr>
    <w:rPr>
      <w:rFonts w:asciiTheme="minorHAnsi" w:hAnsiTheme="minorHAnsi"/>
      <w:b/>
      <w:bCs/>
      <w:caps/>
    </w:rPr>
  </w:style>
  <w:style w:type="paragraph" w:styleId="23">
    <w:name w:val="toc 2"/>
    <w:basedOn w:val="a3"/>
    <w:next w:val="a3"/>
    <w:autoRedefine/>
    <w:uiPriority w:val="39"/>
    <w:rsid w:val="005A03CA"/>
    <w:pPr>
      <w:tabs>
        <w:tab w:val="left" w:pos="731"/>
        <w:tab w:val="right" w:leader="dot" w:pos="9350"/>
      </w:tabs>
      <w:ind w:left="200"/>
    </w:pPr>
    <w:rPr>
      <w:rFonts w:asciiTheme="minorHAnsi" w:hAnsiTheme="minorHAnsi"/>
      <w:b/>
      <w:smallCaps/>
    </w:rPr>
  </w:style>
  <w:style w:type="paragraph" w:styleId="32">
    <w:name w:val="toc 3"/>
    <w:basedOn w:val="a3"/>
    <w:next w:val="a3"/>
    <w:autoRedefine/>
    <w:uiPriority w:val="39"/>
    <w:rsid w:val="00F51113"/>
    <w:pPr>
      <w:ind w:left="400"/>
    </w:pPr>
    <w:rPr>
      <w:rFonts w:asciiTheme="minorHAnsi" w:hAnsiTheme="minorHAnsi"/>
      <w:iCs/>
    </w:rPr>
  </w:style>
  <w:style w:type="paragraph" w:styleId="42">
    <w:name w:val="toc 4"/>
    <w:basedOn w:val="a3"/>
    <w:next w:val="a3"/>
    <w:autoRedefine/>
    <w:uiPriority w:val="39"/>
    <w:rsid w:val="00C7296A"/>
    <w:pPr>
      <w:tabs>
        <w:tab w:val="right" w:leader="dot" w:pos="9350"/>
      </w:tabs>
      <w:ind w:left="737"/>
    </w:pPr>
    <w:rPr>
      <w:rFonts w:asciiTheme="minorHAnsi" w:hAnsiTheme="minorHAnsi"/>
      <w:sz w:val="18"/>
      <w:szCs w:val="18"/>
    </w:rPr>
  </w:style>
  <w:style w:type="paragraph" w:styleId="52">
    <w:name w:val="toc 5"/>
    <w:basedOn w:val="a3"/>
    <w:next w:val="a3"/>
    <w:uiPriority w:val="39"/>
    <w:rsid w:val="00176BE9"/>
    <w:pPr>
      <w:ind w:left="800"/>
    </w:pPr>
    <w:rPr>
      <w:rFonts w:asciiTheme="minorHAnsi" w:hAnsiTheme="minorHAnsi"/>
      <w:sz w:val="18"/>
      <w:szCs w:val="18"/>
    </w:rPr>
  </w:style>
  <w:style w:type="paragraph" w:styleId="60">
    <w:name w:val="toc 6"/>
    <w:basedOn w:val="a3"/>
    <w:next w:val="a3"/>
    <w:uiPriority w:val="39"/>
    <w:rsid w:val="00176BE9"/>
    <w:pPr>
      <w:ind w:left="1000"/>
    </w:pPr>
    <w:rPr>
      <w:rFonts w:asciiTheme="minorHAnsi" w:hAnsiTheme="minorHAnsi"/>
      <w:sz w:val="18"/>
      <w:szCs w:val="18"/>
    </w:rPr>
  </w:style>
  <w:style w:type="paragraph" w:styleId="70">
    <w:name w:val="toc 7"/>
    <w:basedOn w:val="a3"/>
    <w:next w:val="a3"/>
    <w:uiPriority w:val="39"/>
    <w:rsid w:val="00176BE9"/>
    <w:pPr>
      <w:ind w:left="1200"/>
    </w:pPr>
    <w:rPr>
      <w:rFonts w:asciiTheme="minorHAnsi" w:hAnsiTheme="minorHAnsi"/>
      <w:sz w:val="18"/>
      <w:szCs w:val="18"/>
    </w:rPr>
  </w:style>
  <w:style w:type="paragraph" w:styleId="80">
    <w:name w:val="toc 8"/>
    <w:basedOn w:val="a3"/>
    <w:next w:val="a3"/>
    <w:uiPriority w:val="39"/>
    <w:rsid w:val="00176BE9"/>
    <w:pPr>
      <w:ind w:left="1400"/>
    </w:pPr>
    <w:rPr>
      <w:rFonts w:asciiTheme="minorHAnsi" w:hAnsiTheme="minorHAnsi"/>
      <w:sz w:val="18"/>
      <w:szCs w:val="18"/>
    </w:rPr>
  </w:style>
  <w:style w:type="paragraph" w:styleId="90">
    <w:name w:val="toc 9"/>
    <w:basedOn w:val="a3"/>
    <w:next w:val="a3"/>
    <w:uiPriority w:val="39"/>
    <w:rsid w:val="00176BE9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">
    <w:name w:val="Table"/>
    <w:basedOn w:val="a3"/>
    <w:semiHidden/>
    <w:rsid w:val="00176BE9"/>
    <w:pPr>
      <w:framePr w:hSpace="187" w:wrap="around" w:vAnchor="text" w:hAnchor="text" w:y="1"/>
    </w:pPr>
  </w:style>
  <w:style w:type="paragraph" w:customStyle="1" w:styleId="DocumentControlInformation">
    <w:name w:val="Document Control Information"/>
    <w:autoRedefine/>
    <w:rsid w:val="00E84760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a3"/>
    <w:autoRedefine/>
    <w:qFormat/>
    <w:rsid w:val="00DF4D06"/>
    <w:pPr>
      <w:spacing w:before="40" w:after="40"/>
    </w:pPr>
    <w:rPr>
      <w:sz w:val="18"/>
      <w:lang w:eastAsia="zh-CN"/>
    </w:rPr>
  </w:style>
  <w:style w:type="paragraph" w:customStyle="1" w:styleId="StyleTitleLeft281">
    <w:name w:val="Style Title + Left:  2.81&quot;"/>
    <w:basedOn w:val="a3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a7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4"/>
      </w:numPr>
      <w:ind w:left="1080"/>
    </w:pPr>
  </w:style>
  <w:style w:type="paragraph" w:customStyle="1" w:styleId="Tablehead1">
    <w:name w:val="Tablehead1"/>
    <w:basedOn w:val="a3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0">
    <w:name w:val="Outline List 2"/>
    <w:basedOn w:val="a6"/>
    <w:semiHidden/>
    <w:rsid w:val="00176BE9"/>
    <w:pPr>
      <w:numPr>
        <w:numId w:val="2"/>
      </w:numPr>
    </w:pPr>
  </w:style>
  <w:style w:type="numbering" w:styleId="111111">
    <w:name w:val="Outline List 1"/>
    <w:basedOn w:val="a6"/>
    <w:semiHidden/>
    <w:rsid w:val="00176BE9"/>
    <w:pPr>
      <w:numPr>
        <w:numId w:val="3"/>
      </w:numPr>
    </w:pPr>
  </w:style>
  <w:style w:type="numbering" w:styleId="a0">
    <w:name w:val="Outline List 3"/>
    <w:basedOn w:val="a6"/>
    <w:semiHidden/>
    <w:rsid w:val="00176BE9"/>
    <w:pPr>
      <w:numPr>
        <w:numId w:val="4"/>
      </w:numPr>
    </w:pPr>
  </w:style>
  <w:style w:type="character" w:customStyle="1" w:styleId="Char0">
    <w:name w:val="正文文本缩进 Char"/>
    <w:basedOn w:val="a4"/>
    <w:link w:val="a9"/>
    <w:semiHidden/>
    <w:rsid w:val="00FC6AF0"/>
    <w:rPr>
      <w:rFonts w:ascii="Arial" w:hAnsi="Arial"/>
    </w:rPr>
  </w:style>
  <w:style w:type="paragraph" w:styleId="a9">
    <w:name w:val="Body Text Indent"/>
    <w:basedOn w:val="a3"/>
    <w:link w:val="Char0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E84760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aa">
    <w:name w:val="Closing"/>
    <w:basedOn w:val="a3"/>
    <w:semiHidden/>
    <w:rsid w:val="00176BE9"/>
    <w:pPr>
      <w:ind w:left="4320"/>
    </w:pPr>
  </w:style>
  <w:style w:type="paragraph" w:styleId="ab">
    <w:name w:val="Date"/>
    <w:basedOn w:val="a3"/>
    <w:next w:val="a3"/>
    <w:semiHidden/>
    <w:rsid w:val="00176BE9"/>
  </w:style>
  <w:style w:type="paragraph" w:styleId="ac">
    <w:name w:val="E-mail Signature"/>
    <w:basedOn w:val="a3"/>
    <w:semiHidden/>
    <w:rsid w:val="00176BE9"/>
  </w:style>
  <w:style w:type="paragraph" w:styleId="ad">
    <w:name w:val="envelope address"/>
    <w:basedOn w:val="a3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e">
    <w:name w:val="envelope return"/>
    <w:basedOn w:val="a3"/>
    <w:semiHidden/>
    <w:rsid w:val="00176BE9"/>
    <w:rPr>
      <w:rFonts w:cs="Arial"/>
    </w:rPr>
  </w:style>
  <w:style w:type="character" w:styleId="af">
    <w:name w:val="FollowedHyperlink"/>
    <w:basedOn w:val="a4"/>
    <w:semiHidden/>
    <w:rsid w:val="00176BE9"/>
    <w:rPr>
      <w:color w:val="800080"/>
      <w:u w:val="single"/>
    </w:rPr>
  </w:style>
  <w:style w:type="character" w:styleId="HTML">
    <w:name w:val="HTML Acronym"/>
    <w:basedOn w:val="a4"/>
    <w:semiHidden/>
    <w:rsid w:val="00176BE9"/>
  </w:style>
  <w:style w:type="paragraph" w:styleId="HTML0">
    <w:name w:val="HTML Address"/>
    <w:basedOn w:val="a3"/>
    <w:semiHidden/>
    <w:rsid w:val="00176BE9"/>
    <w:rPr>
      <w:i/>
      <w:iCs/>
    </w:rPr>
  </w:style>
  <w:style w:type="character" w:styleId="HTML1">
    <w:name w:val="HTML Cite"/>
    <w:basedOn w:val="a4"/>
    <w:semiHidden/>
    <w:rsid w:val="00176BE9"/>
    <w:rPr>
      <w:i/>
      <w:iCs/>
    </w:rPr>
  </w:style>
  <w:style w:type="character" w:styleId="HTML2">
    <w:name w:val="HTML Code"/>
    <w:basedOn w:val="a4"/>
    <w:semiHidden/>
    <w:rsid w:val="00176BE9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semiHidden/>
    <w:rsid w:val="00176BE9"/>
    <w:rPr>
      <w:i/>
      <w:iCs/>
    </w:rPr>
  </w:style>
  <w:style w:type="character" w:styleId="HTML4">
    <w:name w:val="HTML Keyboard"/>
    <w:basedOn w:val="a4"/>
    <w:semiHidden/>
    <w:rsid w:val="00176BE9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3"/>
    <w:semiHidden/>
    <w:rsid w:val="00176BE9"/>
    <w:rPr>
      <w:rFonts w:ascii="Courier New" w:hAnsi="Courier New" w:cs="Courier New"/>
    </w:rPr>
  </w:style>
  <w:style w:type="character" w:styleId="HTML6">
    <w:name w:val="HTML Sample"/>
    <w:basedOn w:val="a4"/>
    <w:semiHidden/>
    <w:rsid w:val="00176BE9"/>
    <w:rPr>
      <w:rFonts w:ascii="Courier New" w:hAnsi="Courier New" w:cs="Courier New"/>
    </w:rPr>
  </w:style>
  <w:style w:type="character" w:styleId="HTML7">
    <w:name w:val="HTML Typewriter"/>
    <w:basedOn w:val="a4"/>
    <w:semiHidden/>
    <w:rsid w:val="00176BE9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semiHidden/>
    <w:rsid w:val="00176BE9"/>
    <w:rPr>
      <w:i/>
      <w:iCs/>
    </w:rPr>
  </w:style>
  <w:style w:type="character" w:styleId="af0">
    <w:name w:val="line number"/>
    <w:basedOn w:val="a4"/>
    <w:semiHidden/>
    <w:rsid w:val="00176BE9"/>
  </w:style>
  <w:style w:type="paragraph" w:styleId="a1">
    <w:name w:val="List"/>
    <w:basedOn w:val="Bodycopy"/>
    <w:autoRedefine/>
    <w:semiHidden/>
    <w:qFormat/>
    <w:rsid w:val="00BB2DF1"/>
    <w:pPr>
      <w:numPr>
        <w:numId w:val="18"/>
      </w:numPr>
      <w:spacing w:after="0"/>
    </w:pPr>
  </w:style>
  <w:style w:type="paragraph" w:styleId="21">
    <w:name w:val="List 2"/>
    <w:basedOn w:val="Bodycopy"/>
    <w:autoRedefine/>
    <w:semiHidden/>
    <w:qFormat/>
    <w:rsid w:val="00E33D7E"/>
    <w:pPr>
      <w:numPr>
        <w:numId w:val="13"/>
      </w:numPr>
      <w:spacing w:after="0"/>
    </w:pPr>
  </w:style>
  <w:style w:type="paragraph" w:styleId="33">
    <w:name w:val="List 3"/>
    <w:basedOn w:val="a3"/>
    <w:semiHidden/>
    <w:rsid w:val="00176BE9"/>
    <w:pPr>
      <w:ind w:left="1080" w:hanging="360"/>
    </w:pPr>
  </w:style>
  <w:style w:type="paragraph" w:styleId="43">
    <w:name w:val="List 4"/>
    <w:basedOn w:val="a3"/>
    <w:semiHidden/>
    <w:rsid w:val="00176BE9"/>
    <w:pPr>
      <w:ind w:left="1440" w:hanging="360"/>
    </w:pPr>
  </w:style>
  <w:style w:type="paragraph" w:styleId="53">
    <w:name w:val="List 5"/>
    <w:basedOn w:val="a3"/>
    <w:semiHidden/>
    <w:rsid w:val="00176BE9"/>
    <w:pPr>
      <w:ind w:left="1800" w:hanging="360"/>
    </w:pPr>
  </w:style>
  <w:style w:type="paragraph" w:styleId="a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20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30">
    <w:name w:val="List Bullet 3"/>
    <w:basedOn w:val="a3"/>
    <w:autoRedefine/>
    <w:semiHidden/>
    <w:rsid w:val="00176BE9"/>
    <w:pPr>
      <w:numPr>
        <w:numId w:val="7"/>
      </w:numPr>
    </w:pPr>
  </w:style>
  <w:style w:type="paragraph" w:styleId="40">
    <w:name w:val="List Bullet 4"/>
    <w:basedOn w:val="a3"/>
    <w:autoRedefine/>
    <w:semiHidden/>
    <w:rsid w:val="00176BE9"/>
    <w:pPr>
      <w:numPr>
        <w:numId w:val="8"/>
      </w:numPr>
    </w:pPr>
  </w:style>
  <w:style w:type="paragraph" w:styleId="50">
    <w:name w:val="List Bullet 5"/>
    <w:basedOn w:val="a3"/>
    <w:autoRedefine/>
    <w:semiHidden/>
    <w:rsid w:val="00176BE9"/>
    <w:pPr>
      <w:numPr>
        <w:numId w:val="9"/>
      </w:numPr>
    </w:pPr>
  </w:style>
  <w:style w:type="paragraph" w:styleId="af1">
    <w:name w:val="List Continue"/>
    <w:basedOn w:val="a3"/>
    <w:semiHidden/>
    <w:rsid w:val="00176BE9"/>
    <w:pPr>
      <w:spacing w:after="120"/>
      <w:ind w:left="360"/>
    </w:pPr>
  </w:style>
  <w:style w:type="paragraph" w:styleId="24">
    <w:name w:val="List Continue 2"/>
    <w:basedOn w:val="a3"/>
    <w:semiHidden/>
    <w:rsid w:val="00176BE9"/>
    <w:pPr>
      <w:spacing w:after="120"/>
      <w:ind w:left="720"/>
    </w:pPr>
  </w:style>
  <w:style w:type="paragraph" w:styleId="34">
    <w:name w:val="List Continue 3"/>
    <w:basedOn w:val="a3"/>
    <w:semiHidden/>
    <w:rsid w:val="00176BE9"/>
    <w:pPr>
      <w:spacing w:after="120"/>
      <w:ind w:left="1080"/>
    </w:pPr>
  </w:style>
  <w:style w:type="paragraph" w:styleId="44">
    <w:name w:val="List Continue 4"/>
    <w:basedOn w:val="a3"/>
    <w:semiHidden/>
    <w:rsid w:val="00176BE9"/>
    <w:pPr>
      <w:spacing w:after="120"/>
      <w:ind w:left="1440"/>
    </w:pPr>
  </w:style>
  <w:style w:type="paragraph" w:styleId="54">
    <w:name w:val="List Continue 5"/>
    <w:basedOn w:val="a3"/>
    <w:semiHidden/>
    <w:rsid w:val="00176BE9"/>
    <w:pPr>
      <w:spacing w:after="120"/>
      <w:ind w:left="1800"/>
    </w:pPr>
  </w:style>
  <w:style w:type="paragraph" w:styleId="a2">
    <w:name w:val="List Number"/>
    <w:basedOn w:val="a3"/>
    <w:link w:val="Char1"/>
    <w:qFormat/>
    <w:rsid w:val="00A61555"/>
    <w:pPr>
      <w:numPr>
        <w:numId w:val="23"/>
      </w:numPr>
      <w:spacing w:after="60"/>
    </w:pPr>
  </w:style>
  <w:style w:type="paragraph" w:styleId="2">
    <w:name w:val="List Number 2"/>
    <w:basedOn w:val="a3"/>
    <w:qFormat/>
    <w:rsid w:val="00800EEB"/>
    <w:pPr>
      <w:numPr>
        <w:numId w:val="21"/>
      </w:numPr>
      <w:spacing w:after="60"/>
    </w:pPr>
  </w:style>
  <w:style w:type="paragraph" w:styleId="3">
    <w:name w:val="List Number 3"/>
    <w:basedOn w:val="a3"/>
    <w:semiHidden/>
    <w:rsid w:val="00176BE9"/>
    <w:pPr>
      <w:numPr>
        <w:numId w:val="10"/>
      </w:numPr>
    </w:pPr>
  </w:style>
  <w:style w:type="paragraph" w:styleId="4">
    <w:name w:val="List Number 4"/>
    <w:basedOn w:val="a3"/>
    <w:semiHidden/>
    <w:rsid w:val="00176BE9"/>
    <w:pPr>
      <w:numPr>
        <w:numId w:val="11"/>
      </w:numPr>
    </w:pPr>
  </w:style>
  <w:style w:type="paragraph" w:styleId="5">
    <w:name w:val="List Number 5"/>
    <w:basedOn w:val="a3"/>
    <w:semiHidden/>
    <w:rsid w:val="00176BE9"/>
    <w:pPr>
      <w:numPr>
        <w:numId w:val="12"/>
      </w:numPr>
    </w:pPr>
  </w:style>
  <w:style w:type="paragraph" w:styleId="af2">
    <w:name w:val="Message Header"/>
    <w:basedOn w:val="a3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af3">
    <w:name w:val="Normal (Web)"/>
    <w:basedOn w:val="a3"/>
    <w:uiPriority w:val="99"/>
    <w:semiHidden/>
    <w:rsid w:val="00176BE9"/>
    <w:rPr>
      <w:sz w:val="24"/>
      <w:szCs w:val="24"/>
    </w:rPr>
  </w:style>
  <w:style w:type="paragraph" w:styleId="af4">
    <w:name w:val="Normal Indent"/>
    <w:basedOn w:val="a3"/>
    <w:semiHidden/>
    <w:rsid w:val="00176BE9"/>
    <w:pPr>
      <w:ind w:left="720"/>
    </w:pPr>
  </w:style>
  <w:style w:type="paragraph" w:styleId="af5">
    <w:name w:val="Note Heading"/>
    <w:basedOn w:val="a3"/>
    <w:next w:val="a3"/>
    <w:semiHidden/>
    <w:rsid w:val="00176BE9"/>
  </w:style>
  <w:style w:type="paragraph" w:styleId="af6">
    <w:name w:val="Plain Text"/>
    <w:basedOn w:val="a3"/>
    <w:semiHidden/>
    <w:rsid w:val="00176BE9"/>
    <w:rPr>
      <w:rFonts w:ascii="Courier New" w:hAnsi="Courier New" w:cs="Courier New"/>
    </w:rPr>
  </w:style>
  <w:style w:type="paragraph" w:styleId="af7">
    <w:name w:val="Salutation"/>
    <w:basedOn w:val="a3"/>
    <w:next w:val="a3"/>
    <w:semiHidden/>
    <w:rsid w:val="00176BE9"/>
  </w:style>
  <w:style w:type="paragraph" w:styleId="af8">
    <w:name w:val="Signature"/>
    <w:basedOn w:val="a3"/>
    <w:semiHidden/>
    <w:rsid w:val="00176BE9"/>
    <w:pPr>
      <w:ind w:left="4320"/>
    </w:pPr>
  </w:style>
  <w:style w:type="table" w:styleId="11">
    <w:name w:val="Table 3D effects 1"/>
    <w:basedOn w:val="a5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5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semiHidden/>
    <w:rsid w:val="00176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5"/>
    <w:semiHidden/>
    <w:rsid w:val="00176BE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5"/>
    <w:semiHidden/>
    <w:rsid w:val="00176BE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5"/>
    <w:semiHidden/>
    <w:rsid w:val="00176BE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orful 2"/>
    <w:basedOn w:val="a5"/>
    <w:semiHidden/>
    <w:rsid w:val="00176BE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5"/>
    <w:semiHidden/>
    <w:rsid w:val="00176BE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umns 1"/>
    <w:basedOn w:val="a5"/>
    <w:semiHidden/>
    <w:rsid w:val="00176BE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umns 2"/>
    <w:basedOn w:val="a5"/>
    <w:semiHidden/>
    <w:rsid w:val="00176BE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umns 3"/>
    <w:basedOn w:val="a5"/>
    <w:semiHidden/>
    <w:rsid w:val="00176BE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5"/>
    <w:semiHidden/>
    <w:rsid w:val="00176BE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5"/>
    <w:semiHidden/>
    <w:rsid w:val="00176BE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9">
    <w:name w:val="Table Contemporary"/>
    <w:basedOn w:val="a5"/>
    <w:semiHidden/>
    <w:rsid w:val="00176BE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a">
    <w:name w:val="Table Elegant"/>
    <w:basedOn w:val="a5"/>
    <w:semiHidden/>
    <w:rsid w:val="00176B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Grid"/>
    <w:basedOn w:val="a5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 1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Grid 2"/>
    <w:basedOn w:val="a5"/>
    <w:semiHidden/>
    <w:rsid w:val="00176BE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5"/>
    <w:semiHidden/>
    <w:rsid w:val="00176BE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5"/>
    <w:semiHidden/>
    <w:rsid w:val="00176BE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5"/>
    <w:semiHidden/>
    <w:rsid w:val="00176BE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semiHidden/>
    <w:rsid w:val="00176BE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List 1"/>
    <w:basedOn w:val="a5"/>
    <w:semiHidden/>
    <w:rsid w:val="00176BE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5"/>
    <w:semiHidden/>
    <w:rsid w:val="00176BE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5"/>
    <w:semiHidden/>
    <w:rsid w:val="00176BE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Professional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5"/>
    <w:semiHidden/>
    <w:rsid w:val="00176BE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5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5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5"/>
    <w:semiHidden/>
    <w:rsid w:val="00176BE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Theme"/>
    <w:basedOn w:val="a5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Web 1"/>
    <w:basedOn w:val="a5"/>
    <w:semiHidden/>
    <w:rsid w:val="00176BE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5"/>
    <w:semiHidden/>
    <w:rsid w:val="00176BE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5"/>
    <w:semiHidden/>
    <w:rsid w:val="00176BE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7"/>
      </w:numPr>
    </w:pPr>
  </w:style>
  <w:style w:type="paragraph" w:customStyle="1" w:styleId="ListNumberLast">
    <w:name w:val="List Number Last"/>
    <w:basedOn w:val="a2"/>
    <w:link w:val="ListNumberLastChar"/>
    <w:rsid w:val="00187FEC"/>
  </w:style>
  <w:style w:type="character" w:customStyle="1" w:styleId="1Char">
    <w:name w:val="标题 1 Char"/>
    <w:aliases w:val="HD1 Char"/>
    <w:basedOn w:val="a4"/>
    <w:link w:val="1"/>
    <w:rsid w:val="00BA57BD"/>
    <w:rPr>
      <w:rFonts w:asciiTheme="majorEastAsia" w:eastAsiaTheme="majorEastAsia" w:hAnsiTheme="majorEastAsia" w:cs="Arial"/>
      <w:b/>
      <w:sz w:val="24"/>
      <w:szCs w:val="24"/>
      <w:lang w:eastAsia="zh-CN"/>
    </w:rPr>
  </w:style>
  <w:style w:type="character" w:customStyle="1" w:styleId="Char1">
    <w:name w:val="列表编号 Char"/>
    <w:basedOn w:val="a4"/>
    <w:link w:val="a2"/>
    <w:rsid w:val="00A61555"/>
    <w:rPr>
      <w:rFonts w:ascii="Arial" w:hAnsi="Arial"/>
    </w:rPr>
  </w:style>
  <w:style w:type="character" w:customStyle="1" w:styleId="ListNumberLastChar">
    <w:name w:val="List Number Last Char"/>
    <w:basedOn w:val="Char1"/>
    <w:link w:val="ListNumberLast"/>
    <w:rsid w:val="00187FEC"/>
    <w:rPr>
      <w:rFonts w:ascii="Arial" w:hAnsi="Arial"/>
    </w:rPr>
  </w:style>
  <w:style w:type="paragraph" w:styleId="afe">
    <w:name w:val="Balloon Text"/>
    <w:basedOn w:val="a3"/>
    <w:link w:val="Char2"/>
    <w:rsid w:val="0087668A"/>
    <w:rPr>
      <w:rFonts w:ascii="Tahoma" w:hAnsi="Tahoma" w:cs="Tahoma"/>
      <w:sz w:val="16"/>
      <w:szCs w:val="16"/>
    </w:rPr>
  </w:style>
  <w:style w:type="paragraph" w:customStyle="1" w:styleId="numbullet1">
    <w:name w:val="numbullet1"/>
    <w:basedOn w:val="a3"/>
    <w:qFormat/>
    <w:rsid w:val="00E24955"/>
    <w:pPr>
      <w:numPr>
        <w:numId w:val="19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a3"/>
    <w:rsid w:val="00E24955"/>
    <w:pPr>
      <w:numPr>
        <w:numId w:val="20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a3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BA57BD"/>
    <w:pPr>
      <w:spacing w:before="240" w:after="180"/>
    </w:pPr>
    <w:rPr>
      <w:rFonts w:ascii="Arial" w:hAnsi="Arial" w:cs="Arial"/>
      <w:b/>
      <w:sz w:val="24"/>
      <w:szCs w:val="24"/>
      <w:lang w:eastAsia="zh-CN"/>
    </w:rPr>
  </w:style>
  <w:style w:type="character" w:customStyle="1" w:styleId="DocumentInformationChar">
    <w:name w:val="Document Information Char"/>
    <w:basedOn w:val="a4"/>
    <w:link w:val="DocumentInformation"/>
    <w:rsid w:val="00BA57BD"/>
    <w:rPr>
      <w:rFonts w:ascii="Arial" w:hAnsi="Arial" w:cs="Arial"/>
      <w:b/>
      <w:sz w:val="24"/>
      <w:szCs w:val="24"/>
      <w:lang w:eastAsia="zh-CN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basedOn w:val="a4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Char">
    <w:name w:val="页脚 Char"/>
    <w:basedOn w:val="a4"/>
    <w:link w:val="a7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Char2">
    <w:name w:val="批注框文本 Char"/>
    <w:basedOn w:val="a4"/>
    <w:link w:val="afe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901D53"/>
    <w:pPr>
      <w:autoSpaceDE w:val="0"/>
      <w:autoSpaceDN w:val="0"/>
      <w:adjustRightInd w:val="0"/>
      <w:spacing w:after="120" w:line="276" w:lineRule="auto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aff">
    <w:name w:val="Placeholder Text"/>
    <w:basedOn w:val="a4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EF5D3D"/>
    <w:pPr>
      <w:spacing w:after="120" w:line="280" w:lineRule="exact"/>
    </w:pPr>
    <w:rPr>
      <w:rFonts w:ascii="宋体" w:eastAsia="宋体" w:hAnsi="宋体" w:cs="宋体"/>
      <w:color w:val="000000"/>
      <w:lang w:val="en-GB" w:eastAsia="zh-CN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21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a1"/>
    <w:autoRedefine/>
    <w:rsid w:val="00460FC2"/>
    <w:pPr>
      <w:numPr>
        <w:numId w:val="16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4"/>
      </w:numPr>
    </w:pPr>
  </w:style>
  <w:style w:type="numbering" w:customStyle="1" w:styleId="List1">
    <w:name w:val="List 1"/>
    <w:uiPriority w:val="99"/>
    <w:rsid w:val="00460FC2"/>
    <w:pPr>
      <w:numPr>
        <w:numId w:val="15"/>
      </w:numPr>
    </w:pPr>
  </w:style>
  <w:style w:type="character" w:customStyle="1" w:styleId="3Char">
    <w:name w:val="标题 3 Char"/>
    <w:basedOn w:val="a4"/>
    <w:link w:val="31"/>
    <w:rsid w:val="004D66F3"/>
    <w:rPr>
      <w:rFonts w:asciiTheme="majorEastAsia" w:eastAsia="宋体" w:hAnsiTheme="majorEastAsia" w:cs="Arial"/>
      <w:b/>
      <w:color w:val="002060"/>
      <w:lang w:val="en-GB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2"/>
      </w:numPr>
      <w:spacing w:before="20" w:after="20"/>
    </w:pPr>
  </w:style>
  <w:style w:type="paragraph" w:styleId="aff0">
    <w:name w:val="header"/>
    <w:basedOn w:val="a3"/>
    <w:link w:val="Char3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Char3">
    <w:name w:val="页眉 Char"/>
    <w:basedOn w:val="a4"/>
    <w:link w:val="aff0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29"/>
      </w:numPr>
      <w:ind w:left="216" w:hanging="216"/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5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0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6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8"/>
      </w:numPr>
    </w:pPr>
  </w:style>
  <w:style w:type="numbering" w:customStyle="1" w:styleId="Style5">
    <w:name w:val="Style5"/>
    <w:uiPriority w:val="99"/>
    <w:rsid w:val="00417F17"/>
    <w:pPr>
      <w:numPr>
        <w:numId w:val="29"/>
      </w:numPr>
    </w:pPr>
  </w:style>
  <w:style w:type="character" w:customStyle="1" w:styleId="InstructionsChar">
    <w:name w:val="Instructions Char"/>
    <w:basedOn w:val="a4"/>
    <w:link w:val="Instructions"/>
    <w:rsid w:val="00E224CD"/>
    <w:rPr>
      <w:rFonts w:ascii="Arial" w:eastAsia="Times" w:hAnsi="Arial"/>
      <w:color w:val="0000FF"/>
      <w:lang w:val="en-GB"/>
    </w:rPr>
  </w:style>
  <w:style w:type="paragraph" w:styleId="1a">
    <w:name w:val="index 1"/>
    <w:basedOn w:val="a3"/>
    <w:next w:val="a3"/>
    <w:autoRedefine/>
    <w:rsid w:val="00E224CD"/>
    <w:pPr>
      <w:spacing w:after="120"/>
      <w:ind w:left="200" w:hanging="200"/>
    </w:pPr>
    <w:rPr>
      <w:szCs w:val="24"/>
    </w:rPr>
  </w:style>
  <w:style w:type="paragraph" w:customStyle="1" w:styleId="ColumnName">
    <w:name w:val="Column Name"/>
    <w:next w:val="a3"/>
    <w:rsid w:val="00E224CD"/>
    <w:pPr>
      <w:keepNext/>
      <w:widowControl w:val="0"/>
      <w:spacing w:line="240" w:lineRule="atLeast"/>
    </w:pPr>
    <w:rPr>
      <w:rFonts w:ascii="Arial" w:hAnsi="Arial"/>
      <w:b/>
    </w:rPr>
  </w:style>
  <w:style w:type="character" w:customStyle="1" w:styleId="Document2">
    <w:name w:val="Document 2"/>
    <w:basedOn w:val="a4"/>
    <w:rsid w:val="00E224CD"/>
    <w:rPr>
      <w:noProof w:val="0"/>
      <w:lang w:val="en-US"/>
    </w:rPr>
  </w:style>
  <w:style w:type="paragraph" w:customStyle="1" w:styleId="FileName">
    <w:name w:val="FileName"/>
    <w:basedOn w:val="Bodycopy"/>
    <w:rsid w:val="00A91981"/>
    <w:rPr>
      <w:color w:val="auto"/>
    </w:rPr>
  </w:style>
  <w:style w:type="paragraph" w:customStyle="1" w:styleId="TableText0">
    <w:name w:val="Table Text"/>
    <w:link w:val="TableTextChar"/>
    <w:rsid w:val="0016104E"/>
    <w:pPr>
      <w:spacing w:before="40" w:after="20"/>
    </w:pPr>
    <w:rPr>
      <w:rFonts w:ascii="Arial" w:hAnsi="Arial"/>
      <w:color w:val="000000"/>
    </w:rPr>
  </w:style>
  <w:style w:type="character" w:customStyle="1" w:styleId="TableTextChar">
    <w:name w:val="Table Text Char"/>
    <w:basedOn w:val="a4"/>
    <w:link w:val="TableText0"/>
    <w:locked/>
    <w:rsid w:val="0016104E"/>
    <w:rPr>
      <w:rFonts w:ascii="Arial" w:hAnsi="Arial"/>
      <w:color w:val="000000"/>
      <w:lang w:val="en-US" w:eastAsia="en-US" w:bidi="ar-SA"/>
    </w:rPr>
  </w:style>
  <w:style w:type="paragraph" w:styleId="aff1">
    <w:name w:val="List Paragraph"/>
    <w:aliases w:val="Figure_name,List Paragraph1"/>
    <w:basedOn w:val="a3"/>
    <w:link w:val="Char4"/>
    <w:uiPriority w:val="34"/>
    <w:qFormat/>
    <w:rsid w:val="00CD027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val="nl-BE" w:eastAsia="zh-CN"/>
    </w:rPr>
  </w:style>
  <w:style w:type="character" w:styleId="aff2">
    <w:name w:val="annotation reference"/>
    <w:basedOn w:val="a4"/>
    <w:rsid w:val="008F6BC0"/>
    <w:rPr>
      <w:sz w:val="16"/>
      <w:szCs w:val="16"/>
    </w:rPr>
  </w:style>
  <w:style w:type="paragraph" w:styleId="aff3">
    <w:name w:val="annotation text"/>
    <w:basedOn w:val="a3"/>
    <w:link w:val="Char5"/>
    <w:rsid w:val="008F6BC0"/>
  </w:style>
  <w:style w:type="character" w:customStyle="1" w:styleId="Char5">
    <w:name w:val="批注文字 Char"/>
    <w:basedOn w:val="a4"/>
    <w:link w:val="aff3"/>
    <w:rsid w:val="008F6BC0"/>
    <w:rPr>
      <w:rFonts w:ascii="Arial" w:hAnsi="Arial"/>
      <w:lang w:val="en-US" w:eastAsia="en-US"/>
    </w:rPr>
  </w:style>
  <w:style w:type="paragraph" w:styleId="aff4">
    <w:name w:val="annotation subject"/>
    <w:basedOn w:val="aff3"/>
    <w:next w:val="aff3"/>
    <w:link w:val="Char6"/>
    <w:rsid w:val="008F6BC0"/>
    <w:rPr>
      <w:b/>
      <w:bCs/>
    </w:rPr>
  </w:style>
  <w:style w:type="character" w:customStyle="1" w:styleId="Char6">
    <w:name w:val="批注主题 Char"/>
    <w:basedOn w:val="Char5"/>
    <w:link w:val="aff4"/>
    <w:rsid w:val="008F6BC0"/>
    <w:rPr>
      <w:rFonts w:ascii="Arial" w:hAnsi="Arial"/>
      <w:b/>
      <w:bCs/>
      <w:lang w:val="en-US" w:eastAsia="en-US"/>
    </w:rPr>
  </w:style>
  <w:style w:type="paragraph" w:customStyle="1" w:styleId="tablebullet20">
    <w:name w:val="tablebullet2"/>
    <w:basedOn w:val="a3"/>
    <w:rsid w:val="007D1D96"/>
    <w:pPr>
      <w:spacing w:before="20" w:after="20"/>
      <w:ind w:left="408" w:hanging="180"/>
    </w:pPr>
    <w:rPr>
      <w:rFonts w:eastAsia="Calibri" w:cs="Arial"/>
      <w:color w:val="0000FF"/>
      <w:sz w:val="18"/>
      <w:szCs w:val="18"/>
    </w:rPr>
  </w:style>
  <w:style w:type="paragraph" w:customStyle="1" w:styleId="ArialParagraph">
    <w:name w:val="Arial Paragraph"/>
    <w:basedOn w:val="a3"/>
    <w:autoRedefine/>
    <w:rsid w:val="005878E9"/>
    <w:pPr>
      <w:spacing w:before="240" w:after="120"/>
    </w:pPr>
    <w:rPr>
      <w:rFonts w:cs="Arial"/>
      <w:b/>
      <w:bCs/>
    </w:rPr>
  </w:style>
  <w:style w:type="paragraph" w:customStyle="1" w:styleId="description">
    <w:name w:val="description"/>
    <w:basedOn w:val="22"/>
    <w:rsid w:val="004F013F"/>
    <w:pPr>
      <w:spacing w:before="0" w:after="240"/>
      <w:outlineLvl w:val="9"/>
    </w:pPr>
    <w:rPr>
      <w:rFonts w:eastAsia="Times New Roman"/>
      <w:b w:val="0"/>
      <w:lang w:val="en-US"/>
    </w:rPr>
  </w:style>
  <w:style w:type="paragraph" w:customStyle="1" w:styleId="Text4">
    <w:name w:val="Text 4"/>
    <w:basedOn w:val="a3"/>
    <w:autoRedefine/>
    <w:rsid w:val="00A012AB"/>
    <w:pPr>
      <w:numPr>
        <w:numId w:val="31"/>
      </w:numPr>
    </w:pPr>
    <w:rPr>
      <w:rFonts w:eastAsia="宋体"/>
    </w:rPr>
  </w:style>
  <w:style w:type="paragraph" w:styleId="aff5">
    <w:name w:val="Body Text"/>
    <w:aliases w:val="body text,????,?y????×?,?y?????,正文文字,?y????¡Á?,?y????,bt,?y???????¨¬?¡§|?,?y????????¡§???¡ì|?,?y???,?y?????¡§¡é?,?y?????¨¢?,建议书标准,Body Text(ch),Intent-1,正文文字-2,b,b1,Body"/>
    <w:basedOn w:val="a3"/>
    <w:link w:val="Char7"/>
    <w:rsid w:val="009A63BC"/>
    <w:pPr>
      <w:spacing w:after="120"/>
    </w:pPr>
  </w:style>
  <w:style w:type="character" w:customStyle="1" w:styleId="Char7">
    <w:name w:val="正文文本 Char"/>
    <w:aliases w:val="body text Char,???? Char,?y????×? Char,?y????? Char,正文文字 Char,?y????¡Á? Char,?y???? Char,bt Char,?y???????¨¬?¡§|? Char,?y????????¡§???¡ì|? Char,?y??? Char,?y?????¡§¡é? Char,?y?????¨¢? Char,建议书标准 Char,Body Text(ch) Char,Intent-1 Char,b Char"/>
    <w:basedOn w:val="a4"/>
    <w:link w:val="aff5"/>
    <w:rsid w:val="009A63BC"/>
    <w:rPr>
      <w:rFonts w:ascii="Arial" w:hAnsi="Arial"/>
    </w:rPr>
  </w:style>
  <w:style w:type="character" w:customStyle="1" w:styleId="HighlightedVariable">
    <w:name w:val="Highlighted Variable"/>
    <w:rsid w:val="009A63BC"/>
    <w:rPr>
      <w:rFonts w:ascii="Arial" w:hAnsi="Arial"/>
      <w:color w:val="0000FF"/>
    </w:rPr>
  </w:style>
  <w:style w:type="paragraph" w:customStyle="1" w:styleId="Note">
    <w:name w:val="Note"/>
    <w:basedOn w:val="aff5"/>
    <w:rsid w:val="009A63BC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eastAsia="宋体"/>
      <w:vanish/>
      <w:lang w:eastAsia="es-ES"/>
    </w:rPr>
  </w:style>
  <w:style w:type="paragraph" w:customStyle="1" w:styleId="Bullet">
    <w:name w:val="Bullet"/>
    <w:basedOn w:val="aff5"/>
    <w:rsid w:val="009A63BC"/>
    <w:pPr>
      <w:keepLines/>
      <w:numPr>
        <w:numId w:val="36"/>
      </w:numPr>
      <w:spacing w:before="60" w:after="60"/>
    </w:pPr>
    <w:rPr>
      <w:rFonts w:eastAsia="宋体"/>
      <w:lang w:eastAsia="es-ES"/>
    </w:rPr>
  </w:style>
  <w:style w:type="paragraph" w:customStyle="1" w:styleId="Style6">
    <w:name w:val="Style6"/>
    <w:basedOn w:val="22"/>
    <w:link w:val="Style6Char"/>
    <w:qFormat/>
    <w:rsid w:val="0079538B"/>
  </w:style>
  <w:style w:type="character" w:customStyle="1" w:styleId="2Char">
    <w:name w:val="标题 2 Char"/>
    <w:aliases w:val="HD2 Char"/>
    <w:basedOn w:val="a4"/>
    <w:link w:val="22"/>
    <w:rsid w:val="003B7BF3"/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character" w:customStyle="1" w:styleId="Style6Char">
    <w:name w:val="Style6 Char"/>
    <w:basedOn w:val="2Char"/>
    <w:link w:val="Style6"/>
    <w:rsid w:val="0079538B"/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paragraph" w:customStyle="1" w:styleId="49">
    <w:name w:val="正文文本缩进 4"/>
    <w:basedOn w:val="aff5"/>
    <w:link w:val="4Char"/>
    <w:rsid w:val="0033410D"/>
    <w:pPr>
      <w:spacing w:before="120"/>
      <w:ind w:left="1701"/>
      <w:jc w:val="both"/>
    </w:pPr>
    <w:rPr>
      <w:rFonts w:eastAsia="宋体"/>
      <w:sz w:val="21"/>
      <w:szCs w:val="21"/>
      <w:lang w:eastAsia="zh-CN"/>
    </w:rPr>
  </w:style>
  <w:style w:type="paragraph" w:customStyle="1" w:styleId="HeadingBar">
    <w:name w:val="Heading Bar"/>
    <w:basedOn w:val="a3"/>
    <w:next w:val="31"/>
    <w:rsid w:val="00F55D19"/>
    <w:pPr>
      <w:keepNext/>
      <w:keepLines/>
      <w:shd w:val="solid" w:color="auto" w:fill="auto"/>
      <w:spacing w:before="240"/>
      <w:ind w:right="7920"/>
    </w:pPr>
    <w:rPr>
      <w:rFonts w:ascii="Book Antiqua" w:eastAsia="宋体" w:hAnsi="Book Antiqua"/>
      <w:color w:val="FFFFFF"/>
      <w:sz w:val="8"/>
      <w:lang w:eastAsia="zh-TW"/>
    </w:rPr>
  </w:style>
  <w:style w:type="paragraph" w:customStyle="1" w:styleId="1b">
    <w:name w:val="表体1"/>
    <w:basedOn w:val="a3"/>
    <w:rsid w:val="00670285"/>
    <w:pPr>
      <w:spacing w:before="60" w:after="60"/>
    </w:pPr>
    <w:rPr>
      <w:rFonts w:eastAsia="宋体"/>
      <w:sz w:val="18"/>
      <w:szCs w:val="18"/>
      <w:lang w:eastAsia="zh-CN"/>
    </w:rPr>
  </w:style>
  <w:style w:type="character" w:customStyle="1" w:styleId="4Char">
    <w:name w:val="正文文本缩进 4 Char"/>
    <w:link w:val="49"/>
    <w:locked/>
    <w:rsid w:val="00BA2466"/>
    <w:rPr>
      <w:rFonts w:eastAsia="宋体"/>
      <w:sz w:val="21"/>
      <w:szCs w:val="21"/>
      <w:lang w:eastAsia="zh-CN"/>
    </w:rPr>
  </w:style>
  <w:style w:type="paragraph" w:customStyle="1" w:styleId="defaultparagraphfontCharCharCharChar">
    <w:name w:val="default paragraph font Char Char Char Char"/>
    <w:basedOn w:val="a3"/>
    <w:autoRedefine/>
    <w:rsid w:val="00205598"/>
    <w:pPr>
      <w:widowControl w:val="0"/>
      <w:jc w:val="both"/>
    </w:pPr>
    <w:rPr>
      <w:rFonts w:ascii="Tahoma" w:eastAsia="楷体_GB2312" w:hAnsi="Tahoma"/>
      <w:spacing w:val="10"/>
      <w:kern w:val="2"/>
      <w:sz w:val="24"/>
      <w:lang w:eastAsia="zh-CN"/>
    </w:rPr>
  </w:style>
  <w:style w:type="paragraph" w:customStyle="1" w:styleId="tty80">
    <w:name w:val="tty80"/>
    <w:basedOn w:val="a3"/>
    <w:rsid w:val="00E7688E"/>
    <w:pPr>
      <w:widowControl w:val="0"/>
      <w:autoSpaceDE w:val="0"/>
      <w:autoSpaceDN w:val="0"/>
      <w:adjustRightInd w:val="0"/>
      <w:textAlignment w:val="baseline"/>
    </w:pPr>
    <w:rPr>
      <w:rFonts w:ascii="宋体" w:eastAsia="宋体"/>
      <w:lang w:eastAsia="zh-CN"/>
    </w:rPr>
  </w:style>
  <w:style w:type="paragraph" w:customStyle="1" w:styleId="BodyTextbodytext">
    <w:name w:val="Body Text.body text"/>
    <w:basedOn w:val="a3"/>
    <w:rsid w:val="00E7688E"/>
    <w:pPr>
      <w:widowControl w:val="0"/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eastAsia="宋体" w:hAnsi="Book Antiqua"/>
    </w:rPr>
  </w:style>
  <w:style w:type="paragraph" w:customStyle="1" w:styleId="TableHeading">
    <w:name w:val="Table Heading"/>
    <w:basedOn w:val="TableText0"/>
    <w:rsid w:val="00BE39ED"/>
    <w:pPr>
      <w:keepLines/>
      <w:widowControl w:val="0"/>
      <w:autoSpaceDE w:val="0"/>
      <w:autoSpaceDN w:val="0"/>
      <w:adjustRightInd w:val="0"/>
      <w:spacing w:before="120" w:after="120"/>
      <w:textAlignment w:val="baseline"/>
    </w:pPr>
    <w:rPr>
      <w:rFonts w:ascii="宋体" w:eastAsia="宋体" w:hAnsi="Times New Roman"/>
      <w:b/>
      <w:color w:val="auto"/>
      <w:sz w:val="16"/>
      <w:lang w:eastAsia="zh-CN"/>
    </w:rPr>
  </w:style>
  <w:style w:type="paragraph" w:customStyle="1" w:styleId="bodytextyy">
    <w:name w:val="样式 正文文本body text?????y????×??y????? + (符号) 宋体"/>
    <w:basedOn w:val="aff5"/>
    <w:link w:val="bodytextyyChar"/>
    <w:rsid w:val="00BE39ED"/>
    <w:pPr>
      <w:widowControl w:val="0"/>
      <w:autoSpaceDE w:val="0"/>
      <w:autoSpaceDN w:val="0"/>
      <w:adjustRightInd w:val="0"/>
      <w:spacing w:before="120"/>
      <w:ind w:left="2520"/>
      <w:textAlignment w:val="baseline"/>
    </w:pPr>
    <w:rPr>
      <w:rFonts w:ascii="宋体" w:eastAsia="宋体"/>
      <w:sz w:val="21"/>
      <w:lang w:eastAsia="zh-CN"/>
    </w:rPr>
  </w:style>
  <w:style w:type="character" w:customStyle="1" w:styleId="bodytextyyChar">
    <w:name w:val="样式 正文文本body text?????y????×??y????? + (符号) 宋体 Char"/>
    <w:basedOn w:val="a4"/>
    <w:link w:val="bodytextyy"/>
    <w:rsid w:val="00BE39ED"/>
    <w:rPr>
      <w:rFonts w:ascii="宋体" w:eastAsia="宋体"/>
      <w:sz w:val="21"/>
      <w:lang w:eastAsia="zh-CN"/>
    </w:rPr>
  </w:style>
  <w:style w:type="paragraph" w:customStyle="1" w:styleId="font7">
    <w:name w:val="font7"/>
    <w:basedOn w:val="a3"/>
    <w:rsid w:val="00B85F61"/>
    <w:pPr>
      <w:spacing w:before="100" w:beforeAutospacing="1" w:after="100" w:afterAutospacing="1"/>
    </w:pPr>
    <w:rPr>
      <w:rFonts w:ascii="PMingLiU" w:eastAsia="PMingLiU" w:hAnsi="PMingLiU" w:hint="eastAsia"/>
      <w:color w:val="3366FF"/>
      <w:sz w:val="24"/>
      <w:lang w:eastAsia="zh-CN"/>
    </w:rPr>
  </w:style>
  <w:style w:type="table" w:styleId="-3">
    <w:name w:val="Light List Accent 3"/>
    <w:basedOn w:val="a5"/>
    <w:uiPriority w:val="61"/>
    <w:rsid w:val="00CA3A36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f6">
    <w:name w:val="Revision"/>
    <w:hidden/>
    <w:uiPriority w:val="99"/>
    <w:semiHidden/>
    <w:rsid w:val="00E57570"/>
    <w:rPr>
      <w:rFonts w:ascii="Arial" w:hAnsi="Arial"/>
    </w:rPr>
  </w:style>
  <w:style w:type="paragraph" w:styleId="aff7">
    <w:name w:val="caption"/>
    <w:basedOn w:val="a3"/>
    <w:next w:val="a3"/>
    <w:unhideWhenUsed/>
    <w:qFormat/>
    <w:rsid w:val="00371F9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har4">
    <w:name w:val="列出段落 Char"/>
    <w:aliases w:val="Figure_name Char,List Paragraph1 Char"/>
    <w:link w:val="aff1"/>
    <w:uiPriority w:val="34"/>
    <w:locked/>
    <w:rsid w:val="00825971"/>
    <w:rPr>
      <w:rFonts w:ascii="Calibri" w:eastAsia="宋体" w:hAnsi="Calibri"/>
      <w:sz w:val="22"/>
      <w:szCs w:val="22"/>
      <w:lang w:val="nl-B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" w:qFormat="1"/>
    <w:lsdException w:name="List Number" w:semiHidden="0" w:unhideWhenUsed="0" w:qFormat="1"/>
    <w:lsdException w:name="List 2" w:qFormat="1"/>
    <w:lsdException w:name="List 4" w:semiHidden="0" w:unhideWhenUsed="0"/>
    <w:lsdException w:name="List 5" w:semiHidden="0" w:unhideWhenUsed="0"/>
    <w:lsdException w:name="List Number 2" w:qFormat="1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rsid w:val="00BC112D"/>
  </w:style>
  <w:style w:type="paragraph" w:styleId="1">
    <w:name w:val="heading 1"/>
    <w:aliases w:val="HD1"/>
    <w:next w:val="Bodycopy"/>
    <w:link w:val="1Char"/>
    <w:autoRedefine/>
    <w:qFormat/>
    <w:rsid w:val="00BA57BD"/>
    <w:pPr>
      <w:keepNext/>
      <w:keepLines/>
      <w:pageBreakBefore/>
      <w:numPr>
        <w:numId w:val="42"/>
      </w:numPr>
      <w:pBdr>
        <w:top w:val="single" w:sz="48" w:space="1" w:color="auto"/>
      </w:pBdr>
      <w:tabs>
        <w:tab w:val="left" w:pos="2520"/>
      </w:tabs>
      <w:spacing w:before="120" w:after="240"/>
      <w:ind w:right="720"/>
      <w:outlineLvl w:val="0"/>
    </w:pPr>
    <w:rPr>
      <w:rFonts w:asciiTheme="majorEastAsia" w:eastAsiaTheme="majorEastAsia" w:hAnsiTheme="majorEastAsia" w:cs="Arial"/>
      <w:b/>
      <w:sz w:val="24"/>
      <w:szCs w:val="24"/>
      <w:lang w:eastAsia="zh-CN"/>
    </w:rPr>
  </w:style>
  <w:style w:type="paragraph" w:styleId="22">
    <w:name w:val="heading 2"/>
    <w:aliases w:val="HD2"/>
    <w:next w:val="Bodycopy"/>
    <w:link w:val="2Char"/>
    <w:autoRedefine/>
    <w:qFormat/>
    <w:rsid w:val="003B7BF3"/>
    <w:pPr>
      <w:keepNext/>
      <w:keepLines/>
      <w:pBdr>
        <w:top w:val="single" w:sz="48" w:space="1" w:color="auto"/>
      </w:pBdr>
      <w:spacing w:before="240" w:after="120" w:line="300" w:lineRule="auto"/>
      <w:ind w:right="5761"/>
      <w:outlineLvl w:val="1"/>
    </w:pPr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paragraph" w:styleId="31">
    <w:name w:val="heading 3"/>
    <w:next w:val="Bodycopy"/>
    <w:link w:val="3Char"/>
    <w:autoRedefine/>
    <w:qFormat/>
    <w:rsid w:val="004D66F3"/>
    <w:pPr>
      <w:keepNext/>
      <w:keepLines/>
      <w:widowControl w:val="0"/>
      <w:spacing w:before="60"/>
      <w:outlineLvl w:val="2"/>
    </w:pPr>
    <w:rPr>
      <w:rFonts w:asciiTheme="majorEastAsia" w:eastAsia="宋体" w:hAnsiTheme="majorEastAsia" w:cs="Arial"/>
      <w:b/>
      <w:color w:val="002060"/>
      <w:lang w:val="en-GB"/>
    </w:rPr>
  </w:style>
  <w:style w:type="paragraph" w:styleId="41">
    <w:name w:val="heading 4"/>
    <w:aliases w:val="heading 4"/>
    <w:next w:val="Bodycopy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51">
    <w:name w:val="heading 5"/>
    <w:basedOn w:val="a3"/>
    <w:next w:val="Bodycopy"/>
    <w:qFormat/>
    <w:rsid w:val="00D0277E"/>
    <w:pPr>
      <w:spacing w:before="180"/>
      <w:outlineLvl w:val="4"/>
    </w:pPr>
    <w:rPr>
      <w:i/>
    </w:rPr>
  </w:style>
  <w:style w:type="paragraph" w:styleId="6">
    <w:name w:val="heading 6"/>
    <w:basedOn w:val="a3"/>
    <w:next w:val="a3"/>
    <w:qFormat/>
    <w:rsid w:val="00726958"/>
    <w:pPr>
      <w:outlineLvl w:val="5"/>
    </w:pPr>
    <w:rPr>
      <w:i/>
    </w:rPr>
  </w:style>
  <w:style w:type="paragraph" w:styleId="7">
    <w:name w:val="heading 7"/>
    <w:basedOn w:val="a3"/>
    <w:next w:val="a3"/>
    <w:qFormat/>
    <w:rsid w:val="00726958"/>
    <w:pPr>
      <w:outlineLvl w:val="6"/>
    </w:pPr>
    <w:rPr>
      <w:i/>
    </w:rPr>
  </w:style>
  <w:style w:type="paragraph" w:styleId="8">
    <w:name w:val="heading 8"/>
    <w:basedOn w:val="a3"/>
    <w:next w:val="a3"/>
    <w:qFormat/>
    <w:rsid w:val="00726958"/>
    <w:pPr>
      <w:outlineLvl w:val="7"/>
    </w:pPr>
    <w:rPr>
      <w:i/>
    </w:rPr>
  </w:style>
  <w:style w:type="paragraph" w:styleId="9">
    <w:name w:val="heading 9"/>
    <w:basedOn w:val="a3"/>
    <w:next w:val="a3"/>
    <w:qFormat/>
    <w:rsid w:val="00726958"/>
    <w:pPr>
      <w:outlineLvl w:val="8"/>
    </w:pPr>
    <w:rPr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Bodycopybold">
    <w:name w:val="Body copy bold"/>
    <w:autoRedefine/>
    <w:rsid w:val="00A74409"/>
    <w:pPr>
      <w:spacing w:before="40" w:after="40" w:line="240" w:lineRule="exact"/>
    </w:pPr>
    <w:rPr>
      <w:rFonts w:ascii="Arial" w:eastAsia="宋体" w:hAnsi="Arial" w:cs="宋体"/>
      <w:b/>
      <w:color w:val="000000"/>
      <w:lang w:val="en-GB" w:eastAsia="zh-CN"/>
    </w:rPr>
  </w:style>
  <w:style w:type="paragraph" w:styleId="a7">
    <w:name w:val="footer"/>
    <w:basedOn w:val="a3"/>
    <w:link w:val="Char"/>
    <w:uiPriority w:val="99"/>
    <w:rsid w:val="00A70DB8"/>
    <w:pPr>
      <w:tabs>
        <w:tab w:val="center" w:pos="4680"/>
        <w:tab w:val="right" w:pos="9360"/>
      </w:tabs>
    </w:pPr>
    <w:rPr>
      <w:snapToGrid w:val="0"/>
      <w:sz w:val="16"/>
    </w:rPr>
  </w:style>
  <w:style w:type="character" w:styleId="a8">
    <w:name w:val="Hyperlink"/>
    <w:basedOn w:val="a4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20"/>
    <w:autoRedefine/>
    <w:qFormat/>
    <w:rsid w:val="00E757EE"/>
    <w:pPr>
      <w:numPr>
        <w:numId w:val="17"/>
      </w:numPr>
      <w:spacing w:after="60"/>
      <w:ind w:left="720"/>
    </w:pPr>
    <w:rPr>
      <w:sz w:val="20"/>
    </w:rPr>
  </w:style>
  <w:style w:type="paragraph" w:customStyle="1" w:styleId="Bullet1">
    <w:name w:val="Bullet 1"/>
    <w:basedOn w:val="a"/>
    <w:autoRedefine/>
    <w:qFormat/>
    <w:rsid w:val="006052F1"/>
    <w:pPr>
      <w:spacing w:after="60"/>
    </w:pPr>
  </w:style>
  <w:style w:type="paragraph" w:styleId="10">
    <w:name w:val="toc 1"/>
    <w:basedOn w:val="a3"/>
    <w:next w:val="a3"/>
    <w:autoRedefine/>
    <w:uiPriority w:val="39"/>
    <w:rsid w:val="00993762"/>
    <w:pPr>
      <w:spacing w:before="120" w:after="120"/>
    </w:pPr>
    <w:rPr>
      <w:rFonts w:asciiTheme="minorHAnsi" w:hAnsiTheme="minorHAnsi"/>
      <w:b/>
      <w:bCs/>
      <w:caps/>
    </w:rPr>
  </w:style>
  <w:style w:type="paragraph" w:styleId="23">
    <w:name w:val="toc 2"/>
    <w:basedOn w:val="a3"/>
    <w:next w:val="a3"/>
    <w:autoRedefine/>
    <w:uiPriority w:val="39"/>
    <w:rsid w:val="005A03CA"/>
    <w:pPr>
      <w:tabs>
        <w:tab w:val="left" w:pos="731"/>
        <w:tab w:val="right" w:leader="dot" w:pos="9350"/>
      </w:tabs>
      <w:ind w:left="200"/>
    </w:pPr>
    <w:rPr>
      <w:rFonts w:asciiTheme="minorHAnsi" w:hAnsiTheme="minorHAnsi"/>
      <w:b/>
      <w:smallCaps/>
    </w:rPr>
  </w:style>
  <w:style w:type="paragraph" w:styleId="32">
    <w:name w:val="toc 3"/>
    <w:basedOn w:val="a3"/>
    <w:next w:val="a3"/>
    <w:autoRedefine/>
    <w:uiPriority w:val="39"/>
    <w:rsid w:val="00F51113"/>
    <w:pPr>
      <w:ind w:left="400"/>
    </w:pPr>
    <w:rPr>
      <w:rFonts w:asciiTheme="minorHAnsi" w:hAnsiTheme="minorHAnsi"/>
      <w:iCs/>
    </w:rPr>
  </w:style>
  <w:style w:type="paragraph" w:styleId="42">
    <w:name w:val="toc 4"/>
    <w:basedOn w:val="a3"/>
    <w:next w:val="a3"/>
    <w:autoRedefine/>
    <w:uiPriority w:val="39"/>
    <w:rsid w:val="00C7296A"/>
    <w:pPr>
      <w:tabs>
        <w:tab w:val="right" w:leader="dot" w:pos="9350"/>
      </w:tabs>
      <w:ind w:left="737"/>
    </w:pPr>
    <w:rPr>
      <w:rFonts w:asciiTheme="minorHAnsi" w:hAnsiTheme="minorHAnsi"/>
      <w:sz w:val="18"/>
      <w:szCs w:val="18"/>
    </w:rPr>
  </w:style>
  <w:style w:type="paragraph" w:styleId="52">
    <w:name w:val="toc 5"/>
    <w:basedOn w:val="a3"/>
    <w:next w:val="a3"/>
    <w:uiPriority w:val="39"/>
    <w:rsid w:val="00176BE9"/>
    <w:pPr>
      <w:ind w:left="800"/>
    </w:pPr>
    <w:rPr>
      <w:rFonts w:asciiTheme="minorHAnsi" w:hAnsiTheme="minorHAnsi"/>
      <w:sz w:val="18"/>
      <w:szCs w:val="18"/>
    </w:rPr>
  </w:style>
  <w:style w:type="paragraph" w:styleId="60">
    <w:name w:val="toc 6"/>
    <w:basedOn w:val="a3"/>
    <w:next w:val="a3"/>
    <w:uiPriority w:val="39"/>
    <w:rsid w:val="00176BE9"/>
    <w:pPr>
      <w:ind w:left="1000"/>
    </w:pPr>
    <w:rPr>
      <w:rFonts w:asciiTheme="minorHAnsi" w:hAnsiTheme="minorHAnsi"/>
      <w:sz w:val="18"/>
      <w:szCs w:val="18"/>
    </w:rPr>
  </w:style>
  <w:style w:type="paragraph" w:styleId="70">
    <w:name w:val="toc 7"/>
    <w:basedOn w:val="a3"/>
    <w:next w:val="a3"/>
    <w:uiPriority w:val="39"/>
    <w:rsid w:val="00176BE9"/>
    <w:pPr>
      <w:ind w:left="1200"/>
    </w:pPr>
    <w:rPr>
      <w:rFonts w:asciiTheme="minorHAnsi" w:hAnsiTheme="minorHAnsi"/>
      <w:sz w:val="18"/>
      <w:szCs w:val="18"/>
    </w:rPr>
  </w:style>
  <w:style w:type="paragraph" w:styleId="80">
    <w:name w:val="toc 8"/>
    <w:basedOn w:val="a3"/>
    <w:next w:val="a3"/>
    <w:uiPriority w:val="39"/>
    <w:rsid w:val="00176BE9"/>
    <w:pPr>
      <w:ind w:left="1400"/>
    </w:pPr>
    <w:rPr>
      <w:rFonts w:asciiTheme="minorHAnsi" w:hAnsiTheme="minorHAnsi"/>
      <w:sz w:val="18"/>
      <w:szCs w:val="18"/>
    </w:rPr>
  </w:style>
  <w:style w:type="paragraph" w:styleId="90">
    <w:name w:val="toc 9"/>
    <w:basedOn w:val="a3"/>
    <w:next w:val="a3"/>
    <w:uiPriority w:val="39"/>
    <w:rsid w:val="00176BE9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">
    <w:name w:val="Table"/>
    <w:basedOn w:val="a3"/>
    <w:semiHidden/>
    <w:rsid w:val="00176BE9"/>
    <w:pPr>
      <w:framePr w:hSpace="187" w:wrap="around" w:vAnchor="text" w:hAnchor="text" w:y="1"/>
    </w:pPr>
  </w:style>
  <w:style w:type="paragraph" w:customStyle="1" w:styleId="DocumentControlInformation">
    <w:name w:val="Document Control Information"/>
    <w:autoRedefine/>
    <w:rsid w:val="00E84760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a3"/>
    <w:autoRedefine/>
    <w:qFormat/>
    <w:rsid w:val="00DF4D06"/>
    <w:pPr>
      <w:spacing w:before="40" w:after="40"/>
    </w:pPr>
    <w:rPr>
      <w:sz w:val="18"/>
      <w:lang w:eastAsia="zh-CN"/>
    </w:rPr>
  </w:style>
  <w:style w:type="paragraph" w:customStyle="1" w:styleId="StyleTitleLeft281">
    <w:name w:val="Style Title + Left:  2.81&quot;"/>
    <w:basedOn w:val="a3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a7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4"/>
      </w:numPr>
      <w:ind w:left="1080"/>
    </w:pPr>
  </w:style>
  <w:style w:type="paragraph" w:customStyle="1" w:styleId="Tablehead1">
    <w:name w:val="Tablehead1"/>
    <w:basedOn w:val="a3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0">
    <w:name w:val="Outline List 2"/>
    <w:basedOn w:val="a6"/>
    <w:semiHidden/>
    <w:rsid w:val="00176BE9"/>
    <w:pPr>
      <w:numPr>
        <w:numId w:val="2"/>
      </w:numPr>
    </w:pPr>
  </w:style>
  <w:style w:type="numbering" w:styleId="111111">
    <w:name w:val="Outline List 1"/>
    <w:basedOn w:val="a6"/>
    <w:semiHidden/>
    <w:rsid w:val="00176BE9"/>
    <w:pPr>
      <w:numPr>
        <w:numId w:val="3"/>
      </w:numPr>
    </w:pPr>
  </w:style>
  <w:style w:type="numbering" w:styleId="a0">
    <w:name w:val="Outline List 3"/>
    <w:basedOn w:val="a6"/>
    <w:semiHidden/>
    <w:rsid w:val="00176BE9"/>
    <w:pPr>
      <w:numPr>
        <w:numId w:val="4"/>
      </w:numPr>
    </w:pPr>
  </w:style>
  <w:style w:type="character" w:customStyle="1" w:styleId="Char0">
    <w:name w:val="正文文本缩进 Char"/>
    <w:basedOn w:val="a4"/>
    <w:link w:val="a9"/>
    <w:semiHidden/>
    <w:rsid w:val="00FC6AF0"/>
    <w:rPr>
      <w:rFonts w:ascii="Arial" w:hAnsi="Arial"/>
    </w:rPr>
  </w:style>
  <w:style w:type="paragraph" w:styleId="a9">
    <w:name w:val="Body Text Indent"/>
    <w:basedOn w:val="a3"/>
    <w:link w:val="Char0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E84760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aa">
    <w:name w:val="Closing"/>
    <w:basedOn w:val="a3"/>
    <w:semiHidden/>
    <w:rsid w:val="00176BE9"/>
    <w:pPr>
      <w:ind w:left="4320"/>
    </w:pPr>
  </w:style>
  <w:style w:type="paragraph" w:styleId="ab">
    <w:name w:val="Date"/>
    <w:basedOn w:val="a3"/>
    <w:next w:val="a3"/>
    <w:semiHidden/>
    <w:rsid w:val="00176BE9"/>
  </w:style>
  <w:style w:type="paragraph" w:styleId="ac">
    <w:name w:val="E-mail Signature"/>
    <w:basedOn w:val="a3"/>
    <w:semiHidden/>
    <w:rsid w:val="00176BE9"/>
  </w:style>
  <w:style w:type="paragraph" w:styleId="ad">
    <w:name w:val="envelope address"/>
    <w:basedOn w:val="a3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e">
    <w:name w:val="envelope return"/>
    <w:basedOn w:val="a3"/>
    <w:semiHidden/>
    <w:rsid w:val="00176BE9"/>
    <w:rPr>
      <w:rFonts w:cs="Arial"/>
    </w:rPr>
  </w:style>
  <w:style w:type="character" w:styleId="af">
    <w:name w:val="FollowedHyperlink"/>
    <w:basedOn w:val="a4"/>
    <w:semiHidden/>
    <w:rsid w:val="00176BE9"/>
    <w:rPr>
      <w:color w:val="800080"/>
      <w:u w:val="single"/>
    </w:rPr>
  </w:style>
  <w:style w:type="character" w:styleId="HTML">
    <w:name w:val="HTML Acronym"/>
    <w:basedOn w:val="a4"/>
    <w:semiHidden/>
    <w:rsid w:val="00176BE9"/>
  </w:style>
  <w:style w:type="paragraph" w:styleId="HTML0">
    <w:name w:val="HTML Address"/>
    <w:basedOn w:val="a3"/>
    <w:semiHidden/>
    <w:rsid w:val="00176BE9"/>
    <w:rPr>
      <w:i/>
      <w:iCs/>
    </w:rPr>
  </w:style>
  <w:style w:type="character" w:styleId="HTML1">
    <w:name w:val="HTML Cite"/>
    <w:basedOn w:val="a4"/>
    <w:semiHidden/>
    <w:rsid w:val="00176BE9"/>
    <w:rPr>
      <w:i/>
      <w:iCs/>
    </w:rPr>
  </w:style>
  <w:style w:type="character" w:styleId="HTML2">
    <w:name w:val="HTML Code"/>
    <w:basedOn w:val="a4"/>
    <w:semiHidden/>
    <w:rsid w:val="00176BE9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semiHidden/>
    <w:rsid w:val="00176BE9"/>
    <w:rPr>
      <w:i/>
      <w:iCs/>
    </w:rPr>
  </w:style>
  <w:style w:type="character" w:styleId="HTML4">
    <w:name w:val="HTML Keyboard"/>
    <w:basedOn w:val="a4"/>
    <w:semiHidden/>
    <w:rsid w:val="00176BE9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3"/>
    <w:semiHidden/>
    <w:rsid w:val="00176BE9"/>
    <w:rPr>
      <w:rFonts w:ascii="Courier New" w:hAnsi="Courier New" w:cs="Courier New"/>
    </w:rPr>
  </w:style>
  <w:style w:type="character" w:styleId="HTML6">
    <w:name w:val="HTML Sample"/>
    <w:basedOn w:val="a4"/>
    <w:semiHidden/>
    <w:rsid w:val="00176BE9"/>
    <w:rPr>
      <w:rFonts w:ascii="Courier New" w:hAnsi="Courier New" w:cs="Courier New"/>
    </w:rPr>
  </w:style>
  <w:style w:type="character" w:styleId="HTML7">
    <w:name w:val="HTML Typewriter"/>
    <w:basedOn w:val="a4"/>
    <w:semiHidden/>
    <w:rsid w:val="00176BE9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semiHidden/>
    <w:rsid w:val="00176BE9"/>
    <w:rPr>
      <w:i/>
      <w:iCs/>
    </w:rPr>
  </w:style>
  <w:style w:type="character" w:styleId="af0">
    <w:name w:val="line number"/>
    <w:basedOn w:val="a4"/>
    <w:semiHidden/>
    <w:rsid w:val="00176BE9"/>
  </w:style>
  <w:style w:type="paragraph" w:styleId="a1">
    <w:name w:val="List"/>
    <w:basedOn w:val="Bodycopy"/>
    <w:autoRedefine/>
    <w:semiHidden/>
    <w:qFormat/>
    <w:rsid w:val="00BB2DF1"/>
    <w:pPr>
      <w:numPr>
        <w:numId w:val="18"/>
      </w:numPr>
      <w:spacing w:after="0"/>
    </w:pPr>
  </w:style>
  <w:style w:type="paragraph" w:styleId="21">
    <w:name w:val="List 2"/>
    <w:basedOn w:val="Bodycopy"/>
    <w:autoRedefine/>
    <w:semiHidden/>
    <w:qFormat/>
    <w:rsid w:val="00E33D7E"/>
    <w:pPr>
      <w:numPr>
        <w:numId w:val="13"/>
      </w:numPr>
      <w:spacing w:after="0"/>
    </w:pPr>
  </w:style>
  <w:style w:type="paragraph" w:styleId="33">
    <w:name w:val="List 3"/>
    <w:basedOn w:val="a3"/>
    <w:semiHidden/>
    <w:rsid w:val="00176BE9"/>
    <w:pPr>
      <w:ind w:left="1080" w:hanging="360"/>
    </w:pPr>
  </w:style>
  <w:style w:type="paragraph" w:styleId="43">
    <w:name w:val="List 4"/>
    <w:basedOn w:val="a3"/>
    <w:semiHidden/>
    <w:rsid w:val="00176BE9"/>
    <w:pPr>
      <w:ind w:left="1440" w:hanging="360"/>
    </w:pPr>
  </w:style>
  <w:style w:type="paragraph" w:styleId="53">
    <w:name w:val="List 5"/>
    <w:basedOn w:val="a3"/>
    <w:semiHidden/>
    <w:rsid w:val="00176BE9"/>
    <w:pPr>
      <w:ind w:left="1800" w:hanging="360"/>
    </w:pPr>
  </w:style>
  <w:style w:type="paragraph" w:styleId="a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20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30">
    <w:name w:val="List Bullet 3"/>
    <w:basedOn w:val="a3"/>
    <w:autoRedefine/>
    <w:semiHidden/>
    <w:rsid w:val="00176BE9"/>
    <w:pPr>
      <w:numPr>
        <w:numId w:val="7"/>
      </w:numPr>
    </w:pPr>
  </w:style>
  <w:style w:type="paragraph" w:styleId="40">
    <w:name w:val="List Bullet 4"/>
    <w:basedOn w:val="a3"/>
    <w:autoRedefine/>
    <w:semiHidden/>
    <w:rsid w:val="00176BE9"/>
    <w:pPr>
      <w:numPr>
        <w:numId w:val="8"/>
      </w:numPr>
    </w:pPr>
  </w:style>
  <w:style w:type="paragraph" w:styleId="50">
    <w:name w:val="List Bullet 5"/>
    <w:basedOn w:val="a3"/>
    <w:autoRedefine/>
    <w:semiHidden/>
    <w:rsid w:val="00176BE9"/>
    <w:pPr>
      <w:numPr>
        <w:numId w:val="9"/>
      </w:numPr>
    </w:pPr>
  </w:style>
  <w:style w:type="paragraph" w:styleId="af1">
    <w:name w:val="List Continue"/>
    <w:basedOn w:val="a3"/>
    <w:semiHidden/>
    <w:rsid w:val="00176BE9"/>
    <w:pPr>
      <w:spacing w:after="120"/>
      <w:ind w:left="360"/>
    </w:pPr>
  </w:style>
  <w:style w:type="paragraph" w:styleId="24">
    <w:name w:val="List Continue 2"/>
    <w:basedOn w:val="a3"/>
    <w:semiHidden/>
    <w:rsid w:val="00176BE9"/>
    <w:pPr>
      <w:spacing w:after="120"/>
      <w:ind w:left="720"/>
    </w:pPr>
  </w:style>
  <w:style w:type="paragraph" w:styleId="34">
    <w:name w:val="List Continue 3"/>
    <w:basedOn w:val="a3"/>
    <w:semiHidden/>
    <w:rsid w:val="00176BE9"/>
    <w:pPr>
      <w:spacing w:after="120"/>
      <w:ind w:left="1080"/>
    </w:pPr>
  </w:style>
  <w:style w:type="paragraph" w:styleId="44">
    <w:name w:val="List Continue 4"/>
    <w:basedOn w:val="a3"/>
    <w:semiHidden/>
    <w:rsid w:val="00176BE9"/>
    <w:pPr>
      <w:spacing w:after="120"/>
      <w:ind w:left="1440"/>
    </w:pPr>
  </w:style>
  <w:style w:type="paragraph" w:styleId="54">
    <w:name w:val="List Continue 5"/>
    <w:basedOn w:val="a3"/>
    <w:semiHidden/>
    <w:rsid w:val="00176BE9"/>
    <w:pPr>
      <w:spacing w:after="120"/>
      <w:ind w:left="1800"/>
    </w:pPr>
  </w:style>
  <w:style w:type="paragraph" w:styleId="a2">
    <w:name w:val="List Number"/>
    <w:basedOn w:val="a3"/>
    <w:link w:val="Char1"/>
    <w:qFormat/>
    <w:rsid w:val="00A61555"/>
    <w:pPr>
      <w:numPr>
        <w:numId w:val="23"/>
      </w:numPr>
      <w:spacing w:after="60"/>
    </w:pPr>
  </w:style>
  <w:style w:type="paragraph" w:styleId="2">
    <w:name w:val="List Number 2"/>
    <w:basedOn w:val="a3"/>
    <w:qFormat/>
    <w:rsid w:val="00800EEB"/>
    <w:pPr>
      <w:numPr>
        <w:numId w:val="21"/>
      </w:numPr>
      <w:spacing w:after="60"/>
    </w:pPr>
  </w:style>
  <w:style w:type="paragraph" w:styleId="3">
    <w:name w:val="List Number 3"/>
    <w:basedOn w:val="a3"/>
    <w:semiHidden/>
    <w:rsid w:val="00176BE9"/>
    <w:pPr>
      <w:numPr>
        <w:numId w:val="10"/>
      </w:numPr>
    </w:pPr>
  </w:style>
  <w:style w:type="paragraph" w:styleId="4">
    <w:name w:val="List Number 4"/>
    <w:basedOn w:val="a3"/>
    <w:semiHidden/>
    <w:rsid w:val="00176BE9"/>
    <w:pPr>
      <w:numPr>
        <w:numId w:val="11"/>
      </w:numPr>
    </w:pPr>
  </w:style>
  <w:style w:type="paragraph" w:styleId="5">
    <w:name w:val="List Number 5"/>
    <w:basedOn w:val="a3"/>
    <w:semiHidden/>
    <w:rsid w:val="00176BE9"/>
    <w:pPr>
      <w:numPr>
        <w:numId w:val="12"/>
      </w:numPr>
    </w:pPr>
  </w:style>
  <w:style w:type="paragraph" w:styleId="af2">
    <w:name w:val="Message Header"/>
    <w:basedOn w:val="a3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af3">
    <w:name w:val="Normal (Web)"/>
    <w:basedOn w:val="a3"/>
    <w:uiPriority w:val="99"/>
    <w:semiHidden/>
    <w:rsid w:val="00176BE9"/>
    <w:rPr>
      <w:sz w:val="24"/>
      <w:szCs w:val="24"/>
    </w:rPr>
  </w:style>
  <w:style w:type="paragraph" w:styleId="af4">
    <w:name w:val="Normal Indent"/>
    <w:basedOn w:val="a3"/>
    <w:semiHidden/>
    <w:rsid w:val="00176BE9"/>
    <w:pPr>
      <w:ind w:left="720"/>
    </w:pPr>
  </w:style>
  <w:style w:type="paragraph" w:styleId="af5">
    <w:name w:val="Note Heading"/>
    <w:basedOn w:val="a3"/>
    <w:next w:val="a3"/>
    <w:semiHidden/>
    <w:rsid w:val="00176BE9"/>
  </w:style>
  <w:style w:type="paragraph" w:styleId="af6">
    <w:name w:val="Plain Text"/>
    <w:basedOn w:val="a3"/>
    <w:semiHidden/>
    <w:rsid w:val="00176BE9"/>
    <w:rPr>
      <w:rFonts w:ascii="Courier New" w:hAnsi="Courier New" w:cs="Courier New"/>
    </w:rPr>
  </w:style>
  <w:style w:type="paragraph" w:styleId="af7">
    <w:name w:val="Salutation"/>
    <w:basedOn w:val="a3"/>
    <w:next w:val="a3"/>
    <w:semiHidden/>
    <w:rsid w:val="00176BE9"/>
  </w:style>
  <w:style w:type="paragraph" w:styleId="af8">
    <w:name w:val="Signature"/>
    <w:basedOn w:val="a3"/>
    <w:semiHidden/>
    <w:rsid w:val="00176BE9"/>
    <w:pPr>
      <w:ind w:left="4320"/>
    </w:pPr>
  </w:style>
  <w:style w:type="table" w:styleId="11">
    <w:name w:val="Table 3D effects 1"/>
    <w:basedOn w:val="a5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5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semiHidden/>
    <w:rsid w:val="00176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5"/>
    <w:semiHidden/>
    <w:rsid w:val="00176BE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5"/>
    <w:semiHidden/>
    <w:rsid w:val="00176BE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5"/>
    <w:semiHidden/>
    <w:rsid w:val="00176BE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orful 2"/>
    <w:basedOn w:val="a5"/>
    <w:semiHidden/>
    <w:rsid w:val="00176BE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5"/>
    <w:semiHidden/>
    <w:rsid w:val="00176BE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umns 1"/>
    <w:basedOn w:val="a5"/>
    <w:semiHidden/>
    <w:rsid w:val="00176BE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umns 2"/>
    <w:basedOn w:val="a5"/>
    <w:semiHidden/>
    <w:rsid w:val="00176BE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umns 3"/>
    <w:basedOn w:val="a5"/>
    <w:semiHidden/>
    <w:rsid w:val="00176BE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5"/>
    <w:semiHidden/>
    <w:rsid w:val="00176BE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5"/>
    <w:semiHidden/>
    <w:rsid w:val="00176BE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9">
    <w:name w:val="Table Contemporary"/>
    <w:basedOn w:val="a5"/>
    <w:semiHidden/>
    <w:rsid w:val="00176BE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a">
    <w:name w:val="Table Elegant"/>
    <w:basedOn w:val="a5"/>
    <w:semiHidden/>
    <w:rsid w:val="00176B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Grid"/>
    <w:basedOn w:val="a5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 1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Grid 2"/>
    <w:basedOn w:val="a5"/>
    <w:semiHidden/>
    <w:rsid w:val="00176BE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5"/>
    <w:semiHidden/>
    <w:rsid w:val="00176BE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5"/>
    <w:semiHidden/>
    <w:rsid w:val="00176BE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5"/>
    <w:semiHidden/>
    <w:rsid w:val="00176BE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semiHidden/>
    <w:rsid w:val="00176BE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List 1"/>
    <w:basedOn w:val="a5"/>
    <w:semiHidden/>
    <w:rsid w:val="00176BE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5"/>
    <w:semiHidden/>
    <w:rsid w:val="00176BE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5"/>
    <w:semiHidden/>
    <w:rsid w:val="00176BE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Professional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5"/>
    <w:semiHidden/>
    <w:rsid w:val="00176BE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5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5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5"/>
    <w:semiHidden/>
    <w:rsid w:val="00176BE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Theme"/>
    <w:basedOn w:val="a5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Web 1"/>
    <w:basedOn w:val="a5"/>
    <w:semiHidden/>
    <w:rsid w:val="00176BE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5"/>
    <w:semiHidden/>
    <w:rsid w:val="00176BE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5"/>
    <w:semiHidden/>
    <w:rsid w:val="00176BE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7"/>
      </w:numPr>
    </w:pPr>
  </w:style>
  <w:style w:type="paragraph" w:customStyle="1" w:styleId="ListNumberLast">
    <w:name w:val="List Number Last"/>
    <w:basedOn w:val="a2"/>
    <w:link w:val="ListNumberLastChar"/>
    <w:rsid w:val="00187FEC"/>
  </w:style>
  <w:style w:type="character" w:customStyle="1" w:styleId="1Char">
    <w:name w:val="标题 1 Char"/>
    <w:aliases w:val="HD1 Char"/>
    <w:basedOn w:val="a4"/>
    <w:link w:val="1"/>
    <w:rsid w:val="00BA57BD"/>
    <w:rPr>
      <w:rFonts w:asciiTheme="majorEastAsia" w:eastAsiaTheme="majorEastAsia" w:hAnsiTheme="majorEastAsia" w:cs="Arial"/>
      <w:b/>
      <w:sz w:val="24"/>
      <w:szCs w:val="24"/>
      <w:lang w:eastAsia="zh-CN"/>
    </w:rPr>
  </w:style>
  <w:style w:type="character" w:customStyle="1" w:styleId="Char1">
    <w:name w:val="列表编号 Char"/>
    <w:basedOn w:val="a4"/>
    <w:link w:val="a2"/>
    <w:rsid w:val="00A61555"/>
    <w:rPr>
      <w:rFonts w:ascii="Arial" w:hAnsi="Arial"/>
    </w:rPr>
  </w:style>
  <w:style w:type="character" w:customStyle="1" w:styleId="ListNumberLastChar">
    <w:name w:val="List Number Last Char"/>
    <w:basedOn w:val="Char1"/>
    <w:link w:val="ListNumberLast"/>
    <w:rsid w:val="00187FEC"/>
    <w:rPr>
      <w:rFonts w:ascii="Arial" w:hAnsi="Arial"/>
    </w:rPr>
  </w:style>
  <w:style w:type="paragraph" w:styleId="afe">
    <w:name w:val="Balloon Text"/>
    <w:basedOn w:val="a3"/>
    <w:link w:val="Char2"/>
    <w:rsid w:val="0087668A"/>
    <w:rPr>
      <w:rFonts w:ascii="Tahoma" w:hAnsi="Tahoma" w:cs="Tahoma"/>
      <w:sz w:val="16"/>
      <w:szCs w:val="16"/>
    </w:rPr>
  </w:style>
  <w:style w:type="paragraph" w:customStyle="1" w:styleId="numbullet1">
    <w:name w:val="numbullet1"/>
    <w:basedOn w:val="a3"/>
    <w:qFormat/>
    <w:rsid w:val="00E24955"/>
    <w:pPr>
      <w:numPr>
        <w:numId w:val="19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a3"/>
    <w:rsid w:val="00E24955"/>
    <w:pPr>
      <w:numPr>
        <w:numId w:val="20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a3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BA57BD"/>
    <w:pPr>
      <w:spacing w:before="240" w:after="180"/>
    </w:pPr>
    <w:rPr>
      <w:rFonts w:ascii="Arial" w:hAnsi="Arial" w:cs="Arial"/>
      <w:b/>
      <w:sz w:val="24"/>
      <w:szCs w:val="24"/>
      <w:lang w:eastAsia="zh-CN"/>
    </w:rPr>
  </w:style>
  <w:style w:type="character" w:customStyle="1" w:styleId="DocumentInformationChar">
    <w:name w:val="Document Information Char"/>
    <w:basedOn w:val="a4"/>
    <w:link w:val="DocumentInformation"/>
    <w:rsid w:val="00BA57BD"/>
    <w:rPr>
      <w:rFonts w:ascii="Arial" w:hAnsi="Arial" w:cs="Arial"/>
      <w:b/>
      <w:sz w:val="24"/>
      <w:szCs w:val="24"/>
      <w:lang w:eastAsia="zh-CN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basedOn w:val="a4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Char">
    <w:name w:val="页脚 Char"/>
    <w:basedOn w:val="a4"/>
    <w:link w:val="a7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Char2">
    <w:name w:val="批注框文本 Char"/>
    <w:basedOn w:val="a4"/>
    <w:link w:val="afe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901D53"/>
    <w:pPr>
      <w:autoSpaceDE w:val="0"/>
      <w:autoSpaceDN w:val="0"/>
      <w:adjustRightInd w:val="0"/>
      <w:spacing w:after="120" w:line="276" w:lineRule="auto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aff">
    <w:name w:val="Placeholder Text"/>
    <w:basedOn w:val="a4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EF5D3D"/>
    <w:pPr>
      <w:spacing w:after="120" w:line="280" w:lineRule="exact"/>
    </w:pPr>
    <w:rPr>
      <w:rFonts w:ascii="宋体" w:eastAsia="宋体" w:hAnsi="宋体" w:cs="宋体"/>
      <w:color w:val="000000"/>
      <w:lang w:val="en-GB" w:eastAsia="zh-CN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21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a1"/>
    <w:autoRedefine/>
    <w:rsid w:val="00460FC2"/>
    <w:pPr>
      <w:numPr>
        <w:numId w:val="16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4"/>
      </w:numPr>
    </w:pPr>
  </w:style>
  <w:style w:type="numbering" w:customStyle="1" w:styleId="List1">
    <w:name w:val="List 1"/>
    <w:uiPriority w:val="99"/>
    <w:rsid w:val="00460FC2"/>
    <w:pPr>
      <w:numPr>
        <w:numId w:val="15"/>
      </w:numPr>
    </w:pPr>
  </w:style>
  <w:style w:type="character" w:customStyle="1" w:styleId="3Char">
    <w:name w:val="标题 3 Char"/>
    <w:basedOn w:val="a4"/>
    <w:link w:val="31"/>
    <w:rsid w:val="004D66F3"/>
    <w:rPr>
      <w:rFonts w:asciiTheme="majorEastAsia" w:eastAsia="宋体" w:hAnsiTheme="majorEastAsia" w:cs="Arial"/>
      <w:b/>
      <w:color w:val="002060"/>
      <w:lang w:val="en-GB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2"/>
      </w:numPr>
      <w:spacing w:before="20" w:after="20"/>
    </w:pPr>
  </w:style>
  <w:style w:type="paragraph" w:styleId="aff0">
    <w:name w:val="header"/>
    <w:basedOn w:val="a3"/>
    <w:link w:val="Char3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Char3">
    <w:name w:val="页眉 Char"/>
    <w:basedOn w:val="a4"/>
    <w:link w:val="aff0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29"/>
      </w:numPr>
      <w:ind w:left="216" w:hanging="216"/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5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0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6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8"/>
      </w:numPr>
    </w:pPr>
  </w:style>
  <w:style w:type="numbering" w:customStyle="1" w:styleId="Style5">
    <w:name w:val="Style5"/>
    <w:uiPriority w:val="99"/>
    <w:rsid w:val="00417F17"/>
    <w:pPr>
      <w:numPr>
        <w:numId w:val="29"/>
      </w:numPr>
    </w:pPr>
  </w:style>
  <w:style w:type="character" w:customStyle="1" w:styleId="InstructionsChar">
    <w:name w:val="Instructions Char"/>
    <w:basedOn w:val="a4"/>
    <w:link w:val="Instructions"/>
    <w:rsid w:val="00E224CD"/>
    <w:rPr>
      <w:rFonts w:ascii="Arial" w:eastAsia="Times" w:hAnsi="Arial"/>
      <w:color w:val="0000FF"/>
      <w:lang w:val="en-GB"/>
    </w:rPr>
  </w:style>
  <w:style w:type="paragraph" w:styleId="1a">
    <w:name w:val="index 1"/>
    <w:basedOn w:val="a3"/>
    <w:next w:val="a3"/>
    <w:autoRedefine/>
    <w:rsid w:val="00E224CD"/>
    <w:pPr>
      <w:spacing w:after="120"/>
      <w:ind w:left="200" w:hanging="200"/>
    </w:pPr>
    <w:rPr>
      <w:szCs w:val="24"/>
    </w:rPr>
  </w:style>
  <w:style w:type="paragraph" w:customStyle="1" w:styleId="ColumnName">
    <w:name w:val="Column Name"/>
    <w:next w:val="a3"/>
    <w:rsid w:val="00E224CD"/>
    <w:pPr>
      <w:keepNext/>
      <w:widowControl w:val="0"/>
      <w:spacing w:line="240" w:lineRule="atLeast"/>
    </w:pPr>
    <w:rPr>
      <w:rFonts w:ascii="Arial" w:hAnsi="Arial"/>
      <w:b/>
    </w:rPr>
  </w:style>
  <w:style w:type="character" w:customStyle="1" w:styleId="Document2">
    <w:name w:val="Document 2"/>
    <w:basedOn w:val="a4"/>
    <w:rsid w:val="00E224CD"/>
    <w:rPr>
      <w:noProof w:val="0"/>
      <w:lang w:val="en-US"/>
    </w:rPr>
  </w:style>
  <w:style w:type="paragraph" w:customStyle="1" w:styleId="FileName">
    <w:name w:val="FileName"/>
    <w:basedOn w:val="Bodycopy"/>
    <w:rsid w:val="00A91981"/>
    <w:rPr>
      <w:color w:val="auto"/>
    </w:rPr>
  </w:style>
  <w:style w:type="paragraph" w:customStyle="1" w:styleId="TableText0">
    <w:name w:val="Table Text"/>
    <w:link w:val="TableTextChar"/>
    <w:rsid w:val="0016104E"/>
    <w:pPr>
      <w:spacing w:before="40" w:after="20"/>
    </w:pPr>
    <w:rPr>
      <w:rFonts w:ascii="Arial" w:hAnsi="Arial"/>
      <w:color w:val="000000"/>
    </w:rPr>
  </w:style>
  <w:style w:type="character" w:customStyle="1" w:styleId="TableTextChar">
    <w:name w:val="Table Text Char"/>
    <w:basedOn w:val="a4"/>
    <w:link w:val="TableText0"/>
    <w:locked/>
    <w:rsid w:val="0016104E"/>
    <w:rPr>
      <w:rFonts w:ascii="Arial" w:hAnsi="Arial"/>
      <w:color w:val="000000"/>
      <w:lang w:val="en-US" w:eastAsia="en-US" w:bidi="ar-SA"/>
    </w:rPr>
  </w:style>
  <w:style w:type="paragraph" w:styleId="aff1">
    <w:name w:val="List Paragraph"/>
    <w:aliases w:val="Figure_name,List Paragraph1"/>
    <w:basedOn w:val="a3"/>
    <w:link w:val="Char4"/>
    <w:uiPriority w:val="34"/>
    <w:qFormat/>
    <w:rsid w:val="00CD027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val="nl-BE" w:eastAsia="zh-CN"/>
    </w:rPr>
  </w:style>
  <w:style w:type="character" w:styleId="aff2">
    <w:name w:val="annotation reference"/>
    <w:basedOn w:val="a4"/>
    <w:rsid w:val="008F6BC0"/>
    <w:rPr>
      <w:sz w:val="16"/>
      <w:szCs w:val="16"/>
    </w:rPr>
  </w:style>
  <w:style w:type="paragraph" w:styleId="aff3">
    <w:name w:val="annotation text"/>
    <w:basedOn w:val="a3"/>
    <w:link w:val="Char5"/>
    <w:rsid w:val="008F6BC0"/>
  </w:style>
  <w:style w:type="character" w:customStyle="1" w:styleId="Char5">
    <w:name w:val="批注文字 Char"/>
    <w:basedOn w:val="a4"/>
    <w:link w:val="aff3"/>
    <w:rsid w:val="008F6BC0"/>
    <w:rPr>
      <w:rFonts w:ascii="Arial" w:hAnsi="Arial"/>
      <w:lang w:val="en-US" w:eastAsia="en-US"/>
    </w:rPr>
  </w:style>
  <w:style w:type="paragraph" w:styleId="aff4">
    <w:name w:val="annotation subject"/>
    <w:basedOn w:val="aff3"/>
    <w:next w:val="aff3"/>
    <w:link w:val="Char6"/>
    <w:rsid w:val="008F6BC0"/>
    <w:rPr>
      <w:b/>
      <w:bCs/>
    </w:rPr>
  </w:style>
  <w:style w:type="character" w:customStyle="1" w:styleId="Char6">
    <w:name w:val="批注主题 Char"/>
    <w:basedOn w:val="Char5"/>
    <w:link w:val="aff4"/>
    <w:rsid w:val="008F6BC0"/>
    <w:rPr>
      <w:rFonts w:ascii="Arial" w:hAnsi="Arial"/>
      <w:b/>
      <w:bCs/>
      <w:lang w:val="en-US" w:eastAsia="en-US"/>
    </w:rPr>
  </w:style>
  <w:style w:type="paragraph" w:customStyle="1" w:styleId="tablebullet20">
    <w:name w:val="tablebullet2"/>
    <w:basedOn w:val="a3"/>
    <w:rsid w:val="007D1D96"/>
    <w:pPr>
      <w:spacing w:before="20" w:after="20"/>
      <w:ind w:left="408" w:hanging="180"/>
    </w:pPr>
    <w:rPr>
      <w:rFonts w:eastAsia="Calibri" w:cs="Arial"/>
      <w:color w:val="0000FF"/>
      <w:sz w:val="18"/>
      <w:szCs w:val="18"/>
    </w:rPr>
  </w:style>
  <w:style w:type="paragraph" w:customStyle="1" w:styleId="ArialParagraph">
    <w:name w:val="Arial Paragraph"/>
    <w:basedOn w:val="a3"/>
    <w:autoRedefine/>
    <w:rsid w:val="005878E9"/>
    <w:pPr>
      <w:spacing w:before="240" w:after="120"/>
    </w:pPr>
    <w:rPr>
      <w:rFonts w:cs="Arial"/>
      <w:b/>
      <w:bCs/>
    </w:rPr>
  </w:style>
  <w:style w:type="paragraph" w:customStyle="1" w:styleId="description">
    <w:name w:val="description"/>
    <w:basedOn w:val="22"/>
    <w:rsid w:val="004F013F"/>
    <w:pPr>
      <w:spacing w:before="0" w:after="240"/>
      <w:outlineLvl w:val="9"/>
    </w:pPr>
    <w:rPr>
      <w:rFonts w:eastAsia="Times New Roman"/>
      <w:b w:val="0"/>
      <w:lang w:val="en-US"/>
    </w:rPr>
  </w:style>
  <w:style w:type="paragraph" w:customStyle="1" w:styleId="Text4">
    <w:name w:val="Text 4"/>
    <w:basedOn w:val="a3"/>
    <w:autoRedefine/>
    <w:rsid w:val="00A012AB"/>
    <w:pPr>
      <w:numPr>
        <w:numId w:val="31"/>
      </w:numPr>
    </w:pPr>
    <w:rPr>
      <w:rFonts w:eastAsia="宋体"/>
    </w:rPr>
  </w:style>
  <w:style w:type="paragraph" w:styleId="aff5">
    <w:name w:val="Body Text"/>
    <w:aliases w:val="body text,????,?y????×?,?y?????,正文文字,?y????¡Á?,?y????,bt,?y???????¨¬?¡§|?,?y????????¡§???¡ì|?,?y???,?y?????¡§¡é?,?y?????¨¢?,建议书标准,Body Text(ch),Intent-1,正文文字-2,b,b1,Body"/>
    <w:basedOn w:val="a3"/>
    <w:link w:val="Char7"/>
    <w:rsid w:val="009A63BC"/>
    <w:pPr>
      <w:spacing w:after="120"/>
    </w:pPr>
  </w:style>
  <w:style w:type="character" w:customStyle="1" w:styleId="Char7">
    <w:name w:val="正文文本 Char"/>
    <w:aliases w:val="body text Char,???? Char,?y????×? Char,?y????? Char,正文文字 Char,?y????¡Á? Char,?y???? Char,bt Char,?y???????¨¬?¡§|? Char,?y????????¡§???¡ì|? Char,?y??? Char,?y?????¡§¡é? Char,?y?????¨¢? Char,建议书标准 Char,Body Text(ch) Char,Intent-1 Char,b Char"/>
    <w:basedOn w:val="a4"/>
    <w:link w:val="aff5"/>
    <w:rsid w:val="009A63BC"/>
    <w:rPr>
      <w:rFonts w:ascii="Arial" w:hAnsi="Arial"/>
    </w:rPr>
  </w:style>
  <w:style w:type="character" w:customStyle="1" w:styleId="HighlightedVariable">
    <w:name w:val="Highlighted Variable"/>
    <w:rsid w:val="009A63BC"/>
    <w:rPr>
      <w:rFonts w:ascii="Arial" w:hAnsi="Arial"/>
      <w:color w:val="0000FF"/>
    </w:rPr>
  </w:style>
  <w:style w:type="paragraph" w:customStyle="1" w:styleId="Note">
    <w:name w:val="Note"/>
    <w:basedOn w:val="aff5"/>
    <w:rsid w:val="009A63BC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eastAsia="宋体"/>
      <w:vanish/>
      <w:lang w:eastAsia="es-ES"/>
    </w:rPr>
  </w:style>
  <w:style w:type="paragraph" w:customStyle="1" w:styleId="Bullet">
    <w:name w:val="Bullet"/>
    <w:basedOn w:val="aff5"/>
    <w:rsid w:val="009A63BC"/>
    <w:pPr>
      <w:keepLines/>
      <w:numPr>
        <w:numId w:val="36"/>
      </w:numPr>
      <w:spacing w:before="60" w:after="60"/>
    </w:pPr>
    <w:rPr>
      <w:rFonts w:eastAsia="宋体"/>
      <w:lang w:eastAsia="es-ES"/>
    </w:rPr>
  </w:style>
  <w:style w:type="paragraph" w:customStyle="1" w:styleId="Style6">
    <w:name w:val="Style6"/>
    <w:basedOn w:val="22"/>
    <w:link w:val="Style6Char"/>
    <w:qFormat/>
    <w:rsid w:val="0079538B"/>
  </w:style>
  <w:style w:type="character" w:customStyle="1" w:styleId="2Char">
    <w:name w:val="标题 2 Char"/>
    <w:aliases w:val="HD2 Char"/>
    <w:basedOn w:val="a4"/>
    <w:link w:val="22"/>
    <w:rsid w:val="003B7BF3"/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character" w:customStyle="1" w:styleId="Style6Char">
    <w:name w:val="Style6 Char"/>
    <w:basedOn w:val="2Char"/>
    <w:link w:val="Style6"/>
    <w:rsid w:val="0079538B"/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paragraph" w:customStyle="1" w:styleId="49">
    <w:name w:val="正文文本缩进 4"/>
    <w:basedOn w:val="aff5"/>
    <w:link w:val="4Char"/>
    <w:rsid w:val="0033410D"/>
    <w:pPr>
      <w:spacing w:before="120"/>
      <w:ind w:left="1701"/>
      <w:jc w:val="both"/>
    </w:pPr>
    <w:rPr>
      <w:rFonts w:eastAsia="宋体"/>
      <w:sz w:val="21"/>
      <w:szCs w:val="21"/>
      <w:lang w:eastAsia="zh-CN"/>
    </w:rPr>
  </w:style>
  <w:style w:type="paragraph" w:customStyle="1" w:styleId="HeadingBar">
    <w:name w:val="Heading Bar"/>
    <w:basedOn w:val="a3"/>
    <w:next w:val="31"/>
    <w:rsid w:val="00F55D19"/>
    <w:pPr>
      <w:keepNext/>
      <w:keepLines/>
      <w:shd w:val="solid" w:color="auto" w:fill="auto"/>
      <w:spacing w:before="240"/>
      <w:ind w:right="7920"/>
    </w:pPr>
    <w:rPr>
      <w:rFonts w:ascii="Book Antiqua" w:eastAsia="宋体" w:hAnsi="Book Antiqua"/>
      <w:color w:val="FFFFFF"/>
      <w:sz w:val="8"/>
      <w:lang w:eastAsia="zh-TW"/>
    </w:rPr>
  </w:style>
  <w:style w:type="paragraph" w:customStyle="1" w:styleId="1b">
    <w:name w:val="表体1"/>
    <w:basedOn w:val="a3"/>
    <w:rsid w:val="00670285"/>
    <w:pPr>
      <w:spacing w:before="60" w:after="60"/>
    </w:pPr>
    <w:rPr>
      <w:rFonts w:eastAsia="宋体"/>
      <w:sz w:val="18"/>
      <w:szCs w:val="18"/>
      <w:lang w:eastAsia="zh-CN"/>
    </w:rPr>
  </w:style>
  <w:style w:type="character" w:customStyle="1" w:styleId="4Char">
    <w:name w:val="正文文本缩进 4 Char"/>
    <w:link w:val="49"/>
    <w:locked/>
    <w:rsid w:val="00BA2466"/>
    <w:rPr>
      <w:rFonts w:eastAsia="宋体"/>
      <w:sz w:val="21"/>
      <w:szCs w:val="21"/>
      <w:lang w:eastAsia="zh-CN"/>
    </w:rPr>
  </w:style>
  <w:style w:type="paragraph" w:customStyle="1" w:styleId="defaultparagraphfontCharCharCharChar">
    <w:name w:val="default paragraph font Char Char Char Char"/>
    <w:basedOn w:val="a3"/>
    <w:autoRedefine/>
    <w:rsid w:val="00205598"/>
    <w:pPr>
      <w:widowControl w:val="0"/>
      <w:jc w:val="both"/>
    </w:pPr>
    <w:rPr>
      <w:rFonts w:ascii="Tahoma" w:eastAsia="楷体_GB2312" w:hAnsi="Tahoma"/>
      <w:spacing w:val="10"/>
      <w:kern w:val="2"/>
      <w:sz w:val="24"/>
      <w:lang w:eastAsia="zh-CN"/>
    </w:rPr>
  </w:style>
  <w:style w:type="paragraph" w:customStyle="1" w:styleId="tty80">
    <w:name w:val="tty80"/>
    <w:basedOn w:val="a3"/>
    <w:rsid w:val="00E7688E"/>
    <w:pPr>
      <w:widowControl w:val="0"/>
      <w:autoSpaceDE w:val="0"/>
      <w:autoSpaceDN w:val="0"/>
      <w:adjustRightInd w:val="0"/>
      <w:textAlignment w:val="baseline"/>
    </w:pPr>
    <w:rPr>
      <w:rFonts w:ascii="宋体" w:eastAsia="宋体"/>
      <w:lang w:eastAsia="zh-CN"/>
    </w:rPr>
  </w:style>
  <w:style w:type="paragraph" w:customStyle="1" w:styleId="BodyTextbodytext">
    <w:name w:val="Body Text.body text"/>
    <w:basedOn w:val="a3"/>
    <w:rsid w:val="00E7688E"/>
    <w:pPr>
      <w:widowControl w:val="0"/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eastAsia="宋体" w:hAnsi="Book Antiqua"/>
    </w:rPr>
  </w:style>
  <w:style w:type="paragraph" w:customStyle="1" w:styleId="TableHeading">
    <w:name w:val="Table Heading"/>
    <w:basedOn w:val="TableText0"/>
    <w:rsid w:val="00BE39ED"/>
    <w:pPr>
      <w:keepLines/>
      <w:widowControl w:val="0"/>
      <w:autoSpaceDE w:val="0"/>
      <w:autoSpaceDN w:val="0"/>
      <w:adjustRightInd w:val="0"/>
      <w:spacing w:before="120" w:after="120"/>
      <w:textAlignment w:val="baseline"/>
    </w:pPr>
    <w:rPr>
      <w:rFonts w:ascii="宋体" w:eastAsia="宋体" w:hAnsi="Times New Roman"/>
      <w:b/>
      <w:color w:val="auto"/>
      <w:sz w:val="16"/>
      <w:lang w:eastAsia="zh-CN"/>
    </w:rPr>
  </w:style>
  <w:style w:type="paragraph" w:customStyle="1" w:styleId="bodytextyy">
    <w:name w:val="样式 正文文本body text?????y????×??y????? + (符号) 宋体"/>
    <w:basedOn w:val="aff5"/>
    <w:link w:val="bodytextyyChar"/>
    <w:rsid w:val="00BE39ED"/>
    <w:pPr>
      <w:widowControl w:val="0"/>
      <w:autoSpaceDE w:val="0"/>
      <w:autoSpaceDN w:val="0"/>
      <w:adjustRightInd w:val="0"/>
      <w:spacing w:before="120"/>
      <w:ind w:left="2520"/>
      <w:textAlignment w:val="baseline"/>
    </w:pPr>
    <w:rPr>
      <w:rFonts w:ascii="宋体" w:eastAsia="宋体"/>
      <w:sz w:val="21"/>
      <w:lang w:eastAsia="zh-CN"/>
    </w:rPr>
  </w:style>
  <w:style w:type="character" w:customStyle="1" w:styleId="bodytextyyChar">
    <w:name w:val="样式 正文文本body text?????y????×??y????? + (符号) 宋体 Char"/>
    <w:basedOn w:val="a4"/>
    <w:link w:val="bodytextyy"/>
    <w:rsid w:val="00BE39ED"/>
    <w:rPr>
      <w:rFonts w:ascii="宋体" w:eastAsia="宋体"/>
      <w:sz w:val="21"/>
      <w:lang w:eastAsia="zh-CN"/>
    </w:rPr>
  </w:style>
  <w:style w:type="paragraph" w:customStyle="1" w:styleId="font7">
    <w:name w:val="font7"/>
    <w:basedOn w:val="a3"/>
    <w:rsid w:val="00B85F61"/>
    <w:pPr>
      <w:spacing w:before="100" w:beforeAutospacing="1" w:after="100" w:afterAutospacing="1"/>
    </w:pPr>
    <w:rPr>
      <w:rFonts w:ascii="PMingLiU" w:eastAsia="PMingLiU" w:hAnsi="PMingLiU" w:hint="eastAsia"/>
      <w:color w:val="3366FF"/>
      <w:sz w:val="24"/>
      <w:lang w:eastAsia="zh-CN"/>
    </w:rPr>
  </w:style>
  <w:style w:type="table" w:styleId="-3">
    <w:name w:val="Light List Accent 3"/>
    <w:basedOn w:val="a5"/>
    <w:uiPriority w:val="61"/>
    <w:rsid w:val="00CA3A36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f6">
    <w:name w:val="Revision"/>
    <w:hidden/>
    <w:uiPriority w:val="99"/>
    <w:semiHidden/>
    <w:rsid w:val="00E57570"/>
    <w:rPr>
      <w:rFonts w:ascii="Arial" w:hAnsi="Arial"/>
    </w:rPr>
  </w:style>
  <w:style w:type="paragraph" w:styleId="aff7">
    <w:name w:val="caption"/>
    <w:basedOn w:val="a3"/>
    <w:next w:val="a3"/>
    <w:unhideWhenUsed/>
    <w:qFormat/>
    <w:rsid w:val="00371F9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har4">
    <w:name w:val="列出段落 Char"/>
    <w:aliases w:val="Figure_name Char,List Paragraph1 Char"/>
    <w:link w:val="aff1"/>
    <w:uiPriority w:val="34"/>
    <w:locked/>
    <w:rsid w:val="00825971"/>
    <w:rPr>
      <w:rFonts w:ascii="Calibri" w:eastAsia="宋体" w:hAnsi="Calibri"/>
      <w:sz w:val="22"/>
      <w:szCs w:val="22"/>
      <w:lang w:val="nl-B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9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7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8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333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4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18504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139">
          <w:marLeft w:val="36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4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1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1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244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6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964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46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6034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12" w:color="E3E3E3"/>
                    <w:bottom w:val="single" w:sz="6" w:space="8" w:color="E3E3E3"/>
                    <w:right w:val="single" w:sz="6" w:space="11" w:color="E3E3E3"/>
                  </w:divBdr>
                  <w:divsChild>
                    <w:div w:id="5841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01275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92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13182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72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5268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7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75694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0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98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26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1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9162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7782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0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1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876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inen\AppData\Local\Temp\wz8fa1\Tem_MS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8A20A-C595-4D63-8372-DEEAA339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Tem_MSWord.dot</Template>
  <TotalTime>0</TotalTime>
  <Pages>7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系统解决方案</vt:lpstr>
    </vt:vector>
  </TitlesOfParts>
  <Company>Deloitte</Company>
  <LinksUpToDate>false</LinksUpToDate>
  <CharactersWithSpaces>2312</CharactersWithSpaces>
  <SharedDoc>false</SharedDoc>
  <HLinks>
    <vt:vector size="168" baseType="variant">
      <vt:variant>
        <vt:i4>5832712</vt:i4>
      </vt:variant>
      <vt:variant>
        <vt:i4>159</vt:i4>
      </vt:variant>
      <vt:variant>
        <vt:i4>0</vt:i4>
      </vt:variant>
      <vt:variant>
        <vt:i4>5</vt:i4>
      </vt:variant>
      <vt:variant>
        <vt:lpwstr>http://www.deloitte.com/us/about</vt:lpwstr>
      </vt:variant>
      <vt:variant>
        <vt:lpwstr/>
      </vt:variant>
      <vt:variant>
        <vt:i4>6029389</vt:i4>
      </vt:variant>
      <vt:variant>
        <vt:i4>156</vt:i4>
      </vt:variant>
      <vt:variant>
        <vt:i4>0</vt:i4>
      </vt:variant>
      <vt:variant>
        <vt:i4>5</vt:i4>
      </vt:variant>
      <vt:variant>
        <vt:lpwstr>http://www.time.gov/</vt:lpwstr>
      </vt:variant>
      <vt:variant>
        <vt:lpwstr/>
      </vt:variant>
      <vt:variant>
        <vt:i4>262181</vt:i4>
      </vt:variant>
      <vt:variant>
        <vt:i4>153</vt:i4>
      </vt:variant>
      <vt:variant>
        <vt:i4>0</vt:i4>
      </vt:variant>
      <vt:variant>
        <vt:i4>5</vt:i4>
      </vt:variant>
      <vt:variant>
        <vt:lpwstr>https://deloittenet.deloitte.com/About/Policies/Admin/Pages/310_Information_Security_US.aspx</vt:lpwstr>
      </vt:variant>
      <vt:variant>
        <vt:lpwstr/>
      </vt:variant>
      <vt:variant>
        <vt:i4>7274562</vt:i4>
      </vt:variant>
      <vt:variant>
        <vt:i4>150</vt:i4>
      </vt:variant>
      <vt:variant>
        <vt:i4>0</vt:i4>
      </vt:variant>
      <vt:variant>
        <vt:i4>5</vt:i4>
      </vt:variant>
      <vt:variant>
        <vt:lpwstr>https://deloittenet.deloitte.com/About/Policies/Admin/Pages/910_Privacy_Policy_US.aspx</vt:lpwstr>
      </vt:variant>
      <vt:variant>
        <vt:lpwstr>.004</vt:lpwstr>
      </vt:variant>
      <vt:variant>
        <vt:i4>1638462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_Toc290647861</vt:lpwstr>
      </vt:variant>
      <vt:variant>
        <vt:i4>1638462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_Toc290647860</vt:lpwstr>
      </vt:variant>
      <vt:variant>
        <vt:i4>1703998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_Toc290647859</vt:lpwstr>
      </vt:variant>
      <vt:variant>
        <vt:i4>1703998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_Toc290647858</vt:lpwstr>
      </vt:variant>
      <vt:variant>
        <vt:i4>1703998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_Toc290647857</vt:lpwstr>
      </vt:variant>
      <vt:variant>
        <vt:i4>1703998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_Toc290647856</vt:lpwstr>
      </vt:variant>
      <vt:variant>
        <vt:i4>1703998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_Toc290647855</vt:lpwstr>
      </vt:variant>
      <vt:variant>
        <vt:i4>1703998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_Toc290647854</vt:lpwstr>
      </vt:variant>
      <vt:variant>
        <vt:i4>1703998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_Toc290647853</vt:lpwstr>
      </vt:variant>
      <vt:variant>
        <vt:i4>1703998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_Toc290647852</vt:lpwstr>
      </vt:variant>
      <vt:variant>
        <vt:i4>1703998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_Toc290647851</vt:lpwstr>
      </vt:variant>
      <vt:variant>
        <vt:i4>1703998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_Toc290647850</vt:lpwstr>
      </vt:variant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_Toc290647849</vt:lpwstr>
      </vt:variant>
      <vt:variant>
        <vt:i4>1769534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_Toc290647848</vt:lpwstr>
      </vt:variant>
      <vt:variant>
        <vt:i4>1769534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_Toc290647847</vt:lpwstr>
      </vt:variant>
      <vt:variant>
        <vt:i4>1769534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_Toc290647846</vt:lpwstr>
      </vt:variant>
      <vt:variant>
        <vt:i4>1769534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_Toc290647845</vt:lpwstr>
      </vt:variant>
      <vt:variant>
        <vt:i4>1769534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_Toc290647844</vt:lpwstr>
      </vt:variant>
      <vt:variant>
        <vt:i4>1769534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_Toc290647843</vt:lpwstr>
      </vt:variant>
      <vt:variant>
        <vt:i4>1769534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_Toc290647842</vt:lpwstr>
      </vt:variant>
      <vt:variant>
        <vt:i4>1769534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_Toc290647841</vt:lpwstr>
      </vt:variant>
      <vt:variant>
        <vt:i4>1769534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_Toc290647840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_Toc290647839</vt:lpwstr>
      </vt:variant>
      <vt:variant>
        <vt:i4>1376338</vt:i4>
      </vt:variant>
      <vt:variant>
        <vt:i4>0</vt:i4>
      </vt:variant>
      <vt:variant>
        <vt:i4>0</vt:i4>
      </vt:variant>
      <vt:variant>
        <vt:i4>5</vt:i4>
      </vt:variant>
      <vt:variant>
        <vt:lpwstr>https://www.deloittenet.com/CM/MarketingBusinessDev/MarketingBusinessDevelopment/BrandReputation/default.htm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系统解决方案</dc:title>
  <dc:creator>Wish Ji Yang Huan</dc:creator>
  <cp:lastModifiedBy>jianglizhi</cp:lastModifiedBy>
  <cp:revision>2</cp:revision>
  <cp:lastPrinted>2016-08-04T05:53:00Z</cp:lastPrinted>
  <dcterms:created xsi:type="dcterms:W3CDTF">2017-10-20T03:46:00Z</dcterms:created>
  <dcterms:modified xsi:type="dcterms:W3CDTF">2017-10-20T03:46:00Z</dcterms:modified>
</cp:coreProperties>
</file>